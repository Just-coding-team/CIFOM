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75042" w14:textId="77777777" w:rsidR="00F35517" w:rsidRDefault="00282FEE" w:rsidP="00444F40">
      <w:pPr>
        <w:pStyle w:val="Sansinterligne"/>
        <w:jc w:val="both"/>
      </w:pPr>
      <w:r>
        <w:rPr>
          <w:noProof/>
        </w:rPr>
        <mc:AlternateContent>
          <mc:Choice Requires="wpg">
            <w:drawing>
              <wp:anchor distT="0" distB="0" distL="114300" distR="114300" simplePos="0" relativeHeight="251659264" behindDoc="1" locked="0" layoutInCell="1" allowOverlap="1" wp14:anchorId="54AD1983" wp14:editId="0FB8A530">
                <wp:simplePos x="0" y="0"/>
                <wp:positionH relativeFrom="page">
                  <wp:posOffset>302264</wp:posOffset>
                </wp:positionH>
                <wp:positionV relativeFrom="page">
                  <wp:posOffset>267333</wp:posOffset>
                </wp:positionV>
                <wp:extent cx="2487926" cy="10149840"/>
                <wp:effectExtent l="0" t="0" r="7624" b="3810"/>
                <wp:wrapNone/>
                <wp:docPr id="3" name="Groupe 2"/>
                <wp:cNvGraphicFramePr/>
                <a:graphic xmlns:a="http://schemas.openxmlformats.org/drawingml/2006/main">
                  <a:graphicData uri="http://schemas.microsoft.com/office/word/2010/wordprocessingGroup">
                    <wpg:wgp>
                      <wpg:cNvGrpSpPr/>
                      <wpg:grpSpPr>
                        <a:xfrm>
                          <a:off x="0" y="0"/>
                          <a:ext cx="2487926" cy="10149840"/>
                          <a:chOff x="0" y="0"/>
                          <a:chExt cx="2487926" cy="10149840"/>
                        </a:xfrm>
                      </wpg:grpSpPr>
                      <wps:wsp>
                        <wps:cNvPr id="4" name="Rectangle 3"/>
                        <wps:cNvSpPr/>
                        <wps:spPr>
                          <a:xfrm>
                            <a:off x="0" y="0"/>
                            <a:ext cx="220544" cy="10149840"/>
                          </a:xfrm>
                          <a:prstGeom prst="rect">
                            <a:avLst/>
                          </a:prstGeom>
                          <a:solidFill>
                            <a:srgbClr val="44546A"/>
                          </a:solidFill>
                          <a:ln cap="flat">
                            <a:noFill/>
                            <a:prstDash val="solid"/>
                          </a:ln>
                        </wps:spPr>
                        <wps:bodyPr lIns="0" tIns="0" rIns="0" bIns="0"/>
                      </wps:wsp>
                      <wps:wsp>
                        <wps:cNvPr id="5" name="Pentagone 4"/>
                        <wps:cNvSpPr/>
                        <wps:spPr>
                          <a:xfrm>
                            <a:off x="0" y="1631464"/>
                            <a:ext cx="2487926" cy="614010"/>
                          </a:xfrm>
                          <a:custGeom>
                            <a:avLst>
                              <a:gd name="f8" fmla="val 50000"/>
                            </a:avLst>
                            <a:gdLst>
                              <a:gd name="f1" fmla="val 10800000"/>
                              <a:gd name="f2" fmla="val 5400000"/>
                              <a:gd name="f3" fmla="val 180"/>
                              <a:gd name="f4" fmla="val w"/>
                              <a:gd name="f5" fmla="val h"/>
                              <a:gd name="f6" fmla="val ss"/>
                              <a:gd name="f7" fmla="val 0"/>
                              <a:gd name="f8" fmla="val 50000"/>
                              <a:gd name="f9" fmla="+- 0 0 -360"/>
                              <a:gd name="f10" fmla="+- 0 0 -180"/>
                              <a:gd name="f11" fmla="abs f4"/>
                              <a:gd name="f12" fmla="abs f5"/>
                              <a:gd name="f13" fmla="abs f6"/>
                              <a:gd name="f14" fmla="val f7"/>
                              <a:gd name="f15" fmla="val f8"/>
                              <a:gd name="f16" fmla="*/ f9 f1 1"/>
                              <a:gd name="f17" fmla="*/ f10 f1 1"/>
                              <a:gd name="f18" fmla="?: f11 f4 1"/>
                              <a:gd name="f19" fmla="?: f12 f5 1"/>
                              <a:gd name="f20" fmla="?: f13 f6 1"/>
                              <a:gd name="f21" fmla="*/ f16 1 f3"/>
                              <a:gd name="f22" fmla="*/ f17 1 f3"/>
                              <a:gd name="f23" fmla="*/ f18 1 21600"/>
                              <a:gd name="f24" fmla="*/ f19 1 21600"/>
                              <a:gd name="f25" fmla="*/ 21600 f18 1"/>
                              <a:gd name="f26" fmla="*/ 21600 f19 1"/>
                              <a:gd name="f27" fmla="+- f21 0 f2"/>
                              <a:gd name="f28" fmla="+- f22 0 f2"/>
                              <a:gd name="f29" fmla="min f24 f23"/>
                              <a:gd name="f30" fmla="*/ f25 1 f20"/>
                              <a:gd name="f31" fmla="*/ f26 1 f20"/>
                              <a:gd name="f32" fmla="val f30"/>
                              <a:gd name="f33" fmla="val f31"/>
                              <a:gd name="f34" fmla="*/ f14 f29 1"/>
                              <a:gd name="f35" fmla="+- f33 0 f14"/>
                              <a:gd name="f36" fmla="+- f32 0 f14"/>
                              <a:gd name="f37" fmla="*/ f33 f29 1"/>
                              <a:gd name="f38" fmla="*/ f32 f29 1"/>
                              <a:gd name="f39" fmla="*/ f35 1 2"/>
                              <a:gd name="f40" fmla="min f36 f35"/>
                              <a:gd name="f41" fmla="+- f14 f39 0"/>
                              <a:gd name="f42" fmla="*/ f40 f15 1"/>
                              <a:gd name="f43" fmla="*/ f42 1 100000"/>
                              <a:gd name="f44" fmla="*/ f41 f29 1"/>
                              <a:gd name="f45" fmla="+- f32 0 f43"/>
                              <a:gd name="f46" fmla="+- f45 f32 0"/>
                              <a:gd name="f47" fmla="*/ f45 1 2"/>
                              <a:gd name="f48" fmla="*/ f45 f29 1"/>
                              <a:gd name="f49" fmla="*/ f46 1 2"/>
                              <a:gd name="f50" fmla="*/ f47 f29 1"/>
                              <a:gd name="f51" fmla="*/ f49 f29 1"/>
                            </a:gdLst>
                            <a:ahLst/>
                            <a:cxnLst>
                              <a:cxn ang="3cd4">
                                <a:pos x="hc" y="t"/>
                              </a:cxn>
                              <a:cxn ang="0">
                                <a:pos x="r" y="vc"/>
                              </a:cxn>
                              <a:cxn ang="cd4">
                                <a:pos x="hc" y="b"/>
                              </a:cxn>
                              <a:cxn ang="cd2">
                                <a:pos x="l" y="vc"/>
                              </a:cxn>
                              <a:cxn ang="f27">
                                <a:pos x="f50" y="f34"/>
                              </a:cxn>
                              <a:cxn ang="f28">
                                <a:pos x="f50" y="f37"/>
                              </a:cxn>
                            </a:cxnLst>
                            <a:rect l="f34" t="f34" r="f51" b="f37"/>
                            <a:pathLst>
                              <a:path>
                                <a:moveTo>
                                  <a:pt x="f34" y="f34"/>
                                </a:moveTo>
                                <a:lnTo>
                                  <a:pt x="f48" y="f34"/>
                                </a:lnTo>
                                <a:lnTo>
                                  <a:pt x="f38" y="f44"/>
                                </a:lnTo>
                                <a:lnTo>
                                  <a:pt x="f48" y="f37"/>
                                </a:lnTo>
                                <a:lnTo>
                                  <a:pt x="f34" y="f37"/>
                                </a:lnTo>
                                <a:close/>
                              </a:path>
                            </a:pathLst>
                          </a:custGeom>
                          <a:solidFill>
                            <a:srgbClr val="4472C4"/>
                          </a:solidFill>
                          <a:ln cap="flat">
                            <a:noFill/>
                            <a:prstDash val="solid"/>
                          </a:ln>
                        </wps:spPr>
                        <wps:txbx>
                          <w:txbxContent>
                            <w:p w14:paraId="1ACC8EFE" w14:textId="77777777" w:rsidR="00F35517" w:rsidRDefault="00282FEE">
                              <w:pPr>
                                <w:pStyle w:val="Sansinterligne"/>
                                <w:jc w:val="right"/>
                              </w:pPr>
                              <w:r>
                                <w:rPr>
                                  <w:color w:val="FFFFFF"/>
                                  <w:sz w:val="28"/>
                                  <w:szCs w:val="28"/>
                                  <w:lang w:val="fr-FR"/>
                                </w:rPr>
                                <w:t>16/05/2022</w:t>
                              </w:r>
                            </w:p>
                          </w:txbxContent>
                        </wps:txbx>
                        <wps:bodyPr vert="horz" wrap="square" lIns="91440" tIns="0" rIns="182880" bIns="0" anchor="ctr" anchorCtr="0" compatLnSpc="1">
                          <a:noAutofit/>
                        </wps:bodyPr>
                      </wps:wsp>
                      <wpg:grpSp>
                        <wpg:cNvPr id="6" name="Groupe 5"/>
                        <wpg:cNvGrpSpPr/>
                        <wpg:grpSpPr>
                          <a:xfrm>
                            <a:off x="86383" y="4682524"/>
                            <a:ext cx="2332433" cy="5461391"/>
                            <a:chOff x="0" y="0"/>
                            <a:chExt cx="2332433" cy="5461391"/>
                          </a:xfrm>
                        </wpg:grpSpPr>
                        <wpg:grpSp>
                          <wpg:cNvPr id="7" name="Groupe 6"/>
                          <wpg:cNvGrpSpPr/>
                          <wpg:grpSpPr>
                            <a:xfrm>
                              <a:off x="107881" y="0"/>
                              <a:ext cx="1870825" cy="5461391"/>
                              <a:chOff x="0" y="0"/>
                              <a:chExt cx="1870825" cy="5461391"/>
                            </a:xfrm>
                          </wpg:grpSpPr>
                          <wps:wsp>
                            <wps:cNvPr id="8" name="Forme libre 20"/>
                            <wps:cNvSpPr/>
                            <wps:spPr>
                              <a:xfrm>
                                <a:off x="408179" y="3508507"/>
                                <a:ext cx="345816" cy="1222287"/>
                              </a:xfrm>
                              <a:custGeom>
                                <a:avLst/>
                                <a:gdLst>
                                  <a:gd name="f0" fmla="val 10800000"/>
                                  <a:gd name="f1" fmla="val 5400000"/>
                                  <a:gd name="f2" fmla="val 180"/>
                                  <a:gd name="f3" fmla="val w"/>
                                  <a:gd name="f4" fmla="val h"/>
                                  <a:gd name="f5" fmla="val 0"/>
                                  <a:gd name="f6" fmla="val 122"/>
                                  <a:gd name="f7" fmla="val 440"/>
                                  <a:gd name="f8" fmla="val 39"/>
                                  <a:gd name="f9" fmla="val 152"/>
                                  <a:gd name="f10" fmla="val 84"/>
                                  <a:gd name="f11" fmla="val 304"/>
                                  <a:gd name="f12" fmla="val 417"/>
                                  <a:gd name="f13" fmla="val 76"/>
                                  <a:gd name="f14" fmla="val 306"/>
                                  <a:gd name="f15" fmla="val 6"/>
                                  <a:gd name="f16" fmla="val 53"/>
                                  <a:gd name="f17" fmla="+- 0 0 -90"/>
                                  <a:gd name="f18" fmla="*/ f3 1 122"/>
                                  <a:gd name="f19" fmla="*/ f4 1 440"/>
                                  <a:gd name="f20" fmla="val f5"/>
                                  <a:gd name="f21" fmla="val f6"/>
                                  <a:gd name="f22" fmla="val f7"/>
                                  <a:gd name="f23" fmla="*/ f17 f0 1"/>
                                  <a:gd name="f24" fmla="+- f22 0 f20"/>
                                  <a:gd name="f25" fmla="+- f21 0 f20"/>
                                  <a:gd name="f26" fmla="*/ f23 1 f2"/>
                                  <a:gd name="f27" fmla="*/ f25 1 122"/>
                                  <a:gd name="f28" fmla="*/ f24 1 440"/>
                                  <a:gd name="f29" fmla="*/ 0 f25 1"/>
                                  <a:gd name="f30" fmla="*/ 0 f24 1"/>
                                  <a:gd name="f31" fmla="*/ 39 f25 1"/>
                                  <a:gd name="f32" fmla="*/ 152 f24 1"/>
                                  <a:gd name="f33" fmla="*/ 84 f25 1"/>
                                  <a:gd name="f34" fmla="*/ 304 f24 1"/>
                                  <a:gd name="f35" fmla="*/ 122 f25 1"/>
                                  <a:gd name="f36" fmla="*/ 417 f24 1"/>
                                  <a:gd name="f37" fmla="*/ 440 f24 1"/>
                                  <a:gd name="f38" fmla="*/ 76 f25 1"/>
                                  <a:gd name="f39" fmla="*/ 306 f24 1"/>
                                  <a:gd name="f40" fmla="*/ 180 f24 1"/>
                                  <a:gd name="f41" fmla="*/ 6 f25 1"/>
                                  <a:gd name="f42" fmla="*/ 53 f24 1"/>
                                  <a:gd name="f43" fmla="+- f26 0 f1"/>
                                  <a:gd name="f44" fmla="*/ f29 1 122"/>
                                  <a:gd name="f45" fmla="*/ f30 1 440"/>
                                  <a:gd name="f46" fmla="*/ f31 1 122"/>
                                  <a:gd name="f47" fmla="*/ f32 1 440"/>
                                  <a:gd name="f48" fmla="*/ f33 1 122"/>
                                  <a:gd name="f49" fmla="*/ f34 1 440"/>
                                  <a:gd name="f50" fmla="*/ f35 1 122"/>
                                  <a:gd name="f51" fmla="*/ f36 1 440"/>
                                  <a:gd name="f52" fmla="*/ f37 1 440"/>
                                  <a:gd name="f53" fmla="*/ f38 1 122"/>
                                  <a:gd name="f54" fmla="*/ f39 1 440"/>
                                  <a:gd name="f55" fmla="*/ f40 1 440"/>
                                  <a:gd name="f56" fmla="*/ f41 1 122"/>
                                  <a:gd name="f57" fmla="*/ f42 1 440"/>
                                  <a:gd name="f58" fmla="*/ 0 1 f27"/>
                                  <a:gd name="f59" fmla="*/ f21 1 f27"/>
                                  <a:gd name="f60" fmla="*/ 0 1 f28"/>
                                  <a:gd name="f61" fmla="*/ f22 1 f28"/>
                                  <a:gd name="f62" fmla="*/ f44 1 f27"/>
                                  <a:gd name="f63" fmla="*/ f45 1 f28"/>
                                  <a:gd name="f64" fmla="*/ f46 1 f27"/>
                                  <a:gd name="f65" fmla="*/ f47 1 f28"/>
                                  <a:gd name="f66" fmla="*/ f48 1 f27"/>
                                  <a:gd name="f67" fmla="*/ f49 1 f28"/>
                                  <a:gd name="f68" fmla="*/ f50 1 f27"/>
                                  <a:gd name="f69" fmla="*/ f51 1 f28"/>
                                  <a:gd name="f70" fmla="*/ f52 1 f28"/>
                                  <a:gd name="f71" fmla="*/ f53 1 f27"/>
                                  <a:gd name="f72" fmla="*/ f54 1 f28"/>
                                  <a:gd name="f73" fmla="*/ f55 1 f28"/>
                                  <a:gd name="f74" fmla="*/ f56 1 f27"/>
                                  <a:gd name="f75" fmla="*/ f57 1 f28"/>
                                  <a:gd name="f76" fmla="*/ f58 f18 1"/>
                                  <a:gd name="f77" fmla="*/ f59 f18 1"/>
                                  <a:gd name="f78" fmla="*/ f61 f19 1"/>
                                  <a:gd name="f79" fmla="*/ f60 f19 1"/>
                                  <a:gd name="f80" fmla="*/ f62 f18 1"/>
                                  <a:gd name="f81" fmla="*/ f63 f19 1"/>
                                  <a:gd name="f82" fmla="*/ f64 f18 1"/>
                                  <a:gd name="f83" fmla="*/ f65 f19 1"/>
                                  <a:gd name="f84" fmla="*/ f66 f18 1"/>
                                  <a:gd name="f85" fmla="*/ f67 f19 1"/>
                                  <a:gd name="f86" fmla="*/ f68 f18 1"/>
                                  <a:gd name="f87" fmla="*/ f69 f19 1"/>
                                  <a:gd name="f88" fmla="*/ f70 f19 1"/>
                                  <a:gd name="f89" fmla="*/ f71 f18 1"/>
                                  <a:gd name="f90" fmla="*/ f72 f19 1"/>
                                  <a:gd name="f91" fmla="*/ f73 f19 1"/>
                                  <a:gd name="f92" fmla="*/ f74 f18 1"/>
                                  <a:gd name="f93" fmla="*/ f75 f19 1"/>
                                </a:gdLst>
                                <a:ahLst/>
                                <a:cxnLst>
                                  <a:cxn ang="3cd4">
                                    <a:pos x="hc" y="t"/>
                                  </a:cxn>
                                  <a:cxn ang="0">
                                    <a:pos x="r" y="vc"/>
                                  </a:cxn>
                                  <a:cxn ang="cd4">
                                    <a:pos x="hc" y="b"/>
                                  </a:cxn>
                                  <a:cxn ang="cd2">
                                    <a:pos x="l" y="vc"/>
                                  </a:cxn>
                                  <a:cxn ang="f43">
                                    <a:pos x="f80" y="f81"/>
                                  </a:cxn>
                                  <a:cxn ang="f43">
                                    <a:pos x="f82" y="f83"/>
                                  </a:cxn>
                                  <a:cxn ang="f43">
                                    <a:pos x="f84" y="f85"/>
                                  </a:cxn>
                                  <a:cxn ang="f43">
                                    <a:pos x="f86" y="f87"/>
                                  </a:cxn>
                                  <a:cxn ang="f43">
                                    <a:pos x="f86" y="f88"/>
                                  </a:cxn>
                                  <a:cxn ang="f43">
                                    <a:pos x="f89" y="f90"/>
                                  </a:cxn>
                                  <a:cxn ang="f43">
                                    <a:pos x="f82" y="f91"/>
                                  </a:cxn>
                                  <a:cxn ang="f43">
                                    <a:pos x="f92" y="f93"/>
                                  </a:cxn>
                                  <a:cxn ang="f43">
                                    <a:pos x="f80" y="f81"/>
                                  </a:cxn>
                                </a:cxnLst>
                                <a:rect l="f76" t="f79" r="f77" b="f78"/>
                                <a:pathLst>
                                  <a:path w="122" h="440">
                                    <a:moveTo>
                                      <a:pt x="f5" y="f5"/>
                                    </a:moveTo>
                                    <a:lnTo>
                                      <a:pt x="f8" y="f9"/>
                                    </a:lnTo>
                                    <a:lnTo>
                                      <a:pt x="f10" y="f11"/>
                                    </a:lnTo>
                                    <a:lnTo>
                                      <a:pt x="f6" y="f12"/>
                                    </a:lnTo>
                                    <a:lnTo>
                                      <a:pt x="f6" y="f7"/>
                                    </a:lnTo>
                                    <a:lnTo>
                                      <a:pt x="f13" y="f14"/>
                                    </a:lnTo>
                                    <a:lnTo>
                                      <a:pt x="f8" y="f2"/>
                                    </a:lnTo>
                                    <a:lnTo>
                                      <a:pt x="f15" y="f16"/>
                                    </a:lnTo>
                                    <a:lnTo>
                                      <a:pt x="f5" y="f5"/>
                                    </a:lnTo>
                                    <a:close/>
                                  </a:path>
                                </a:pathLst>
                              </a:custGeom>
                              <a:solidFill>
                                <a:srgbClr val="44546A"/>
                              </a:solidFill>
                              <a:ln w="0" cap="flat">
                                <a:solidFill>
                                  <a:srgbClr val="44546A"/>
                                </a:solidFill>
                                <a:prstDash val="solid"/>
                                <a:round/>
                              </a:ln>
                            </wps:spPr>
                            <wps:bodyPr lIns="0" tIns="0" rIns="0" bIns="0"/>
                          </wps:wsp>
                          <wps:wsp>
                            <wps:cNvPr id="9" name="Forme libre 21"/>
                            <wps:cNvSpPr/>
                            <wps:spPr>
                              <a:xfrm>
                                <a:off x="771004" y="4714125"/>
                                <a:ext cx="328809" cy="747256"/>
                              </a:xfrm>
                              <a:custGeom>
                                <a:avLst/>
                                <a:gdLst>
                                  <a:gd name="f0" fmla="val 10800000"/>
                                  <a:gd name="f1" fmla="val 5400000"/>
                                  <a:gd name="f2" fmla="val 180"/>
                                  <a:gd name="f3" fmla="val w"/>
                                  <a:gd name="f4" fmla="val h"/>
                                  <a:gd name="f5" fmla="val 0"/>
                                  <a:gd name="f6" fmla="val 116"/>
                                  <a:gd name="f7" fmla="val 269"/>
                                  <a:gd name="f8" fmla="val 8"/>
                                  <a:gd name="f9" fmla="val 19"/>
                                  <a:gd name="f10" fmla="val 37"/>
                                  <a:gd name="f11" fmla="val 93"/>
                                  <a:gd name="f12" fmla="val 67"/>
                                  <a:gd name="f13" fmla="val 167"/>
                                  <a:gd name="f14" fmla="val 108"/>
                                  <a:gd name="f15" fmla="val 60"/>
                                  <a:gd name="f16" fmla="val 169"/>
                                  <a:gd name="f17" fmla="val 30"/>
                                  <a:gd name="f18" fmla="val 98"/>
                                  <a:gd name="f19" fmla="val 1"/>
                                  <a:gd name="f20" fmla="val 25"/>
                                  <a:gd name="f21" fmla="+- 0 0 -90"/>
                                  <a:gd name="f22" fmla="*/ f3 1 116"/>
                                  <a:gd name="f23" fmla="*/ f4 1 269"/>
                                  <a:gd name="f24" fmla="val f5"/>
                                  <a:gd name="f25" fmla="val f6"/>
                                  <a:gd name="f26" fmla="val f7"/>
                                  <a:gd name="f27" fmla="*/ f21 f0 1"/>
                                  <a:gd name="f28" fmla="+- f26 0 f24"/>
                                  <a:gd name="f29" fmla="+- f25 0 f24"/>
                                  <a:gd name="f30" fmla="*/ f27 1 f2"/>
                                  <a:gd name="f31" fmla="*/ f29 1 116"/>
                                  <a:gd name="f32" fmla="*/ f28 1 269"/>
                                  <a:gd name="f33" fmla="*/ 0 f29 1"/>
                                  <a:gd name="f34" fmla="*/ 0 f28 1"/>
                                  <a:gd name="f35" fmla="*/ 8 f29 1"/>
                                  <a:gd name="f36" fmla="*/ 19 f28 1"/>
                                  <a:gd name="f37" fmla="*/ 37 f29 1"/>
                                  <a:gd name="f38" fmla="*/ 93 f28 1"/>
                                  <a:gd name="f39" fmla="*/ 67 f29 1"/>
                                  <a:gd name="f40" fmla="*/ 167 f28 1"/>
                                  <a:gd name="f41" fmla="*/ 116 f29 1"/>
                                  <a:gd name="f42" fmla="*/ 269 f28 1"/>
                                  <a:gd name="f43" fmla="*/ 108 f29 1"/>
                                  <a:gd name="f44" fmla="*/ 60 f29 1"/>
                                  <a:gd name="f45" fmla="*/ 169 f28 1"/>
                                  <a:gd name="f46" fmla="*/ 30 f29 1"/>
                                  <a:gd name="f47" fmla="*/ 98 f28 1"/>
                                  <a:gd name="f48" fmla="*/ 1 f29 1"/>
                                  <a:gd name="f49" fmla="*/ 25 f28 1"/>
                                  <a:gd name="f50" fmla="+- f30 0 f1"/>
                                  <a:gd name="f51" fmla="*/ f33 1 116"/>
                                  <a:gd name="f52" fmla="*/ f34 1 269"/>
                                  <a:gd name="f53" fmla="*/ f35 1 116"/>
                                  <a:gd name="f54" fmla="*/ f36 1 269"/>
                                  <a:gd name="f55" fmla="*/ f37 1 116"/>
                                  <a:gd name="f56" fmla="*/ f38 1 269"/>
                                  <a:gd name="f57" fmla="*/ f39 1 116"/>
                                  <a:gd name="f58" fmla="*/ f40 1 269"/>
                                  <a:gd name="f59" fmla="*/ f41 1 116"/>
                                  <a:gd name="f60" fmla="*/ f42 1 269"/>
                                  <a:gd name="f61" fmla="*/ f43 1 116"/>
                                  <a:gd name="f62" fmla="*/ f44 1 116"/>
                                  <a:gd name="f63" fmla="*/ f45 1 269"/>
                                  <a:gd name="f64" fmla="*/ f46 1 116"/>
                                  <a:gd name="f65" fmla="*/ f47 1 269"/>
                                  <a:gd name="f66" fmla="*/ f48 1 116"/>
                                  <a:gd name="f67" fmla="*/ f49 1 269"/>
                                  <a:gd name="f68" fmla="*/ 0 1 f31"/>
                                  <a:gd name="f69" fmla="*/ f25 1 f31"/>
                                  <a:gd name="f70" fmla="*/ 0 1 f32"/>
                                  <a:gd name="f71" fmla="*/ f26 1 f32"/>
                                  <a:gd name="f72" fmla="*/ f51 1 f31"/>
                                  <a:gd name="f73" fmla="*/ f52 1 f32"/>
                                  <a:gd name="f74" fmla="*/ f53 1 f31"/>
                                  <a:gd name="f75" fmla="*/ f54 1 f32"/>
                                  <a:gd name="f76" fmla="*/ f55 1 f31"/>
                                  <a:gd name="f77" fmla="*/ f56 1 f32"/>
                                  <a:gd name="f78" fmla="*/ f57 1 f31"/>
                                  <a:gd name="f79" fmla="*/ f58 1 f32"/>
                                  <a:gd name="f80" fmla="*/ f59 1 f31"/>
                                  <a:gd name="f81" fmla="*/ f60 1 f32"/>
                                  <a:gd name="f82" fmla="*/ f61 1 f31"/>
                                  <a:gd name="f83" fmla="*/ f62 1 f31"/>
                                  <a:gd name="f84" fmla="*/ f63 1 f32"/>
                                  <a:gd name="f85" fmla="*/ f64 1 f31"/>
                                  <a:gd name="f86" fmla="*/ f65 1 f32"/>
                                  <a:gd name="f87" fmla="*/ f66 1 f31"/>
                                  <a:gd name="f88" fmla="*/ f67 1 f32"/>
                                  <a:gd name="f89" fmla="*/ f68 f22 1"/>
                                  <a:gd name="f90" fmla="*/ f69 f22 1"/>
                                  <a:gd name="f91" fmla="*/ f71 f23 1"/>
                                  <a:gd name="f92" fmla="*/ f70 f23 1"/>
                                  <a:gd name="f93" fmla="*/ f72 f22 1"/>
                                  <a:gd name="f94" fmla="*/ f73 f23 1"/>
                                  <a:gd name="f95" fmla="*/ f74 f22 1"/>
                                  <a:gd name="f96" fmla="*/ f75 f23 1"/>
                                  <a:gd name="f97" fmla="*/ f76 f22 1"/>
                                  <a:gd name="f98" fmla="*/ f77 f23 1"/>
                                  <a:gd name="f99" fmla="*/ f78 f22 1"/>
                                  <a:gd name="f100" fmla="*/ f79 f23 1"/>
                                  <a:gd name="f101" fmla="*/ f80 f22 1"/>
                                  <a:gd name="f102" fmla="*/ f81 f23 1"/>
                                  <a:gd name="f103" fmla="*/ f82 f22 1"/>
                                  <a:gd name="f104" fmla="*/ f83 f22 1"/>
                                  <a:gd name="f105" fmla="*/ f84 f23 1"/>
                                  <a:gd name="f106" fmla="*/ f85 f22 1"/>
                                  <a:gd name="f107" fmla="*/ f86 f23 1"/>
                                  <a:gd name="f108" fmla="*/ f87 f22 1"/>
                                  <a:gd name="f109" fmla="*/ f88 f23 1"/>
                                </a:gdLst>
                                <a:ahLst/>
                                <a:cxnLst>
                                  <a:cxn ang="3cd4">
                                    <a:pos x="hc" y="t"/>
                                  </a:cxn>
                                  <a:cxn ang="0">
                                    <a:pos x="r" y="vc"/>
                                  </a:cxn>
                                  <a:cxn ang="cd4">
                                    <a:pos x="hc" y="b"/>
                                  </a:cxn>
                                  <a:cxn ang="cd2">
                                    <a:pos x="l" y="vc"/>
                                  </a:cxn>
                                  <a:cxn ang="f50">
                                    <a:pos x="f93" y="f94"/>
                                  </a:cxn>
                                  <a:cxn ang="f50">
                                    <a:pos x="f95" y="f96"/>
                                  </a:cxn>
                                  <a:cxn ang="f50">
                                    <a:pos x="f97" y="f98"/>
                                  </a:cxn>
                                  <a:cxn ang="f50">
                                    <a:pos x="f99" y="f100"/>
                                  </a:cxn>
                                  <a:cxn ang="f50">
                                    <a:pos x="f101" y="f102"/>
                                  </a:cxn>
                                  <a:cxn ang="f50">
                                    <a:pos x="f103" y="f102"/>
                                  </a:cxn>
                                  <a:cxn ang="f50">
                                    <a:pos x="f104" y="f105"/>
                                  </a:cxn>
                                  <a:cxn ang="f50">
                                    <a:pos x="f106" y="f107"/>
                                  </a:cxn>
                                  <a:cxn ang="f50">
                                    <a:pos x="f108" y="f109"/>
                                  </a:cxn>
                                  <a:cxn ang="f50">
                                    <a:pos x="f93" y="f94"/>
                                  </a:cxn>
                                </a:cxnLst>
                                <a:rect l="f89" t="f92" r="f90" b="f91"/>
                                <a:pathLst>
                                  <a:path w="116" h="269">
                                    <a:moveTo>
                                      <a:pt x="f5" y="f5"/>
                                    </a:moveTo>
                                    <a:lnTo>
                                      <a:pt x="f8" y="f9"/>
                                    </a:lnTo>
                                    <a:lnTo>
                                      <a:pt x="f10" y="f11"/>
                                    </a:lnTo>
                                    <a:lnTo>
                                      <a:pt x="f12" y="f13"/>
                                    </a:lnTo>
                                    <a:lnTo>
                                      <a:pt x="f6" y="f7"/>
                                    </a:lnTo>
                                    <a:lnTo>
                                      <a:pt x="f14" y="f7"/>
                                    </a:lnTo>
                                    <a:lnTo>
                                      <a:pt x="f15" y="f16"/>
                                    </a:lnTo>
                                    <a:lnTo>
                                      <a:pt x="f17" y="f18"/>
                                    </a:lnTo>
                                    <a:lnTo>
                                      <a:pt x="f19" y="f20"/>
                                    </a:lnTo>
                                    <a:lnTo>
                                      <a:pt x="f5" y="f5"/>
                                    </a:lnTo>
                                    <a:close/>
                                  </a:path>
                                </a:pathLst>
                              </a:custGeom>
                              <a:solidFill>
                                <a:srgbClr val="44546A"/>
                              </a:solidFill>
                              <a:ln w="0" cap="flat">
                                <a:solidFill>
                                  <a:srgbClr val="44546A"/>
                                </a:solidFill>
                                <a:prstDash val="solid"/>
                                <a:round/>
                              </a:ln>
                            </wps:spPr>
                            <wps:bodyPr lIns="0" tIns="0" rIns="0" bIns="0"/>
                          </wps:wsp>
                          <wps:wsp>
                            <wps:cNvPr id="10" name="Forme libre 22"/>
                            <wps:cNvSpPr/>
                            <wps:spPr>
                              <a:xfrm>
                                <a:off x="0" y="0"/>
                                <a:ext cx="396840" cy="3533506"/>
                              </a:xfrm>
                              <a:custGeom>
                                <a:avLst/>
                                <a:gdLst>
                                  <a:gd name="f0" fmla="val 10800000"/>
                                  <a:gd name="f1" fmla="val 5400000"/>
                                  <a:gd name="f2" fmla="val 180"/>
                                  <a:gd name="f3" fmla="val w"/>
                                  <a:gd name="f4" fmla="val h"/>
                                  <a:gd name="f5" fmla="val 0"/>
                                  <a:gd name="f6" fmla="val 140"/>
                                  <a:gd name="f7" fmla="val 1272"/>
                                  <a:gd name="f8" fmla="val 1"/>
                                  <a:gd name="f9" fmla="val 79"/>
                                  <a:gd name="f10" fmla="val 3"/>
                                  <a:gd name="f11" fmla="val 159"/>
                                  <a:gd name="f12" fmla="val 12"/>
                                  <a:gd name="f13" fmla="val 317"/>
                                  <a:gd name="f14" fmla="val 23"/>
                                  <a:gd name="f15" fmla="val 476"/>
                                  <a:gd name="f16" fmla="val 39"/>
                                  <a:gd name="f17" fmla="val 634"/>
                                  <a:gd name="f18" fmla="val 58"/>
                                  <a:gd name="f19" fmla="val 792"/>
                                  <a:gd name="f20" fmla="val 83"/>
                                  <a:gd name="f21" fmla="val 948"/>
                                  <a:gd name="f22" fmla="val 107"/>
                                  <a:gd name="f23" fmla="val 1086"/>
                                  <a:gd name="f24" fmla="val 135"/>
                                  <a:gd name="f25" fmla="val 1223"/>
                                  <a:gd name="f26" fmla="val 138"/>
                                  <a:gd name="f27" fmla="val 1262"/>
                                  <a:gd name="f28" fmla="val 105"/>
                                  <a:gd name="f29" fmla="val 1106"/>
                                  <a:gd name="f30" fmla="val 77"/>
                                  <a:gd name="f31" fmla="val 949"/>
                                  <a:gd name="f32" fmla="val 53"/>
                                  <a:gd name="f33" fmla="val 35"/>
                                  <a:gd name="f34" fmla="val 20"/>
                                  <a:gd name="f35" fmla="val 9"/>
                                  <a:gd name="f36" fmla="val 2"/>
                                  <a:gd name="f37" fmla="+- 0 0 -90"/>
                                  <a:gd name="f38" fmla="*/ f3 1 140"/>
                                  <a:gd name="f39" fmla="*/ f4 1 1272"/>
                                  <a:gd name="f40" fmla="val f5"/>
                                  <a:gd name="f41" fmla="val f6"/>
                                  <a:gd name="f42" fmla="val f7"/>
                                  <a:gd name="f43" fmla="*/ f37 f0 1"/>
                                  <a:gd name="f44" fmla="+- f42 0 f40"/>
                                  <a:gd name="f45" fmla="+- f41 0 f40"/>
                                  <a:gd name="f46" fmla="*/ f43 1 f2"/>
                                  <a:gd name="f47" fmla="*/ f45 1 140"/>
                                  <a:gd name="f48" fmla="*/ f44 1 1272"/>
                                  <a:gd name="f49" fmla="*/ 0 f45 1"/>
                                  <a:gd name="f50" fmla="*/ 0 f44 1"/>
                                  <a:gd name="f51" fmla="*/ 1 f45 1"/>
                                  <a:gd name="f52" fmla="*/ 79 f44 1"/>
                                  <a:gd name="f53" fmla="*/ 3 f45 1"/>
                                  <a:gd name="f54" fmla="*/ 159 f44 1"/>
                                  <a:gd name="f55" fmla="*/ 12 f45 1"/>
                                  <a:gd name="f56" fmla="*/ 317 f44 1"/>
                                  <a:gd name="f57" fmla="*/ 23 f45 1"/>
                                  <a:gd name="f58" fmla="*/ 476 f44 1"/>
                                  <a:gd name="f59" fmla="*/ 39 f45 1"/>
                                  <a:gd name="f60" fmla="*/ 634 f44 1"/>
                                  <a:gd name="f61" fmla="*/ 58 f45 1"/>
                                  <a:gd name="f62" fmla="*/ 792 f44 1"/>
                                  <a:gd name="f63" fmla="*/ 83 f45 1"/>
                                  <a:gd name="f64" fmla="*/ 948 f44 1"/>
                                  <a:gd name="f65" fmla="*/ 107 f45 1"/>
                                  <a:gd name="f66" fmla="*/ 1086 f44 1"/>
                                  <a:gd name="f67" fmla="*/ 135 f45 1"/>
                                  <a:gd name="f68" fmla="*/ 1223 f44 1"/>
                                  <a:gd name="f69" fmla="*/ 140 f45 1"/>
                                  <a:gd name="f70" fmla="*/ 1272 f44 1"/>
                                  <a:gd name="f71" fmla="*/ 138 f45 1"/>
                                  <a:gd name="f72" fmla="*/ 1262 f44 1"/>
                                  <a:gd name="f73" fmla="*/ 105 f45 1"/>
                                  <a:gd name="f74" fmla="*/ 1106 f44 1"/>
                                  <a:gd name="f75" fmla="*/ 77 f45 1"/>
                                  <a:gd name="f76" fmla="*/ 949 f44 1"/>
                                  <a:gd name="f77" fmla="*/ 53 f45 1"/>
                                  <a:gd name="f78" fmla="*/ 35 f45 1"/>
                                  <a:gd name="f79" fmla="*/ 20 f45 1"/>
                                  <a:gd name="f80" fmla="*/ 9 f45 1"/>
                                  <a:gd name="f81" fmla="*/ 2 f45 1"/>
                                  <a:gd name="f82" fmla="+- f46 0 f1"/>
                                  <a:gd name="f83" fmla="*/ f49 1 140"/>
                                  <a:gd name="f84" fmla="*/ f50 1 1272"/>
                                  <a:gd name="f85" fmla="*/ f51 1 140"/>
                                  <a:gd name="f86" fmla="*/ f52 1 1272"/>
                                  <a:gd name="f87" fmla="*/ f53 1 140"/>
                                  <a:gd name="f88" fmla="*/ f54 1 1272"/>
                                  <a:gd name="f89" fmla="*/ f55 1 140"/>
                                  <a:gd name="f90" fmla="*/ f56 1 1272"/>
                                  <a:gd name="f91" fmla="*/ f57 1 140"/>
                                  <a:gd name="f92" fmla="*/ f58 1 1272"/>
                                  <a:gd name="f93" fmla="*/ f59 1 140"/>
                                  <a:gd name="f94" fmla="*/ f60 1 1272"/>
                                  <a:gd name="f95" fmla="*/ f61 1 140"/>
                                  <a:gd name="f96" fmla="*/ f62 1 1272"/>
                                  <a:gd name="f97" fmla="*/ f63 1 140"/>
                                  <a:gd name="f98" fmla="*/ f64 1 1272"/>
                                  <a:gd name="f99" fmla="*/ f65 1 140"/>
                                  <a:gd name="f100" fmla="*/ f66 1 1272"/>
                                  <a:gd name="f101" fmla="*/ f67 1 140"/>
                                  <a:gd name="f102" fmla="*/ f68 1 1272"/>
                                  <a:gd name="f103" fmla="*/ f69 1 140"/>
                                  <a:gd name="f104" fmla="*/ f70 1 1272"/>
                                  <a:gd name="f105" fmla="*/ f71 1 140"/>
                                  <a:gd name="f106" fmla="*/ f72 1 1272"/>
                                  <a:gd name="f107" fmla="*/ f73 1 140"/>
                                  <a:gd name="f108" fmla="*/ f74 1 1272"/>
                                  <a:gd name="f109" fmla="*/ f75 1 140"/>
                                  <a:gd name="f110" fmla="*/ f76 1 1272"/>
                                  <a:gd name="f111" fmla="*/ f77 1 140"/>
                                  <a:gd name="f112" fmla="*/ f78 1 140"/>
                                  <a:gd name="f113" fmla="*/ f79 1 140"/>
                                  <a:gd name="f114" fmla="*/ f80 1 140"/>
                                  <a:gd name="f115" fmla="*/ f81 1 140"/>
                                  <a:gd name="f116" fmla="*/ 0 1 f47"/>
                                  <a:gd name="f117" fmla="*/ f41 1 f47"/>
                                  <a:gd name="f118" fmla="*/ 0 1 f48"/>
                                  <a:gd name="f119" fmla="*/ f42 1 f48"/>
                                  <a:gd name="f120" fmla="*/ f83 1 f47"/>
                                  <a:gd name="f121" fmla="*/ f84 1 f48"/>
                                  <a:gd name="f122" fmla="*/ f85 1 f47"/>
                                  <a:gd name="f123" fmla="*/ f86 1 f48"/>
                                  <a:gd name="f124" fmla="*/ f87 1 f47"/>
                                  <a:gd name="f125" fmla="*/ f88 1 f48"/>
                                  <a:gd name="f126" fmla="*/ f89 1 f47"/>
                                  <a:gd name="f127" fmla="*/ f90 1 f48"/>
                                  <a:gd name="f128" fmla="*/ f91 1 f47"/>
                                  <a:gd name="f129" fmla="*/ f92 1 f48"/>
                                  <a:gd name="f130" fmla="*/ f93 1 f47"/>
                                  <a:gd name="f131" fmla="*/ f94 1 f48"/>
                                  <a:gd name="f132" fmla="*/ f95 1 f47"/>
                                  <a:gd name="f133" fmla="*/ f96 1 f48"/>
                                  <a:gd name="f134" fmla="*/ f97 1 f47"/>
                                  <a:gd name="f135" fmla="*/ f98 1 f48"/>
                                  <a:gd name="f136" fmla="*/ f99 1 f47"/>
                                  <a:gd name="f137" fmla="*/ f100 1 f48"/>
                                  <a:gd name="f138" fmla="*/ f101 1 f47"/>
                                  <a:gd name="f139" fmla="*/ f102 1 f48"/>
                                  <a:gd name="f140" fmla="*/ f103 1 f47"/>
                                  <a:gd name="f141" fmla="*/ f104 1 f48"/>
                                  <a:gd name="f142" fmla="*/ f105 1 f47"/>
                                  <a:gd name="f143" fmla="*/ f106 1 f48"/>
                                  <a:gd name="f144" fmla="*/ f107 1 f47"/>
                                  <a:gd name="f145" fmla="*/ f108 1 f48"/>
                                  <a:gd name="f146" fmla="*/ f109 1 f47"/>
                                  <a:gd name="f147" fmla="*/ f110 1 f48"/>
                                  <a:gd name="f148" fmla="*/ f111 1 f47"/>
                                  <a:gd name="f149" fmla="*/ f112 1 f47"/>
                                  <a:gd name="f150" fmla="*/ f113 1 f47"/>
                                  <a:gd name="f151" fmla="*/ f114 1 f47"/>
                                  <a:gd name="f152" fmla="*/ f115 1 f47"/>
                                  <a:gd name="f153" fmla="*/ f116 f38 1"/>
                                  <a:gd name="f154" fmla="*/ f117 f38 1"/>
                                  <a:gd name="f155" fmla="*/ f119 f39 1"/>
                                  <a:gd name="f156" fmla="*/ f118 f39 1"/>
                                  <a:gd name="f157" fmla="*/ f120 f38 1"/>
                                  <a:gd name="f158" fmla="*/ f121 f39 1"/>
                                  <a:gd name="f159" fmla="*/ f122 f38 1"/>
                                  <a:gd name="f160" fmla="*/ f123 f39 1"/>
                                  <a:gd name="f161" fmla="*/ f124 f38 1"/>
                                  <a:gd name="f162" fmla="*/ f125 f39 1"/>
                                  <a:gd name="f163" fmla="*/ f126 f38 1"/>
                                  <a:gd name="f164" fmla="*/ f127 f39 1"/>
                                  <a:gd name="f165" fmla="*/ f128 f38 1"/>
                                  <a:gd name="f166" fmla="*/ f129 f39 1"/>
                                  <a:gd name="f167" fmla="*/ f130 f38 1"/>
                                  <a:gd name="f168" fmla="*/ f131 f39 1"/>
                                  <a:gd name="f169" fmla="*/ f132 f38 1"/>
                                  <a:gd name="f170" fmla="*/ f133 f39 1"/>
                                  <a:gd name="f171" fmla="*/ f134 f38 1"/>
                                  <a:gd name="f172" fmla="*/ f135 f39 1"/>
                                  <a:gd name="f173" fmla="*/ f136 f38 1"/>
                                  <a:gd name="f174" fmla="*/ f137 f39 1"/>
                                  <a:gd name="f175" fmla="*/ f138 f38 1"/>
                                  <a:gd name="f176" fmla="*/ f139 f39 1"/>
                                  <a:gd name="f177" fmla="*/ f140 f38 1"/>
                                  <a:gd name="f178" fmla="*/ f141 f39 1"/>
                                  <a:gd name="f179" fmla="*/ f142 f38 1"/>
                                  <a:gd name="f180" fmla="*/ f143 f39 1"/>
                                  <a:gd name="f181" fmla="*/ f144 f38 1"/>
                                  <a:gd name="f182" fmla="*/ f145 f39 1"/>
                                  <a:gd name="f183" fmla="*/ f146 f38 1"/>
                                  <a:gd name="f184" fmla="*/ f147 f39 1"/>
                                  <a:gd name="f185" fmla="*/ f148 f38 1"/>
                                  <a:gd name="f186" fmla="*/ f149 f38 1"/>
                                  <a:gd name="f187" fmla="*/ f150 f38 1"/>
                                  <a:gd name="f188" fmla="*/ f151 f38 1"/>
                                  <a:gd name="f189" fmla="*/ f152 f38 1"/>
                                </a:gdLst>
                                <a:ahLst/>
                                <a:cxnLst>
                                  <a:cxn ang="3cd4">
                                    <a:pos x="hc" y="t"/>
                                  </a:cxn>
                                  <a:cxn ang="0">
                                    <a:pos x="r" y="vc"/>
                                  </a:cxn>
                                  <a:cxn ang="cd4">
                                    <a:pos x="hc" y="b"/>
                                  </a:cxn>
                                  <a:cxn ang="cd2">
                                    <a:pos x="l" y="vc"/>
                                  </a:cxn>
                                  <a:cxn ang="f82">
                                    <a:pos x="f157" y="f158"/>
                                  </a:cxn>
                                  <a:cxn ang="f82">
                                    <a:pos x="f157" y="f158"/>
                                  </a:cxn>
                                  <a:cxn ang="f82">
                                    <a:pos x="f159" y="f160"/>
                                  </a:cxn>
                                  <a:cxn ang="f82">
                                    <a:pos x="f161" y="f162"/>
                                  </a:cxn>
                                  <a:cxn ang="f82">
                                    <a:pos x="f163" y="f164"/>
                                  </a:cxn>
                                  <a:cxn ang="f82">
                                    <a:pos x="f165" y="f166"/>
                                  </a:cxn>
                                  <a:cxn ang="f82">
                                    <a:pos x="f167" y="f168"/>
                                  </a:cxn>
                                  <a:cxn ang="f82">
                                    <a:pos x="f169" y="f170"/>
                                  </a:cxn>
                                  <a:cxn ang="f82">
                                    <a:pos x="f171" y="f172"/>
                                  </a:cxn>
                                  <a:cxn ang="f82">
                                    <a:pos x="f173" y="f174"/>
                                  </a:cxn>
                                  <a:cxn ang="f82">
                                    <a:pos x="f175" y="f176"/>
                                  </a:cxn>
                                  <a:cxn ang="f82">
                                    <a:pos x="f177" y="f178"/>
                                  </a:cxn>
                                  <a:cxn ang="f82">
                                    <a:pos x="f179" y="f180"/>
                                  </a:cxn>
                                  <a:cxn ang="f82">
                                    <a:pos x="f181" y="f182"/>
                                  </a:cxn>
                                  <a:cxn ang="f82">
                                    <a:pos x="f183" y="f184"/>
                                  </a:cxn>
                                  <a:cxn ang="f82">
                                    <a:pos x="f185" y="f170"/>
                                  </a:cxn>
                                  <a:cxn ang="f82">
                                    <a:pos x="f186" y="f168"/>
                                  </a:cxn>
                                  <a:cxn ang="f82">
                                    <a:pos x="f187" y="f166"/>
                                  </a:cxn>
                                  <a:cxn ang="f82">
                                    <a:pos x="f188" y="f164"/>
                                  </a:cxn>
                                  <a:cxn ang="f82">
                                    <a:pos x="f189" y="f162"/>
                                  </a:cxn>
                                  <a:cxn ang="f82">
                                    <a:pos x="f157" y="f160"/>
                                  </a:cxn>
                                  <a:cxn ang="f82">
                                    <a:pos x="f157" y="f158"/>
                                  </a:cxn>
                                </a:cxnLst>
                                <a:rect l="f153" t="f156" r="f154" b="f155"/>
                                <a:pathLst>
                                  <a:path w="140" h="1272">
                                    <a:moveTo>
                                      <a:pt x="f5" y="f5"/>
                                    </a:moveTo>
                                    <a:lnTo>
                                      <a:pt x="f5" y="f5"/>
                                    </a:ln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19"/>
                                    </a:lnTo>
                                    <a:lnTo>
                                      <a:pt x="f33" y="f17"/>
                                    </a:lnTo>
                                    <a:lnTo>
                                      <a:pt x="f34" y="f15"/>
                                    </a:lnTo>
                                    <a:lnTo>
                                      <a:pt x="f35" y="f13"/>
                                    </a:lnTo>
                                    <a:lnTo>
                                      <a:pt x="f36" y="f11"/>
                                    </a:lnTo>
                                    <a:lnTo>
                                      <a:pt x="f5" y="f9"/>
                                    </a:lnTo>
                                    <a:lnTo>
                                      <a:pt x="f5" y="f5"/>
                                    </a:lnTo>
                                    <a:close/>
                                  </a:path>
                                </a:pathLst>
                              </a:custGeom>
                              <a:solidFill>
                                <a:srgbClr val="44546A"/>
                              </a:solidFill>
                              <a:ln w="0" cap="flat">
                                <a:solidFill>
                                  <a:srgbClr val="44546A"/>
                                </a:solidFill>
                                <a:prstDash val="solid"/>
                                <a:round/>
                              </a:ln>
                            </wps:spPr>
                            <wps:bodyPr lIns="0" tIns="0" rIns="0" bIns="0"/>
                          </wps:wsp>
                          <wps:wsp>
                            <wps:cNvPr id="11" name="Forme libre 23"/>
                            <wps:cNvSpPr/>
                            <wps:spPr>
                              <a:xfrm>
                                <a:off x="357155" y="1136169"/>
                                <a:ext cx="127558" cy="2372337"/>
                              </a:xfrm>
                              <a:custGeom>
                                <a:avLst/>
                                <a:gdLst>
                                  <a:gd name="f0" fmla="val 10800000"/>
                                  <a:gd name="f1" fmla="val 5400000"/>
                                  <a:gd name="f2" fmla="val 180"/>
                                  <a:gd name="f3" fmla="val w"/>
                                  <a:gd name="f4" fmla="val h"/>
                                  <a:gd name="f5" fmla="val 0"/>
                                  <a:gd name="f6" fmla="val 45"/>
                                  <a:gd name="f7" fmla="val 854"/>
                                  <a:gd name="f8" fmla="val 35"/>
                                  <a:gd name="f9" fmla="val 66"/>
                                  <a:gd name="f10" fmla="val 26"/>
                                  <a:gd name="f11" fmla="val 133"/>
                                  <a:gd name="f12" fmla="val 14"/>
                                  <a:gd name="f13" fmla="val 267"/>
                                  <a:gd name="f14" fmla="val 6"/>
                                  <a:gd name="f15" fmla="val 401"/>
                                  <a:gd name="f16" fmla="val 3"/>
                                  <a:gd name="f17" fmla="val 534"/>
                                  <a:gd name="f18" fmla="val 669"/>
                                  <a:gd name="f19" fmla="val 803"/>
                                  <a:gd name="f20" fmla="val 18"/>
                                  <a:gd name="f21" fmla="val 851"/>
                                  <a:gd name="f22" fmla="val 9"/>
                                  <a:gd name="f23" fmla="val 814"/>
                                  <a:gd name="f24" fmla="val 8"/>
                                  <a:gd name="f25" fmla="val 1"/>
                                  <a:gd name="f26" fmla="val 12"/>
                                  <a:gd name="f27" fmla="val 25"/>
                                  <a:gd name="f28" fmla="val 132"/>
                                  <a:gd name="f29" fmla="val 34"/>
                                  <a:gd name="f30" fmla="+- 0 0 -90"/>
                                  <a:gd name="f31" fmla="*/ f3 1 45"/>
                                  <a:gd name="f32" fmla="*/ f4 1 854"/>
                                  <a:gd name="f33" fmla="val f5"/>
                                  <a:gd name="f34" fmla="val f6"/>
                                  <a:gd name="f35" fmla="val f7"/>
                                  <a:gd name="f36" fmla="*/ f30 f0 1"/>
                                  <a:gd name="f37" fmla="+- f35 0 f33"/>
                                  <a:gd name="f38" fmla="+- f34 0 f33"/>
                                  <a:gd name="f39" fmla="*/ f36 1 f2"/>
                                  <a:gd name="f40" fmla="*/ f38 1 45"/>
                                  <a:gd name="f41" fmla="*/ f37 1 854"/>
                                  <a:gd name="f42" fmla="*/ 45 f38 1"/>
                                  <a:gd name="f43" fmla="*/ 0 f37 1"/>
                                  <a:gd name="f44" fmla="*/ 35 f38 1"/>
                                  <a:gd name="f45" fmla="*/ 66 f37 1"/>
                                  <a:gd name="f46" fmla="*/ 26 f38 1"/>
                                  <a:gd name="f47" fmla="*/ 133 f37 1"/>
                                  <a:gd name="f48" fmla="*/ 14 f38 1"/>
                                  <a:gd name="f49" fmla="*/ 267 f37 1"/>
                                  <a:gd name="f50" fmla="*/ 6 f38 1"/>
                                  <a:gd name="f51" fmla="*/ 401 f37 1"/>
                                  <a:gd name="f52" fmla="*/ 3 f38 1"/>
                                  <a:gd name="f53" fmla="*/ 534 f37 1"/>
                                  <a:gd name="f54" fmla="*/ 669 f37 1"/>
                                  <a:gd name="f55" fmla="*/ 803 f37 1"/>
                                  <a:gd name="f56" fmla="*/ 18 f38 1"/>
                                  <a:gd name="f57" fmla="*/ 854 f37 1"/>
                                  <a:gd name="f58" fmla="*/ 851 f37 1"/>
                                  <a:gd name="f59" fmla="*/ 9 f38 1"/>
                                  <a:gd name="f60" fmla="*/ 814 f37 1"/>
                                  <a:gd name="f61" fmla="*/ 8 f38 1"/>
                                  <a:gd name="f62" fmla="*/ 1 f38 1"/>
                                  <a:gd name="f63" fmla="*/ 0 f38 1"/>
                                  <a:gd name="f64" fmla="*/ 12 f38 1"/>
                                  <a:gd name="f65" fmla="*/ 25 f38 1"/>
                                  <a:gd name="f66" fmla="*/ 132 f37 1"/>
                                  <a:gd name="f67" fmla="*/ 34 f38 1"/>
                                  <a:gd name="f68" fmla="+- f39 0 f1"/>
                                  <a:gd name="f69" fmla="*/ f42 1 45"/>
                                  <a:gd name="f70" fmla="*/ f43 1 854"/>
                                  <a:gd name="f71" fmla="*/ f44 1 45"/>
                                  <a:gd name="f72" fmla="*/ f45 1 854"/>
                                  <a:gd name="f73" fmla="*/ f46 1 45"/>
                                  <a:gd name="f74" fmla="*/ f47 1 854"/>
                                  <a:gd name="f75" fmla="*/ f48 1 45"/>
                                  <a:gd name="f76" fmla="*/ f49 1 854"/>
                                  <a:gd name="f77" fmla="*/ f50 1 45"/>
                                  <a:gd name="f78" fmla="*/ f51 1 854"/>
                                  <a:gd name="f79" fmla="*/ f52 1 45"/>
                                  <a:gd name="f80" fmla="*/ f53 1 854"/>
                                  <a:gd name="f81" fmla="*/ f54 1 854"/>
                                  <a:gd name="f82" fmla="*/ f55 1 854"/>
                                  <a:gd name="f83" fmla="*/ f56 1 45"/>
                                  <a:gd name="f84" fmla="*/ f57 1 854"/>
                                  <a:gd name="f85" fmla="*/ f58 1 854"/>
                                  <a:gd name="f86" fmla="*/ f59 1 45"/>
                                  <a:gd name="f87" fmla="*/ f60 1 854"/>
                                  <a:gd name="f88" fmla="*/ f61 1 45"/>
                                  <a:gd name="f89" fmla="*/ f62 1 45"/>
                                  <a:gd name="f90" fmla="*/ f63 1 45"/>
                                  <a:gd name="f91" fmla="*/ f64 1 45"/>
                                  <a:gd name="f92" fmla="*/ f65 1 45"/>
                                  <a:gd name="f93" fmla="*/ f66 1 854"/>
                                  <a:gd name="f94" fmla="*/ f67 1 45"/>
                                  <a:gd name="f95" fmla="*/ 0 1 f40"/>
                                  <a:gd name="f96" fmla="*/ f34 1 f40"/>
                                  <a:gd name="f97" fmla="*/ 0 1 f41"/>
                                  <a:gd name="f98" fmla="*/ f35 1 f41"/>
                                  <a:gd name="f99" fmla="*/ f69 1 f40"/>
                                  <a:gd name="f100" fmla="*/ f70 1 f41"/>
                                  <a:gd name="f101" fmla="*/ f71 1 f40"/>
                                  <a:gd name="f102" fmla="*/ f72 1 f41"/>
                                  <a:gd name="f103" fmla="*/ f73 1 f40"/>
                                  <a:gd name="f104" fmla="*/ f74 1 f41"/>
                                  <a:gd name="f105" fmla="*/ f75 1 f40"/>
                                  <a:gd name="f106" fmla="*/ f76 1 f41"/>
                                  <a:gd name="f107" fmla="*/ f77 1 f40"/>
                                  <a:gd name="f108" fmla="*/ f78 1 f41"/>
                                  <a:gd name="f109" fmla="*/ f79 1 f40"/>
                                  <a:gd name="f110" fmla="*/ f80 1 f41"/>
                                  <a:gd name="f111" fmla="*/ f81 1 f41"/>
                                  <a:gd name="f112" fmla="*/ f82 1 f41"/>
                                  <a:gd name="f113" fmla="*/ f83 1 f40"/>
                                  <a:gd name="f114" fmla="*/ f84 1 f41"/>
                                  <a:gd name="f115" fmla="*/ f85 1 f41"/>
                                  <a:gd name="f116" fmla="*/ f86 1 f40"/>
                                  <a:gd name="f117" fmla="*/ f87 1 f41"/>
                                  <a:gd name="f118" fmla="*/ f88 1 f40"/>
                                  <a:gd name="f119" fmla="*/ f89 1 f40"/>
                                  <a:gd name="f120" fmla="*/ f90 1 f40"/>
                                  <a:gd name="f121" fmla="*/ f91 1 f40"/>
                                  <a:gd name="f122" fmla="*/ f92 1 f40"/>
                                  <a:gd name="f123" fmla="*/ f93 1 f41"/>
                                  <a:gd name="f124" fmla="*/ f94 1 f40"/>
                                  <a:gd name="f125" fmla="*/ f95 f31 1"/>
                                  <a:gd name="f126" fmla="*/ f96 f31 1"/>
                                  <a:gd name="f127" fmla="*/ f98 f32 1"/>
                                  <a:gd name="f128" fmla="*/ f97 f32 1"/>
                                  <a:gd name="f129" fmla="*/ f99 f31 1"/>
                                  <a:gd name="f130" fmla="*/ f100 f32 1"/>
                                  <a:gd name="f131" fmla="*/ f101 f31 1"/>
                                  <a:gd name="f132" fmla="*/ f102 f32 1"/>
                                  <a:gd name="f133" fmla="*/ f103 f31 1"/>
                                  <a:gd name="f134" fmla="*/ f104 f32 1"/>
                                  <a:gd name="f135" fmla="*/ f105 f31 1"/>
                                  <a:gd name="f136" fmla="*/ f106 f32 1"/>
                                  <a:gd name="f137" fmla="*/ f107 f31 1"/>
                                  <a:gd name="f138" fmla="*/ f108 f32 1"/>
                                  <a:gd name="f139" fmla="*/ f109 f31 1"/>
                                  <a:gd name="f140" fmla="*/ f110 f32 1"/>
                                  <a:gd name="f141" fmla="*/ f111 f32 1"/>
                                  <a:gd name="f142" fmla="*/ f112 f32 1"/>
                                  <a:gd name="f143" fmla="*/ f113 f31 1"/>
                                  <a:gd name="f144" fmla="*/ f114 f32 1"/>
                                  <a:gd name="f145" fmla="*/ f115 f32 1"/>
                                  <a:gd name="f146" fmla="*/ f116 f31 1"/>
                                  <a:gd name="f147" fmla="*/ f117 f32 1"/>
                                  <a:gd name="f148" fmla="*/ f118 f31 1"/>
                                  <a:gd name="f149" fmla="*/ f119 f31 1"/>
                                  <a:gd name="f150" fmla="*/ f120 f31 1"/>
                                  <a:gd name="f151" fmla="*/ f121 f31 1"/>
                                  <a:gd name="f152" fmla="*/ f122 f31 1"/>
                                  <a:gd name="f153" fmla="*/ f123 f32 1"/>
                                  <a:gd name="f154" fmla="*/ f124 f31 1"/>
                                </a:gdLst>
                                <a:ahLst/>
                                <a:cxnLst>
                                  <a:cxn ang="3cd4">
                                    <a:pos x="hc" y="t"/>
                                  </a:cxn>
                                  <a:cxn ang="0">
                                    <a:pos x="r" y="vc"/>
                                  </a:cxn>
                                  <a:cxn ang="cd4">
                                    <a:pos x="hc" y="b"/>
                                  </a:cxn>
                                  <a:cxn ang="cd2">
                                    <a:pos x="l" y="vc"/>
                                  </a:cxn>
                                  <a:cxn ang="f68">
                                    <a:pos x="f129" y="f130"/>
                                  </a:cxn>
                                  <a:cxn ang="f68">
                                    <a:pos x="f129" y="f130"/>
                                  </a:cxn>
                                  <a:cxn ang="f68">
                                    <a:pos x="f131" y="f132"/>
                                  </a:cxn>
                                  <a:cxn ang="f68">
                                    <a:pos x="f133" y="f134"/>
                                  </a:cxn>
                                  <a:cxn ang="f68">
                                    <a:pos x="f135" y="f136"/>
                                  </a:cxn>
                                  <a:cxn ang="f68">
                                    <a:pos x="f137" y="f138"/>
                                  </a:cxn>
                                  <a:cxn ang="f68">
                                    <a:pos x="f139" y="f140"/>
                                  </a:cxn>
                                  <a:cxn ang="f68">
                                    <a:pos x="f137" y="f141"/>
                                  </a:cxn>
                                  <a:cxn ang="f68">
                                    <a:pos x="f135" y="f142"/>
                                  </a:cxn>
                                  <a:cxn ang="f68">
                                    <a:pos x="f143" y="f144"/>
                                  </a:cxn>
                                  <a:cxn ang="f68">
                                    <a:pos x="f143" y="f145"/>
                                  </a:cxn>
                                  <a:cxn ang="f68">
                                    <a:pos x="f146" y="f147"/>
                                  </a:cxn>
                                  <a:cxn ang="f68">
                                    <a:pos x="f148" y="f142"/>
                                  </a:cxn>
                                  <a:cxn ang="f68">
                                    <a:pos x="f149" y="f141"/>
                                  </a:cxn>
                                  <a:cxn ang="f68">
                                    <a:pos x="f150" y="f140"/>
                                  </a:cxn>
                                  <a:cxn ang="f68">
                                    <a:pos x="f139" y="f138"/>
                                  </a:cxn>
                                  <a:cxn ang="f68">
                                    <a:pos x="f151" y="f136"/>
                                  </a:cxn>
                                  <a:cxn ang="f68">
                                    <a:pos x="f152" y="f153"/>
                                  </a:cxn>
                                  <a:cxn ang="f68">
                                    <a:pos x="f154" y="f132"/>
                                  </a:cxn>
                                  <a:cxn ang="f68">
                                    <a:pos x="f129" y="f130"/>
                                  </a:cxn>
                                </a:cxnLst>
                                <a:rect l="f125" t="f128" r="f126" b="f127"/>
                                <a:pathLst>
                                  <a:path w="45" h="854">
                                    <a:moveTo>
                                      <a:pt x="f6" y="f5"/>
                                    </a:moveTo>
                                    <a:lnTo>
                                      <a:pt x="f6" y="f5"/>
                                    </a:lnTo>
                                    <a:lnTo>
                                      <a:pt x="f8" y="f9"/>
                                    </a:lnTo>
                                    <a:lnTo>
                                      <a:pt x="f10" y="f11"/>
                                    </a:lnTo>
                                    <a:lnTo>
                                      <a:pt x="f12" y="f13"/>
                                    </a:lnTo>
                                    <a:lnTo>
                                      <a:pt x="f14" y="f15"/>
                                    </a:lnTo>
                                    <a:lnTo>
                                      <a:pt x="f16" y="f17"/>
                                    </a:lnTo>
                                    <a:lnTo>
                                      <a:pt x="f14" y="f18"/>
                                    </a:lnTo>
                                    <a:lnTo>
                                      <a:pt x="f12" y="f19"/>
                                    </a:lnTo>
                                    <a:lnTo>
                                      <a:pt x="f20" y="f7"/>
                                    </a:lnTo>
                                    <a:lnTo>
                                      <a:pt x="f20" y="f21"/>
                                    </a:lnTo>
                                    <a:lnTo>
                                      <a:pt x="f22" y="f23"/>
                                    </a:lnTo>
                                    <a:lnTo>
                                      <a:pt x="f24" y="f19"/>
                                    </a:lnTo>
                                    <a:lnTo>
                                      <a:pt x="f25" y="f18"/>
                                    </a:lnTo>
                                    <a:lnTo>
                                      <a:pt x="f5" y="f17"/>
                                    </a:lnTo>
                                    <a:lnTo>
                                      <a:pt x="f16" y="f15"/>
                                    </a:lnTo>
                                    <a:lnTo>
                                      <a:pt x="f26" y="f13"/>
                                    </a:lnTo>
                                    <a:lnTo>
                                      <a:pt x="f27" y="f28"/>
                                    </a:lnTo>
                                    <a:lnTo>
                                      <a:pt x="f29" y="f9"/>
                                    </a:lnTo>
                                    <a:lnTo>
                                      <a:pt x="f6" y="f5"/>
                                    </a:lnTo>
                                    <a:close/>
                                  </a:path>
                                </a:pathLst>
                              </a:custGeom>
                              <a:solidFill>
                                <a:srgbClr val="44546A"/>
                              </a:solidFill>
                              <a:ln w="0" cap="flat">
                                <a:solidFill>
                                  <a:srgbClr val="44546A"/>
                                </a:solidFill>
                                <a:prstDash val="solid"/>
                                <a:round/>
                              </a:ln>
                            </wps:spPr>
                            <wps:bodyPr lIns="0" tIns="0" rIns="0" bIns="0"/>
                          </wps:wsp>
                          <wps:wsp>
                            <wps:cNvPr id="12" name="Forme libre 24"/>
                            <wps:cNvSpPr/>
                            <wps:spPr>
                              <a:xfrm>
                                <a:off x="396840" y="3533507"/>
                                <a:ext cx="436525" cy="1747308"/>
                              </a:xfrm>
                              <a:custGeom>
                                <a:avLst/>
                                <a:gdLst>
                                  <a:gd name="f0" fmla="val 10800000"/>
                                  <a:gd name="f1" fmla="val 5400000"/>
                                  <a:gd name="f2" fmla="val 180"/>
                                  <a:gd name="f3" fmla="val w"/>
                                  <a:gd name="f4" fmla="val h"/>
                                  <a:gd name="f5" fmla="val 0"/>
                                  <a:gd name="f6" fmla="val 154"/>
                                  <a:gd name="f7" fmla="val 629"/>
                                  <a:gd name="f8" fmla="val 10"/>
                                  <a:gd name="f9" fmla="val 44"/>
                                  <a:gd name="f10" fmla="val 21"/>
                                  <a:gd name="f11" fmla="val 126"/>
                                  <a:gd name="f12" fmla="val 34"/>
                                  <a:gd name="f13" fmla="val 207"/>
                                  <a:gd name="f14" fmla="val 53"/>
                                  <a:gd name="f15" fmla="val 293"/>
                                  <a:gd name="f16" fmla="val 75"/>
                                  <a:gd name="f17" fmla="val 380"/>
                                  <a:gd name="f18" fmla="val 100"/>
                                  <a:gd name="f19" fmla="val 466"/>
                                  <a:gd name="f20" fmla="val 120"/>
                                  <a:gd name="f21" fmla="val 521"/>
                                  <a:gd name="f22" fmla="val 141"/>
                                  <a:gd name="f23" fmla="val 576"/>
                                  <a:gd name="f24" fmla="val 152"/>
                                  <a:gd name="f25" fmla="val 618"/>
                                  <a:gd name="f26" fmla="val 140"/>
                                  <a:gd name="f27" fmla="val 595"/>
                                  <a:gd name="f28" fmla="val 115"/>
                                  <a:gd name="f29" fmla="val 532"/>
                                  <a:gd name="f30" fmla="val 93"/>
                                  <a:gd name="f31" fmla="val 468"/>
                                  <a:gd name="f32" fmla="val 67"/>
                                  <a:gd name="f33" fmla="val 383"/>
                                  <a:gd name="f34" fmla="val 47"/>
                                  <a:gd name="f35" fmla="val 295"/>
                                  <a:gd name="f36" fmla="val 28"/>
                                  <a:gd name="f37" fmla="val 12"/>
                                  <a:gd name="f38" fmla="val 104"/>
                                  <a:gd name="f39" fmla="+- 0 0 -90"/>
                                  <a:gd name="f40" fmla="*/ f3 1 154"/>
                                  <a:gd name="f41" fmla="*/ f4 1 629"/>
                                  <a:gd name="f42" fmla="val f5"/>
                                  <a:gd name="f43" fmla="val f6"/>
                                  <a:gd name="f44" fmla="val f7"/>
                                  <a:gd name="f45" fmla="*/ f39 f0 1"/>
                                  <a:gd name="f46" fmla="+- f44 0 f42"/>
                                  <a:gd name="f47" fmla="+- f43 0 f42"/>
                                  <a:gd name="f48" fmla="*/ f45 1 f2"/>
                                  <a:gd name="f49" fmla="*/ f47 1 154"/>
                                  <a:gd name="f50" fmla="*/ f46 1 629"/>
                                  <a:gd name="f51" fmla="*/ 0 f47 1"/>
                                  <a:gd name="f52" fmla="*/ 0 f46 1"/>
                                  <a:gd name="f53" fmla="*/ 10 f47 1"/>
                                  <a:gd name="f54" fmla="*/ 44 f46 1"/>
                                  <a:gd name="f55" fmla="*/ 21 f47 1"/>
                                  <a:gd name="f56" fmla="*/ 126 f46 1"/>
                                  <a:gd name="f57" fmla="*/ 34 f47 1"/>
                                  <a:gd name="f58" fmla="*/ 207 f46 1"/>
                                  <a:gd name="f59" fmla="*/ 53 f47 1"/>
                                  <a:gd name="f60" fmla="*/ 293 f46 1"/>
                                  <a:gd name="f61" fmla="*/ 75 f47 1"/>
                                  <a:gd name="f62" fmla="*/ 380 f46 1"/>
                                  <a:gd name="f63" fmla="*/ 100 f47 1"/>
                                  <a:gd name="f64" fmla="*/ 466 f46 1"/>
                                  <a:gd name="f65" fmla="*/ 120 f47 1"/>
                                  <a:gd name="f66" fmla="*/ 521 f46 1"/>
                                  <a:gd name="f67" fmla="*/ 141 f47 1"/>
                                  <a:gd name="f68" fmla="*/ 576 f46 1"/>
                                  <a:gd name="f69" fmla="*/ 152 f47 1"/>
                                  <a:gd name="f70" fmla="*/ 618 f46 1"/>
                                  <a:gd name="f71" fmla="*/ 154 f47 1"/>
                                  <a:gd name="f72" fmla="*/ 629 f46 1"/>
                                  <a:gd name="f73" fmla="*/ 140 f47 1"/>
                                  <a:gd name="f74" fmla="*/ 595 f46 1"/>
                                  <a:gd name="f75" fmla="*/ 115 f47 1"/>
                                  <a:gd name="f76" fmla="*/ 532 f46 1"/>
                                  <a:gd name="f77" fmla="*/ 93 f47 1"/>
                                  <a:gd name="f78" fmla="*/ 468 f46 1"/>
                                  <a:gd name="f79" fmla="*/ 67 f47 1"/>
                                  <a:gd name="f80" fmla="*/ 383 f46 1"/>
                                  <a:gd name="f81" fmla="*/ 47 f47 1"/>
                                  <a:gd name="f82" fmla="*/ 295 f46 1"/>
                                  <a:gd name="f83" fmla="*/ 28 f47 1"/>
                                  <a:gd name="f84" fmla="*/ 12 f47 1"/>
                                  <a:gd name="f85" fmla="*/ 104 f46 1"/>
                                  <a:gd name="f86" fmla="+- f48 0 f1"/>
                                  <a:gd name="f87" fmla="*/ f51 1 154"/>
                                  <a:gd name="f88" fmla="*/ f52 1 629"/>
                                  <a:gd name="f89" fmla="*/ f53 1 154"/>
                                  <a:gd name="f90" fmla="*/ f54 1 629"/>
                                  <a:gd name="f91" fmla="*/ f55 1 154"/>
                                  <a:gd name="f92" fmla="*/ f56 1 629"/>
                                  <a:gd name="f93" fmla="*/ f57 1 154"/>
                                  <a:gd name="f94" fmla="*/ f58 1 629"/>
                                  <a:gd name="f95" fmla="*/ f59 1 154"/>
                                  <a:gd name="f96" fmla="*/ f60 1 629"/>
                                  <a:gd name="f97" fmla="*/ f61 1 154"/>
                                  <a:gd name="f98" fmla="*/ f62 1 629"/>
                                  <a:gd name="f99" fmla="*/ f63 1 154"/>
                                  <a:gd name="f100" fmla="*/ f64 1 629"/>
                                  <a:gd name="f101" fmla="*/ f65 1 154"/>
                                  <a:gd name="f102" fmla="*/ f66 1 629"/>
                                  <a:gd name="f103" fmla="*/ f67 1 154"/>
                                  <a:gd name="f104" fmla="*/ f68 1 629"/>
                                  <a:gd name="f105" fmla="*/ f69 1 154"/>
                                  <a:gd name="f106" fmla="*/ f70 1 629"/>
                                  <a:gd name="f107" fmla="*/ f71 1 154"/>
                                  <a:gd name="f108" fmla="*/ f72 1 629"/>
                                  <a:gd name="f109" fmla="*/ f73 1 154"/>
                                  <a:gd name="f110" fmla="*/ f74 1 629"/>
                                  <a:gd name="f111" fmla="*/ f75 1 154"/>
                                  <a:gd name="f112" fmla="*/ f76 1 629"/>
                                  <a:gd name="f113" fmla="*/ f77 1 154"/>
                                  <a:gd name="f114" fmla="*/ f78 1 629"/>
                                  <a:gd name="f115" fmla="*/ f79 1 154"/>
                                  <a:gd name="f116" fmla="*/ f80 1 629"/>
                                  <a:gd name="f117" fmla="*/ f81 1 154"/>
                                  <a:gd name="f118" fmla="*/ f82 1 629"/>
                                  <a:gd name="f119" fmla="*/ f83 1 154"/>
                                  <a:gd name="f120" fmla="*/ f84 1 154"/>
                                  <a:gd name="f121" fmla="*/ f85 1 629"/>
                                  <a:gd name="f122" fmla="*/ 0 1 f49"/>
                                  <a:gd name="f123" fmla="*/ f43 1 f49"/>
                                  <a:gd name="f124" fmla="*/ 0 1 f50"/>
                                  <a:gd name="f125" fmla="*/ f44 1 f50"/>
                                  <a:gd name="f126" fmla="*/ f87 1 f49"/>
                                  <a:gd name="f127" fmla="*/ f88 1 f50"/>
                                  <a:gd name="f128" fmla="*/ f89 1 f49"/>
                                  <a:gd name="f129" fmla="*/ f90 1 f50"/>
                                  <a:gd name="f130" fmla="*/ f91 1 f49"/>
                                  <a:gd name="f131" fmla="*/ f92 1 f50"/>
                                  <a:gd name="f132" fmla="*/ f93 1 f49"/>
                                  <a:gd name="f133" fmla="*/ f94 1 f50"/>
                                  <a:gd name="f134" fmla="*/ f95 1 f49"/>
                                  <a:gd name="f135" fmla="*/ f96 1 f50"/>
                                  <a:gd name="f136" fmla="*/ f97 1 f49"/>
                                  <a:gd name="f137" fmla="*/ f98 1 f50"/>
                                  <a:gd name="f138" fmla="*/ f99 1 f49"/>
                                  <a:gd name="f139" fmla="*/ f100 1 f50"/>
                                  <a:gd name="f140" fmla="*/ f101 1 f49"/>
                                  <a:gd name="f141" fmla="*/ f102 1 f50"/>
                                  <a:gd name="f142" fmla="*/ f103 1 f49"/>
                                  <a:gd name="f143" fmla="*/ f104 1 f50"/>
                                  <a:gd name="f144" fmla="*/ f105 1 f49"/>
                                  <a:gd name="f145" fmla="*/ f106 1 f50"/>
                                  <a:gd name="f146" fmla="*/ f107 1 f49"/>
                                  <a:gd name="f147" fmla="*/ f108 1 f50"/>
                                  <a:gd name="f148" fmla="*/ f109 1 f49"/>
                                  <a:gd name="f149" fmla="*/ f110 1 f50"/>
                                  <a:gd name="f150" fmla="*/ f111 1 f49"/>
                                  <a:gd name="f151" fmla="*/ f112 1 f50"/>
                                  <a:gd name="f152" fmla="*/ f113 1 f49"/>
                                  <a:gd name="f153" fmla="*/ f114 1 f50"/>
                                  <a:gd name="f154" fmla="*/ f115 1 f49"/>
                                  <a:gd name="f155" fmla="*/ f116 1 f50"/>
                                  <a:gd name="f156" fmla="*/ f117 1 f49"/>
                                  <a:gd name="f157" fmla="*/ f118 1 f50"/>
                                  <a:gd name="f158" fmla="*/ f119 1 f49"/>
                                  <a:gd name="f159" fmla="*/ f120 1 f49"/>
                                  <a:gd name="f160" fmla="*/ f121 1 f50"/>
                                  <a:gd name="f161" fmla="*/ f122 f40 1"/>
                                  <a:gd name="f162" fmla="*/ f123 f40 1"/>
                                  <a:gd name="f163" fmla="*/ f125 f41 1"/>
                                  <a:gd name="f164" fmla="*/ f124 f41 1"/>
                                  <a:gd name="f165" fmla="*/ f126 f40 1"/>
                                  <a:gd name="f166" fmla="*/ f127 f41 1"/>
                                  <a:gd name="f167" fmla="*/ f128 f40 1"/>
                                  <a:gd name="f168" fmla="*/ f129 f41 1"/>
                                  <a:gd name="f169" fmla="*/ f130 f40 1"/>
                                  <a:gd name="f170" fmla="*/ f131 f41 1"/>
                                  <a:gd name="f171" fmla="*/ f132 f40 1"/>
                                  <a:gd name="f172" fmla="*/ f133 f41 1"/>
                                  <a:gd name="f173" fmla="*/ f134 f40 1"/>
                                  <a:gd name="f174" fmla="*/ f135 f41 1"/>
                                  <a:gd name="f175" fmla="*/ f136 f40 1"/>
                                  <a:gd name="f176" fmla="*/ f137 f41 1"/>
                                  <a:gd name="f177" fmla="*/ f138 f40 1"/>
                                  <a:gd name="f178" fmla="*/ f139 f41 1"/>
                                  <a:gd name="f179" fmla="*/ f140 f40 1"/>
                                  <a:gd name="f180" fmla="*/ f141 f41 1"/>
                                  <a:gd name="f181" fmla="*/ f142 f40 1"/>
                                  <a:gd name="f182" fmla="*/ f143 f41 1"/>
                                  <a:gd name="f183" fmla="*/ f144 f40 1"/>
                                  <a:gd name="f184" fmla="*/ f145 f41 1"/>
                                  <a:gd name="f185" fmla="*/ f146 f40 1"/>
                                  <a:gd name="f186" fmla="*/ f147 f41 1"/>
                                  <a:gd name="f187" fmla="*/ f148 f40 1"/>
                                  <a:gd name="f188" fmla="*/ f149 f41 1"/>
                                  <a:gd name="f189" fmla="*/ f150 f40 1"/>
                                  <a:gd name="f190" fmla="*/ f151 f41 1"/>
                                  <a:gd name="f191" fmla="*/ f152 f40 1"/>
                                  <a:gd name="f192" fmla="*/ f153 f41 1"/>
                                  <a:gd name="f193" fmla="*/ f154 f40 1"/>
                                  <a:gd name="f194" fmla="*/ f155 f41 1"/>
                                  <a:gd name="f195" fmla="*/ f156 f40 1"/>
                                  <a:gd name="f196" fmla="*/ f157 f41 1"/>
                                  <a:gd name="f197" fmla="*/ f158 f40 1"/>
                                  <a:gd name="f198" fmla="*/ f159 f40 1"/>
                                  <a:gd name="f199" fmla="*/ f160 f41 1"/>
                                </a:gdLst>
                                <a:ahLst/>
                                <a:cxnLst>
                                  <a:cxn ang="3cd4">
                                    <a:pos x="hc" y="t"/>
                                  </a:cxn>
                                  <a:cxn ang="0">
                                    <a:pos x="r" y="vc"/>
                                  </a:cxn>
                                  <a:cxn ang="cd4">
                                    <a:pos x="hc" y="b"/>
                                  </a:cxn>
                                  <a:cxn ang="cd2">
                                    <a:pos x="l" y="vc"/>
                                  </a:cxn>
                                  <a:cxn ang="f86">
                                    <a:pos x="f165" y="f166"/>
                                  </a:cxn>
                                  <a:cxn ang="f86">
                                    <a:pos x="f167" y="f168"/>
                                  </a:cxn>
                                  <a:cxn ang="f86">
                                    <a:pos x="f169" y="f170"/>
                                  </a:cxn>
                                  <a:cxn ang="f86">
                                    <a:pos x="f171" y="f172"/>
                                  </a:cxn>
                                  <a:cxn ang="f86">
                                    <a:pos x="f173" y="f174"/>
                                  </a:cxn>
                                  <a:cxn ang="f86">
                                    <a:pos x="f175" y="f176"/>
                                  </a:cxn>
                                  <a:cxn ang="f86">
                                    <a:pos x="f177" y="f178"/>
                                  </a:cxn>
                                  <a:cxn ang="f86">
                                    <a:pos x="f179" y="f180"/>
                                  </a:cxn>
                                  <a:cxn ang="f86">
                                    <a:pos x="f181" y="f182"/>
                                  </a:cxn>
                                  <a:cxn ang="f86">
                                    <a:pos x="f183" y="f184"/>
                                  </a:cxn>
                                  <a:cxn ang="f86">
                                    <a:pos x="f185" y="f186"/>
                                  </a:cxn>
                                  <a:cxn ang="f86">
                                    <a:pos x="f187" y="f188"/>
                                  </a:cxn>
                                  <a:cxn ang="f86">
                                    <a:pos x="f189" y="f190"/>
                                  </a:cxn>
                                  <a:cxn ang="f86">
                                    <a:pos x="f191" y="f192"/>
                                  </a:cxn>
                                  <a:cxn ang="f86">
                                    <a:pos x="f193" y="f194"/>
                                  </a:cxn>
                                  <a:cxn ang="f86">
                                    <a:pos x="f195" y="f196"/>
                                  </a:cxn>
                                  <a:cxn ang="f86">
                                    <a:pos x="f197" y="f172"/>
                                  </a:cxn>
                                  <a:cxn ang="f86">
                                    <a:pos x="f198" y="f199"/>
                                  </a:cxn>
                                  <a:cxn ang="f86">
                                    <a:pos x="f165" y="f166"/>
                                  </a:cxn>
                                </a:cxnLst>
                                <a:rect l="f161" t="f164" r="f162" b="f163"/>
                                <a:pathLst>
                                  <a:path w="154" h="629">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13"/>
                                    </a:lnTo>
                                    <a:lnTo>
                                      <a:pt x="f37" y="f38"/>
                                    </a:lnTo>
                                    <a:lnTo>
                                      <a:pt x="f5" y="f5"/>
                                    </a:lnTo>
                                    <a:close/>
                                  </a:path>
                                </a:pathLst>
                              </a:custGeom>
                              <a:solidFill>
                                <a:srgbClr val="44546A"/>
                              </a:solidFill>
                              <a:ln w="0" cap="flat">
                                <a:solidFill>
                                  <a:srgbClr val="44546A"/>
                                </a:solidFill>
                                <a:prstDash val="solid"/>
                                <a:round/>
                              </a:ln>
                            </wps:spPr>
                            <wps:bodyPr lIns="0" tIns="0" rIns="0" bIns="0"/>
                          </wps:wsp>
                          <wps:wsp>
                            <wps:cNvPr id="13" name="Forme libre 25"/>
                            <wps:cNvSpPr/>
                            <wps:spPr>
                              <a:xfrm>
                                <a:off x="856043" y="5269706"/>
                                <a:ext cx="93543" cy="191676"/>
                              </a:xfrm>
                              <a:custGeom>
                                <a:avLst/>
                                <a:gdLst>
                                  <a:gd name="f0" fmla="val 10800000"/>
                                  <a:gd name="f1" fmla="val 5400000"/>
                                  <a:gd name="f2" fmla="val 180"/>
                                  <a:gd name="f3" fmla="val w"/>
                                  <a:gd name="f4" fmla="val h"/>
                                  <a:gd name="f5" fmla="val 0"/>
                                  <a:gd name="f6" fmla="val 33"/>
                                  <a:gd name="f7" fmla="val 69"/>
                                  <a:gd name="f8" fmla="val 24"/>
                                  <a:gd name="f9" fmla="val 12"/>
                                  <a:gd name="f10" fmla="val 35"/>
                                  <a:gd name="f11" fmla="+- 0 0 -90"/>
                                  <a:gd name="f12" fmla="*/ f3 1 33"/>
                                  <a:gd name="f13" fmla="*/ f4 1 69"/>
                                  <a:gd name="f14" fmla="val f5"/>
                                  <a:gd name="f15" fmla="val f6"/>
                                  <a:gd name="f16" fmla="val f7"/>
                                  <a:gd name="f17" fmla="*/ f11 f0 1"/>
                                  <a:gd name="f18" fmla="+- f16 0 f14"/>
                                  <a:gd name="f19" fmla="+- f15 0 f14"/>
                                  <a:gd name="f20" fmla="*/ f17 1 f2"/>
                                  <a:gd name="f21" fmla="*/ f19 1 33"/>
                                  <a:gd name="f22" fmla="*/ f18 1 69"/>
                                  <a:gd name="f23" fmla="*/ 0 f19 1"/>
                                  <a:gd name="f24" fmla="*/ 0 f18 1"/>
                                  <a:gd name="f25" fmla="*/ 33 f19 1"/>
                                  <a:gd name="f26" fmla="*/ 69 f18 1"/>
                                  <a:gd name="f27" fmla="*/ 24 f19 1"/>
                                  <a:gd name="f28" fmla="*/ 12 f19 1"/>
                                  <a:gd name="f29" fmla="*/ 35 f18 1"/>
                                  <a:gd name="f30" fmla="+- f20 0 f1"/>
                                  <a:gd name="f31" fmla="*/ f23 1 33"/>
                                  <a:gd name="f32" fmla="*/ f24 1 69"/>
                                  <a:gd name="f33" fmla="*/ f25 1 33"/>
                                  <a:gd name="f34" fmla="*/ f26 1 69"/>
                                  <a:gd name="f35" fmla="*/ f27 1 33"/>
                                  <a:gd name="f36" fmla="*/ f28 1 33"/>
                                  <a:gd name="f37" fmla="*/ f29 1 69"/>
                                  <a:gd name="f38" fmla="*/ 0 1 f21"/>
                                  <a:gd name="f39" fmla="*/ f15 1 f21"/>
                                  <a:gd name="f40" fmla="*/ 0 1 f22"/>
                                  <a:gd name="f41" fmla="*/ f16 1 f22"/>
                                  <a:gd name="f42" fmla="*/ f31 1 f21"/>
                                  <a:gd name="f43" fmla="*/ f32 1 f22"/>
                                  <a:gd name="f44" fmla="*/ f33 1 f21"/>
                                  <a:gd name="f45" fmla="*/ f34 1 f22"/>
                                  <a:gd name="f46" fmla="*/ f35 1 f21"/>
                                  <a:gd name="f47" fmla="*/ f36 1 f21"/>
                                  <a:gd name="f48" fmla="*/ f37 1 f22"/>
                                  <a:gd name="f49" fmla="*/ f38 f12 1"/>
                                  <a:gd name="f50" fmla="*/ f39 f12 1"/>
                                  <a:gd name="f51" fmla="*/ f41 f13 1"/>
                                  <a:gd name="f52" fmla="*/ f40 f13 1"/>
                                  <a:gd name="f53" fmla="*/ f42 f12 1"/>
                                  <a:gd name="f54" fmla="*/ f43 f13 1"/>
                                  <a:gd name="f55" fmla="*/ f44 f12 1"/>
                                  <a:gd name="f56" fmla="*/ f45 f13 1"/>
                                  <a:gd name="f57" fmla="*/ f46 f12 1"/>
                                  <a:gd name="f58" fmla="*/ f47 f12 1"/>
                                  <a:gd name="f59" fmla="*/ f48 f13 1"/>
                                </a:gdLst>
                                <a:ahLst/>
                                <a:cxnLst>
                                  <a:cxn ang="3cd4">
                                    <a:pos x="hc" y="t"/>
                                  </a:cxn>
                                  <a:cxn ang="0">
                                    <a:pos x="r" y="vc"/>
                                  </a:cxn>
                                  <a:cxn ang="cd4">
                                    <a:pos x="hc" y="b"/>
                                  </a:cxn>
                                  <a:cxn ang="cd2">
                                    <a:pos x="l" y="vc"/>
                                  </a:cxn>
                                  <a:cxn ang="f30">
                                    <a:pos x="f53" y="f54"/>
                                  </a:cxn>
                                  <a:cxn ang="f30">
                                    <a:pos x="f55" y="f56"/>
                                  </a:cxn>
                                  <a:cxn ang="f30">
                                    <a:pos x="f57" y="f56"/>
                                  </a:cxn>
                                  <a:cxn ang="f30">
                                    <a:pos x="f58" y="f59"/>
                                  </a:cxn>
                                  <a:cxn ang="f30">
                                    <a:pos x="f53" y="f54"/>
                                  </a:cxn>
                                </a:cxnLst>
                                <a:rect l="f49" t="f52" r="f50" b="f51"/>
                                <a:pathLst>
                                  <a:path w="33" h="69">
                                    <a:moveTo>
                                      <a:pt x="f5" y="f5"/>
                                    </a:moveTo>
                                    <a:lnTo>
                                      <a:pt x="f6" y="f7"/>
                                    </a:lnTo>
                                    <a:lnTo>
                                      <a:pt x="f8" y="f7"/>
                                    </a:lnTo>
                                    <a:lnTo>
                                      <a:pt x="f9" y="f10"/>
                                    </a:lnTo>
                                    <a:lnTo>
                                      <a:pt x="f5" y="f5"/>
                                    </a:lnTo>
                                    <a:close/>
                                  </a:path>
                                </a:pathLst>
                              </a:custGeom>
                              <a:solidFill>
                                <a:srgbClr val="44546A"/>
                              </a:solidFill>
                              <a:ln w="0" cap="flat">
                                <a:solidFill>
                                  <a:srgbClr val="44546A"/>
                                </a:solidFill>
                                <a:prstDash val="solid"/>
                                <a:round/>
                              </a:ln>
                            </wps:spPr>
                            <wps:bodyPr lIns="0" tIns="0" rIns="0" bIns="0"/>
                          </wps:wsp>
                          <wps:wsp>
                            <wps:cNvPr id="14" name="Forme libre 26"/>
                            <wps:cNvSpPr/>
                            <wps:spPr>
                              <a:xfrm>
                                <a:off x="382667" y="3397389"/>
                                <a:ext cx="42519" cy="258345"/>
                              </a:xfrm>
                              <a:custGeom>
                                <a:avLst/>
                                <a:gdLst>
                                  <a:gd name="f0" fmla="val 10800000"/>
                                  <a:gd name="f1" fmla="val 5400000"/>
                                  <a:gd name="f2" fmla="val 180"/>
                                  <a:gd name="f3" fmla="val w"/>
                                  <a:gd name="f4" fmla="val h"/>
                                  <a:gd name="f5" fmla="val 0"/>
                                  <a:gd name="f6" fmla="val 15"/>
                                  <a:gd name="f7" fmla="val 93"/>
                                  <a:gd name="f8" fmla="val 9"/>
                                  <a:gd name="f9" fmla="val 37"/>
                                  <a:gd name="f10" fmla="val 40"/>
                                  <a:gd name="f11" fmla="val 5"/>
                                  <a:gd name="f12" fmla="val 49"/>
                                  <a:gd name="f13" fmla="+- 0 0 -90"/>
                                  <a:gd name="f14" fmla="*/ f3 1 15"/>
                                  <a:gd name="f15" fmla="*/ f4 1 93"/>
                                  <a:gd name="f16" fmla="val f5"/>
                                  <a:gd name="f17" fmla="val f6"/>
                                  <a:gd name="f18" fmla="val f7"/>
                                  <a:gd name="f19" fmla="*/ f13 f0 1"/>
                                  <a:gd name="f20" fmla="+- f18 0 f16"/>
                                  <a:gd name="f21" fmla="+- f17 0 f16"/>
                                  <a:gd name="f22" fmla="*/ f19 1 f2"/>
                                  <a:gd name="f23" fmla="*/ f21 1 15"/>
                                  <a:gd name="f24" fmla="*/ f20 1 93"/>
                                  <a:gd name="f25" fmla="*/ 0 f21 1"/>
                                  <a:gd name="f26" fmla="*/ 0 f20 1"/>
                                  <a:gd name="f27" fmla="*/ 9 f21 1"/>
                                  <a:gd name="f28" fmla="*/ 37 f20 1"/>
                                  <a:gd name="f29" fmla="*/ 40 f20 1"/>
                                  <a:gd name="f30" fmla="*/ 15 f21 1"/>
                                  <a:gd name="f31" fmla="*/ 93 f20 1"/>
                                  <a:gd name="f32" fmla="*/ 5 f21 1"/>
                                  <a:gd name="f33" fmla="*/ 49 f20 1"/>
                                  <a:gd name="f34" fmla="+- f22 0 f1"/>
                                  <a:gd name="f35" fmla="*/ f25 1 15"/>
                                  <a:gd name="f36" fmla="*/ f26 1 93"/>
                                  <a:gd name="f37" fmla="*/ f27 1 15"/>
                                  <a:gd name="f38" fmla="*/ f28 1 93"/>
                                  <a:gd name="f39" fmla="*/ f29 1 93"/>
                                  <a:gd name="f40" fmla="*/ f30 1 15"/>
                                  <a:gd name="f41" fmla="*/ f31 1 93"/>
                                  <a:gd name="f42" fmla="*/ f32 1 15"/>
                                  <a:gd name="f43" fmla="*/ f33 1 93"/>
                                  <a:gd name="f44" fmla="*/ 0 1 f23"/>
                                  <a:gd name="f45" fmla="*/ f17 1 f23"/>
                                  <a:gd name="f46" fmla="*/ 0 1 f24"/>
                                  <a:gd name="f47" fmla="*/ f18 1 f24"/>
                                  <a:gd name="f48" fmla="*/ f35 1 f23"/>
                                  <a:gd name="f49" fmla="*/ f36 1 f24"/>
                                  <a:gd name="f50" fmla="*/ f37 1 f23"/>
                                  <a:gd name="f51" fmla="*/ f38 1 f24"/>
                                  <a:gd name="f52" fmla="*/ f39 1 f24"/>
                                  <a:gd name="f53" fmla="*/ f40 1 f23"/>
                                  <a:gd name="f54" fmla="*/ f41 1 f24"/>
                                  <a:gd name="f55" fmla="*/ f42 1 f23"/>
                                  <a:gd name="f56" fmla="*/ f43 1 f24"/>
                                  <a:gd name="f57" fmla="*/ f44 f14 1"/>
                                  <a:gd name="f58" fmla="*/ f45 f14 1"/>
                                  <a:gd name="f59" fmla="*/ f47 f15 1"/>
                                  <a:gd name="f60" fmla="*/ f46 f15 1"/>
                                  <a:gd name="f61" fmla="*/ f48 f14 1"/>
                                  <a:gd name="f62" fmla="*/ f49 f15 1"/>
                                  <a:gd name="f63" fmla="*/ f50 f14 1"/>
                                  <a:gd name="f64" fmla="*/ f51 f15 1"/>
                                  <a:gd name="f65" fmla="*/ f52 f15 1"/>
                                  <a:gd name="f66" fmla="*/ f53 f14 1"/>
                                  <a:gd name="f67" fmla="*/ f54 f15 1"/>
                                  <a:gd name="f68" fmla="*/ f55 f14 1"/>
                                  <a:gd name="f69" fmla="*/ f56 f15 1"/>
                                </a:gdLst>
                                <a:ahLst/>
                                <a:cxnLst>
                                  <a:cxn ang="3cd4">
                                    <a:pos x="hc" y="t"/>
                                  </a:cxn>
                                  <a:cxn ang="0">
                                    <a:pos x="r" y="vc"/>
                                  </a:cxn>
                                  <a:cxn ang="cd4">
                                    <a:pos x="hc" y="b"/>
                                  </a:cxn>
                                  <a:cxn ang="cd2">
                                    <a:pos x="l" y="vc"/>
                                  </a:cxn>
                                  <a:cxn ang="f34">
                                    <a:pos x="f61" y="f62"/>
                                  </a:cxn>
                                  <a:cxn ang="f34">
                                    <a:pos x="f63" y="f64"/>
                                  </a:cxn>
                                  <a:cxn ang="f34">
                                    <a:pos x="f63" y="f65"/>
                                  </a:cxn>
                                  <a:cxn ang="f34">
                                    <a:pos x="f66" y="f67"/>
                                  </a:cxn>
                                  <a:cxn ang="f34">
                                    <a:pos x="f68" y="f69"/>
                                  </a:cxn>
                                  <a:cxn ang="f34">
                                    <a:pos x="f61" y="f62"/>
                                  </a:cxn>
                                </a:cxnLst>
                                <a:rect l="f57" t="f60" r="f58" b="f59"/>
                                <a:pathLst>
                                  <a:path w="15" h="93">
                                    <a:moveTo>
                                      <a:pt x="f5" y="f5"/>
                                    </a:moveTo>
                                    <a:lnTo>
                                      <a:pt x="f8" y="f9"/>
                                    </a:lnTo>
                                    <a:lnTo>
                                      <a:pt x="f8" y="f10"/>
                                    </a:lnTo>
                                    <a:lnTo>
                                      <a:pt x="f6" y="f7"/>
                                    </a:lnTo>
                                    <a:lnTo>
                                      <a:pt x="f11" y="f12"/>
                                    </a:lnTo>
                                    <a:lnTo>
                                      <a:pt x="f5" y="f5"/>
                                    </a:lnTo>
                                    <a:close/>
                                  </a:path>
                                </a:pathLst>
                              </a:custGeom>
                              <a:solidFill>
                                <a:srgbClr val="44546A"/>
                              </a:solidFill>
                              <a:ln w="0" cap="flat">
                                <a:solidFill>
                                  <a:srgbClr val="44546A"/>
                                </a:solidFill>
                                <a:prstDash val="solid"/>
                                <a:round/>
                              </a:ln>
                            </wps:spPr>
                            <wps:bodyPr lIns="0" tIns="0" rIns="0" bIns="0"/>
                          </wps:wsp>
                          <wps:wsp>
                            <wps:cNvPr id="15" name="Forme libre 27"/>
                            <wps:cNvSpPr/>
                            <wps:spPr>
                              <a:xfrm>
                                <a:off x="753996" y="2586243"/>
                                <a:ext cx="1116829" cy="2127881"/>
                              </a:xfrm>
                              <a:custGeom>
                                <a:avLst/>
                                <a:gdLst>
                                  <a:gd name="f0" fmla="val 10800000"/>
                                  <a:gd name="f1" fmla="val 5400000"/>
                                  <a:gd name="f2" fmla="val 180"/>
                                  <a:gd name="f3" fmla="val w"/>
                                  <a:gd name="f4" fmla="val h"/>
                                  <a:gd name="f5" fmla="val 0"/>
                                  <a:gd name="f6" fmla="val 394"/>
                                  <a:gd name="f7" fmla="val 766"/>
                                  <a:gd name="f8" fmla="val 356"/>
                                  <a:gd name="f9" fmla="val 38"/>
                                  <a:gd name="f10" fmla="val 319"/>
                                  <a:gd name="f11" fmla="val 77"/>
                                  <a:gd name="f12" fmla="val 284"/>
                                  <a:gd name="f13" fmla="val 117"/>
                                  <a:gd name="f14" fmla="val 249"/>
                                  <a:gd name="f15" fmla="val 160"/>
                                  <a:gd name="f16" fmla="val 207"/>
                                  <a:gd name="f17" fmla="val 218"/>
                                  <a:gd name="f18" fmla="val 168"/>
                                  <a:gd name="f19" fmla="val 276"/>
                                  <a:gd name="f20" fmla="val 131"/>
                                  <a:gd name="f21" fmla="val 339"/>
                                  <a:gd name="f22" fmla="val 98"/>
                                  <a:gd name="f23" fmla="val 402"/>
                                  <a:gd name="f24" fmla="val 69"/>
                                  <a:gd name="f25" fmla="val 467"/>
                                  <a:gd name="f26" fmla="val 45"/>
                                  <a:gd name="f27" fmla="val 535"/>
                                  <a:gd name="f28" fmla="val 26"/>
                                  <a:gd name="f29" fmla="val 604"/>
                                  <a:gd name="f30" fmla="val 14"/>
                                  <a:gd name="f31" fmla="val 673"/>
                                  <a:gd name="f32" fmla="val 7"/>
                                  <a:gd name="f33" fmla="val 746"/>
                                  <a:gd name="f34" fmla="val 6"/>
                                  <a:gd name="f35" fmla="val 749"/>
                                  <a:gd name="f36" fmla="val 1"/>
                                  <a:gd name="f37" fmla="val 744"/>
                                  <a:gd name="f38" fmla="val 21"/>
                                  <a:gd name="f39" fmla="val 603"/>
                                  <a:gd name="f40" fmla="val 40"/>
                                  <a:gd name="f41" fmla="val 533"/>
                                  <a:gd name="f42" fmla="val 65"/>
                                  <a:gd name="f43" fmla="val 466"/>
                                  <a:gd name="f44" fmla="val 94"/>
                                  <a:gd name="f45" fmla="val 400"/>
                                  <a:gd name="f46" fmla="val 127"/>
                                  <a:gd name="f47" fmla="val 336"/>
                                  <a:gd name="f48" fmla="val 164"/>
                                  <a:gd name="f49" fmla="val 275"/>
                                  <a:gd name="f50" fmla="val 204"/>
                                  <a:gd name="f51" fmla="val 215"/>
                                  <a:gd name="f52" fmla="val 248"/>
                                  <a:gd name="f53" fmla="val 158"/>
                                  <a:gd name="f54" fmla="val 282"/>
                                  <a:gd name="f55" fmla="val 116"/>
                                  <a:gd name="f56" fmla="val 318"/>
                                  <a:gd name="f57" fmla="val 76"/>
                                  <a:gd name="f58" fmla="val 354"/>
                                  <a:gd name="f59" fmla="val 37"/>
                                  <a:gd name="f60" fmla="+- 0 0 -90"/>
                                  <a:gd name="f61" fmla="*/ f3 1 394"/>
                                  <a:gd name="f62" fmla="*/ f4 1 766"/>
                                  <a:gd name="f63" fmla="val f5"/>
                                  <a:gd name="f64" fmla="val f6"/>
                                  <a:gd name="f65" fmla="val f7"/>
                                  <a:gd name="f66" fmla="*/ f60 f0 1"/>
                                  <a:gd name="f67" fmla="+- f65 0 f63"/>
                                  <a:gd name="f68" fmla="+- f64 0 f63"/>
                                  <a:gd name="f69" fmla="*/ f66 1 f2"/>
                                  <a:gd name="f70" fmla="*/ f68 1 394"/>
                                  <a:gd name="f71" fmla="*/ f67 1 766"/>
                                  <a:gd name="f72" fmla="*/ 394 f68 1"/>
                                  <a:gd name="f73" fmla="*/ 0 f67 1"/>
                                  <a:gd name="f74" fmla="*/ 356 f68 1"/>
                                  <a:gd name="f75" fmla="*/ 38 f67 1"/>
                                  <a:gd name="f76" fmla="*/ 319 f68 1"/>
                                  <a:gd name="f77" fmla="*/ 77 f67 1"/>
                                  <a:gd name="f78" fmla="*/ 284 f68 1"/>
                                  <a:gd name="f79" fmla="*/ 117 f67 1"/>
                                  <a:gd name="f80" fmla="*/ 249 f68 1"/>
                                  <a:gd name="f81" fmla="*/ 160 f67 1"/>
                                  <a:gd name="f82" fmla="*/ 207 f68 1"/>
                                  <a:gd name="f83" fmla="*/ 218 f67 1"/>
                                  <a:gd name="f84" fmla="*/ 168 f68 1"/>
                                  <a:gd name="f85" fmla="*/ 276 f67 1"/>
                                  <a:gd name="f86" fmla="*/ 131 f68 1"/>
                                  <a:gd name="f87" fmla="*/ 339 f67 1"/>
                                  <a:gd name="f88" fmla="*/ 98 f68 1"/>
                                  <a:gd name="f89" fmla="*/ 402 f67 1"/>
                                  <a:gd name="f90" fmla="*/ 69 f68 1"/>
                                  <a:gd name="f91" fmla="*/ 467 f67 1"/>
                                  <a:gd name="f92" fmla="*/ 45 f68 1"/>
                                  <a:gd name="f93" fmla="*/ 535 f67 1"/>
                                  <a:gd name="f94" fmla="*/ 26 f68 1"/>
                                  <a:gd name="f95" fmla="*/ 604 f67 1"/>
                                  <a:gd name="f96" fmla="*/ 14 f68 1"/>
                                  <a:gd name="f97" fmla="*/ 673 f67 1"/>
                                  <a:gd name="f98" fmla="*/ 7 f68 1"/>
                                  <a:gd name="f99" fmla="*/ 746 f67 1"/>
                                  <a:gd name="f100" fmla="*/ 6 f68 1"/>
                                  <a:gd name="f101" fmla="*/ 766 f67 1"/>
                                  <a:gd name="f102" fmla="*/ 0 f68 1"/>
                                  <a:gd name="f103" fmla="*/ 749 f67 1"/>
                                  <a:gd name="f104" fmla="*/ 1 f68 1"/>
                                  <a:gd name="f105" fmla="*/ 744 f67 1"/>
                                  <a:gd name="f106" fmla="*/ 21 f68 1"/>
                                  <a:gd name="f107" fmla="*/ 603 f67 1"/>
                                  <a:gd name="f108" fmla="*/ 40 f68 1"/>
                                  <a:gd name="f109" fmla="*/ 533 f67 1"/>
                                  <a:gd name="f110" fmla="*/ 65 f68 1"/>
                                  <a:gd name="f111" fmla="*/ 466 f67 1"/>
                                  <a:gd name="f112" fmla="*/ 94 f68 1"/>
                                  <a:gd name="f113" fmla="*/ 400 f67 1"/>
                                  <a:gd name="f114" fmla="*/ 127 f68 1"/>
                                  <a:gd name="f115" fmla="*/ 336 f67 1"/>
                                  <a:gd name="f116" fmla="*/ 164 f68 1"/>
                                  <a:gd name="f117" fmla="*/ 275 f67 1"/>
                                  <a:gd name="f118" fmla="*/ 204 f68 1"/>
                                  <a:gd name="f119" fmla="*/ 215 f67 1"/>
                                  <a:gd name="f120" fmla="*/ 248 f68 1"/>
                                  <a:gd name="f121" fmla="*/ 158 f67 1"/>
                                  <a:gd name="f122" fmla="*/ 282 f68 1"/>
                                  <a:gd name="f123" fmla="*/ 116 f67 1"/>
                                  <a:gd name="f124" fmla="*/ 318 f68 1"/>
                                  <a:gd name="f125" fmla="*/ 76 f67 1"/>
                                  <a:gd name="f126" fmla="*/ 354 f68 1"/>
                                  <a:gd name="f127" fmla="*/ 37 f67 1"/>
                                  <a:gd name="f128" fmla="+- f69 0 f1"/>
                                  <a:gd name="f129" fmla="*/ f72 1 394"/>
                                  <a:gd name="f130" fmla="*/ f73 1 766"/>
                                  <a:gd name="f131" fmla="*/ f74 1 394"/>
                                  <a:gd name="f132" fmla="*/ f75 1 766"/>
                                  <a:gd name="f133" fmla="*/ f76 1 394"/>
                                  <a:gd name="f134" fmla="*/ f77 1 766"/>
                                  <a:gd name="f135" fmla="*/ f78 1 394"/>
                                  <a:gd name="f136" fmla="*/ f79 1 766"/>
                                  <a:gd name="f137" fmla="*/ f80 1 394"/>
                                  <a:gd name="f138" fmla="*/ f81 1 766"/>
                                  <a:gd name="f139" fmla="*/ f82 1 394"/>
                                  <a:gd name="f140" fmla="*/ f83 1 766"/>
                                  <a:gd name="f141" fmla="*/ f84 1 394"/>
                                  <a:gd name="f142" fmla="*/ f85 1 766"/>
                                  <a:gd name="f143" fmla="*/ f86 1 394"/>
                                  <a:gd name="f144" fmla="*/ f87 1 766"/>
                                  <a:gd name="f145" fmla="*/ f88 1 394"/>
                                  <a:gd name="f146" fmla="*/ f89 1 766"/>
                                  <a:gd name="f147" fmla="*/ f90 1 394"/>
                                  <a:gd name="f148" fmla="*/ f91 1 766"/>
                                  <a:gd name="f149" fmla="*/ f92 1 394"/>
                                  <a:gd name="f150" fmla="*/ f93 1 766"/>
                                  <a:gd name="f151" fmla="*/ f94 1 394"/>
                                  <a:gd name="f152" fmla="*/ f95 1 766"/>
                                  <a:gd name="f153" fmla="*/ f96 1 394"/>
                                  <a:gd name="f154" fmla="*/ f97 1 766"/>
                                  <a:gd name="f155" fmla="*/ f98 1 394"/>
                                  <a:gd name="f156" fmla="*/ f99 1 766"/>
                                  <a:gd name="f157" fmla="*/ f100 1 394"/>
                                  <a:gd name="f158" fmla="*/ f101 1 766"/>
                                  <a:gd name="f159" fmla="*/ f102 1 394"/>
                                  <a:gd name="f160" fmla="*/ f103 1 766"/>
                                  <a:gd name="f161" fmla="*/ f104 1 394"/>
                                  <a:gd name="f162" fmla="*/ f105 1 766"/>
                                  <a:gd name="f163" fmla="*/ f106 1 394"/>
                                  <a:gd name="f164" fmla="*/ f107 1 766"/>
                                  <a:gd name="f165" fmla="*/ f108 1 394"/>
                                  <a:gd name="f166" fmla="*/ f109 1 766"/>
                                  <a:gd name="f167" fmla="*/ f110 1 394"/>
                                  <a:gd name="f168" fmla="*/ f111 1 766"/>
                                  <a:gd name="f169" fmla="*/ f112 1 394"/>
                                  <a:gd name="f170" fmla="*/ f113 1 766"/>
                                  <a:gd name="f171" fmla="*/ f114 1 394"/>
                                  <a:gd name="f172" fmla="*/ f115 1 766"/>
                                  <a:gd name="f173" fmla="*/ f116 1 394"/>
                                  <a:gd name="f174" fmla="*/ f117 1 766"/>
                                  <a:gd name="f175" fmla="*/ f118 1 394"/>
                                  <a:gd name="f176" fmla="*/ f119 1 766"/>
                                  <a:gd name="f177" fmla="*/ f120 1 394"/>
                                  <a:gd name="f178" fmla="*/ f121 1 766"/>
                                  <a:gd name="f179" fmla="*/ f122 1 394"/>
                                  <a:gd name="f180" fmla="*/ f123 1 766"/>
                                  <a:gd name="f181" fmla="*/ f124 1 394"/>
                                  <a:gd name="f182" fmla="*/ f125 1 766"/>
                                  <a:gd name="f183" fmla="*/ f126 1 394"/>
                                  <a:gd name="f184" fmla="*/ f127 1 766"/>
                                  <a:gd name="f185" fmla="*/ 0 1 f70"/>
                                  <a:gd name="f186" fmla="*/ f64 1 f70"/>
                                  <a:gd name="f187" fmla="*/ 0 1 f71"/>
                                  <a:gd name="f188" fmla="*/ f65 1 f71"/>
                                  <a:gd name="f189" fmla="*/ f129 1 f70"/>
                                  <a:gd name="f190" fmla="*/ f130 1 f71"/>
                                  <a:gd name="f191" fmla="*/ f131 1 f70"/>
                                  <a:gd name="f192" fmla="*/ f132 1 f71"/>
                                  <a:gd name="f193" fmla="*/ f133 1 f70"/>
                                  <a:gd name="f194" fmla="*/ f134 1 f71"/>
                                  <a:gd name="f195" fmla="*/ f135 1 f70"/>
                                  <a:gd name="f196" fmla="*/ f136 1 f71"/>
                                  <a:gd name="f197" fmla="*/ f137 1 f70"/>
                                  <a:gd name="f198" fmla="*/ f138 1 f71"/>
                                  <a:gd name="f199" fmla="*/ f139 1 f70"/>
                                  <a:gd name="f200" fmla="*/ f140 1 f71"/>
                                  <a:gd name="f201" fmla="*/ f141 1 f70"/>
                                  <a:gd name="f202" fmla="*/ f142 1 f71"/>
                                  <a:gd name="f203" fmla="*/ f143 1 f70"/>
                                  <a:gd name="f204" fmla="*/ f144 1 f71"/>
                                  <a:gd name="f205" fmla="*/ f145 1 f70"/>
                                  <a:gd name="f206" fmla="*/ f146 1 f71"/>
                                  <a:gd name="f207" fmla="*/ f147 1 f70"/>
                                  <a:gd name="f208" fmla="*/ f148 1 f71"/>
                                  <a:gd name="f209" fmla="*/ f149 1 f70"/>
                                  <a:gd name="f210" fmla="*/ f150 1 f71"/>
                                  <a:gd name="f211" fmla="*/ f151 1 f70"/>
                                  <a:gd name="f212" fmla="*/ f152 1 f71"/>
                                  <a:gd name="f213" fmla="*/ f153 1 f70"/>
                                  <a:gd name="f214" fmla="*/ f154 1 f71"/>
                                  <a:gd name="f215" fmla="*/ f155 1 f70"/>
                                  <a:gd name="f216" fmla="*/ f156 1 f71"/>
                                  <a:gd name="f217" fmla="*/ f157 1 f70"/>
                                  <a:gd name="f218" fmla="*/ f158 1 f71"/>
                                  <a:gd name="f219" fmla="*/ f159 1 f70"/>
                                  <a:gd name="f220" fmla="*/ f160 1 f71"/>
                                  <a:gd name="f221" fmla="*/ f161 1 f70"/>
                                  <a:gd name="f222" fmla="*/ f162 1 f71"/>
                                  <a:gd name="f223" fmla="*/ f163 1 f70"/>
                                  <a:gd name="f224" fmla="*/ f164 1 f71"/>
                                  <a:gd name="f225" fmla="*/ f165 1 f70"/>
                                  <a:gd name="f226" fmla="*/ f166 1 f71"/>
                                  <a:gd name="f227" fmla="*/ f167 1 f70"/>
                                  <a:gd name="f228" fmla="*/ f168 1 f71"/>
                                  <a:gd name="f229" fmla="*/ f169 1 f70"/>
                                  <a:gd name="f230" fmla="*/ f170 1 f71"/>
                                  <a:gd name="f231" fmla="*/ f171 1 f70"/>
                                  <a:gd name="f232" fmla="*/ f172 1 f71"/>
                                  <a:gd name="f233" fmla="*/ f173 1 f70"/>
                                  <a:gd name="f234" fmla="*/ f174 1 f71"/>
                                  <a:gd name="f235" fmla="*/ f175 1 f70"/>
                                  <a:gd name="f236" fmla="*/ f176 1 f71"/>
                                  <a:gd name="f237" fmla="*/ f177 1 f70"/>
                                  <a:gd name="f238" fmla="*/ f178 1 f71"/>
                                  <a:gd name="f239" fmla="*/ f179 1 f70"/>
                                  <a:gd name="f240" fmla="*/ f180 1 f71"/>
                                  <a:gd name="f241" fmla="*/ f181 1 f70"/>
                                  <a:gd name="f242" fmla="*/ f182 1 f71"/>
                                  <a:gd name="f243" fmla="*/ f183 1 f70"/>
                                  <a:gd name="f244" fmla="*/ f184 1 f71"/>
                                  <a:gd name="f245" fmla="*/ f185 f61 1"/>
                                  <a:gd name="f246" fmla="*/ f186 f61 1"/>
                                  <a:gd name="f247" fmla="*/ f188 f62 1"/>
                                  <a:gd name="f248" fmla="*/ f187 f62 1"/>
                                  <a:gd name="f249" fmla="*/ f189 f61 1"/>
                                  <a:gd name="f250" fmla="*/ f190 f62 1"/>
                                  <a:gd name="f251" fmla="*/ f191 f61 1"/>
                                  <a:gd name="f252" fmla="*/ f192 f62 1"/>
                                  <a:gd name="f253" fmla="*/ f193 f61 1"/>
                                  <a:gd name="f254" fmla="*/ f194 f62 1"/>
                                  <a:gd name="f255" fmla="*/ f195 f61 1"/>
                                  <a:gd name="f256" fmla="*/ f196 f62 1"/>
                                  <a:gd name="f257" fmla="*/ f197 f61 1"/>
                                  <a:gd name="f258" fmla="*/ f198 f62 1"/>
                                  <a:gd name="f259" fmla="*/ f199 f61 1"/>
                                  <a:gd name="f260" fmla="*/ f200 f62 1"/>
                                  <a:gd name="f261" fmla="*/ f201 f61 1"/>
                                  <a:gd name="f262" fmla="*/ f202 f62 1"/>
                                  <a:gd name="f263" fmla="*/ f203 f61 1"/>
                                  <a:gd name="f264" fmla="*/ f204 f62 1"/>
                                  <a:gd name="f265" fmla="*/ f205 f61 1"/>
                                  <a:gd name="f266" fmla="*/ f206 f62 1"/>
                                  <a:gd name="f267" fmla="*/ f207 f61 1"/>
                                  <a:gd name="f268" fmla="*/ f208 f62 1"/>
                                  <a:gd name="f269" fmla="*/ f209 f61 1"/>
                                  <a:gd name="f270" fmla="*/ f210 f62 1"/>
                                  <a:gd name="f271" fmla="*/ f211 f61 1"/>
                                  <a:gd name="f272" fmla="*/ f212 f62 1"/>
                                  <a:gd name="f273" fmla="*/ f213 f61 1"/>
                                  <a:gd name="f274" fmla="*/ f214 f62 1"/>
                                  <a:gd name="f275" fmla="*/ f215 f61 1"/>
                                  <a:gd name="f276" fmla="*/ f216 f62 1"/>
                                  <a:gd name="f277" fmla="*/ f217 f61 1"/>
                                  <a:gd name="f278" fmla="*/ f218 f62 1"/>
                                  <a:gd name="f279" fmla="*/ f219 f61 1"/>
                                  <a:gd name="f280" fmla="*/ f220 f62 1"/>
                                  <a:gd name="f281" fmla="*/ f221 f61 1"/>
                                  <a:gd name="f282" fmla="*/ f222 f62 1"/>
                                  <a:gd name="f283" fmla="*/ f223 f61 1"/>
                                  <a:gd name="f284" fmla="*/ f224 f62 1"/>
                                  <a:gd name="f285" fmla="*/ f225 f61 1"/>
                                  <a:gd name="f286" fmla="*/ f226 f62 1"/>
                                  <a:gd name="f287" fmla="*/ f227 f61 1"/>
                                  <a:gd name="f288" fmla="*/ f228 f62 1"/>
                                  <a:gd name="f289" fmla="*/ f229 f61 1"/>
                                  <a:gd name="f290" fmla="*/ f230 f62 1"/>
                                  <a:gd name="f291" fmla="*/ f231 f61 1"/>
                                  <a:gd name="f292" fmla="*/ f232 f62 1"/>
                                  <a:gd name="f293" fmla="*/ f233 f61 1"/>
                                  <a:gd name="f294" fmla="*/ f234 f62 1"/>
                                  <a:gd name="f295" fmla="*/ f235 f61 1"/>
                                  <a:gd name="f296" fmla="*/ f236 f62 1"/>
                                  <a:gd name="f297" fmla="*/ f237 f61 1"/>
                                  <a:gd name="f298" fmla="*/ f238 f62 1"/>
                                  <a:gd name="f299" fmla="*/ f239 f61 1"/>
                                  <a:gd name="f300" fmla="*/ f240 f62 1"/>
                                  <a:gd name="f301" fmla="*/ f241 f61 1"/>
                                  <a:gd name="f302" fmla="*/ f242 f62 1"/>
                                  <a:gd name="f303" fmla="*/ f243 f61 1"/>
                                  <a:gd name="f304" fmla="*/ f244 f62 1"/>
                                </a:gdLst>
                                <a:ahLst/>
                                <a:cxnLst>
                                  <a:cxn ang="3cd4">
                                    <a:pos x="hc" y="t"/>
                                  </a:cxn>
                                  <a:cxn ang="0">
                                    <a:pos x="r" y="vc"/>
                                  </a:cxn>
                                  <a:cxn ang="cd4">
                                    <a:pos x="hc" y="b"/>
                                  </a:cxn>
                                  <a:cxn ang="cd2">
                                    <a:pos x="l" y="vc"/>
                                  </a:cxn>
                                  <a:cxn ang="f128">
                                    <a:pos x="f249" y="f250"/>
                                  </a:cxn>
                                  <a:cxn ang="f128">
                                    <a:pos x="f249" y="f250"/>
                                  </a:cxn>
                                  <a:cxn ang="f128">
                                    <a:pos x="f251" y="f252"/>
                                  </a:cxn>
                                  <a:cxn ang="f128">
                                    <a:pos x="f253" y="f254"/>
                                  </a:cxn>
                                  <a:cxn ang="f128">
                                    <a:pos x="f255" y="f256"/>
                                  </a:cxn>
                                  <a:cxn ang="f128">
                                    <a:pos x="f257" y="f258"/>
                                  </a:cxn>
                                  <a:cxn ang="f128">
                                    <a:pos x="f259" y="f260"/>
                                  </a:cxn>
                                  <a:cxn ang="f128">
                                    <a:pos x="f261" y="f262"/>
                                  </a:cxn>
                                  <a:cxn ang="f128">
                                    <a:pos x="f263" y="f264"/>
                                  </a:cxn>
                                  <a:cxn ang="f128">
                                    <a:pos x="f265" y="f266"/>
                                  </a:cxn>
                                  <a:cxn ang="f128">
                                    <a:pos x="f267" y="f268"/>
                                  </a:cxn>
                                  <a:cxn ang="f128">
                                    <a:pos x="f269" y="f270"/>
                                  </a:cxn>
                                  <a:cxn ang="f128">
                                    <a:pos x="f271" y="f272"/>
                                  </a:cxn>
                                  <a:cxn ang="f128">
                                    <a:pos x="f273" y="f274"/>
                                  </a:cxn>
                                  <a:cxn ang="f128">
                                    <a:pos x="f275" y="f276"/>
                                  </a:cxn>
                                  <a:cxn ang="f128">
                                    <a:pos x="f277" y="f278"/>
                                  </a:cxn>
                                  <a:cxn ang="f128">
                                    <a:pos x="f279" y="f280"/>
                                  </a:cxn>
                                  <a:cxn ang="f128">
                                    <a:pos x="f281" y="f282"/>
                                  </a:cxn>
                                  <a:cxn ang="f128">
                                    <a:pos x="f275" y="f274"/>
                                  </a:cxn>
                                  <a:cxn ang="f128">
                                    <a:pos x="f283" y="f284"/>
                                  </a:cxn>
                                  <a:cxn ang="f128">
                                    <a:pos x="f285" y="f286"/>
                                  </a:cxn>
                                  <a:cxn ang="f128">
                                    <a:pos x="f287" y="f288"/>
                                  </a:cxn>
                                  <a:cxn ang="f128">
                                    <a:pos x="f289" y="f290"/>
                                  </a:cxn>
                                  <a:cxn ang="f128">
                                    <a:pos x="f291" y="f292"/>
                                  </a:cxn>
                                  <a:cxn ang="f128">
                                    <a:pos x="f293" y="f294"/>
                                  </a:cxn>
                                  <a:cxn ang="f128">
                                    <a:pos x="f295" y="f296"/>
                                  </a:cxn>
                                  <a:cxn ang="f128">
                                    <a:pos x="f297" y="f298"/>
                                  </a:cxn>
                                  <a:cxn ang="f128">
                                    <a:pos x="f299" y="f300"/>
                                  </a:cxn>
                                  <a:cxn ang="f128">
                                    <a:pos x="f301" y="f302"/>
                                  </a:cxn>
                                  <a:cxn ang="f128">
                                    <a:pos x="f303" y="f304"/>
                                  </a:cxn>
                                  <a:cxn ang="f128">
                                    <a:pos x="f249" y="f250"/>
                                  </a:cxn>
                                </a:cxnLst>
                                <a:rect l="f245" t="f248" r="f246" b="f247"/>
                                <a:pathLst>
                                  <a:path w="394" h="766">
                                    <a:moveTo>
                                      <a:pt x="f6" y="f5"/>
                                    </a:moveTo>
                                    <a:lnTo>
                                      <a:pt x="f6" y="f5"/>
                                    </a:lnTo>
                                    <a:lnTo>
                                      <a:pt x="f8" y="f9"/>
                                    </a:lnTo>
                                    <a:lnTo>
                                      <a:pt x="f10" y="f11"/>
                                    </a:lnTo>
                                    <a:lnTo>
                                      <a:pt x="f12" y="f13"/>
                                    </a:lnTo>
                                    <a:lnTo>
                                      <a:pt x="f14" y="f15"/>
                                    </a:lnTo>
                                    <a:lnTo>
                                      <a:pt x="f16" y="f17"/>
                                    </a:lnTo>
                                    <a:lnTo>
                                      <a:pt x="f18" y="f19"/>
                                    </a:lnTo>
                                    <a:lnTo>
                                      <a:pt x="f20" y="f21"/>
                                    </a:lnTo>
                                    <a:lnTo>
                                      <a:pt x="f22" y="f23"/>
                                    </a:lnTo>
                                    <a:lnTo>
                                      <a:pt x="f24" y="f25"/>
                                    </a:lnTo>
                                    <a:lnTo>
                                      <a:pt x="f26" y="f27"/>
                                    </a:lnTo>
                                    <a:lnTo>
                                      <a:pt x="f28" y="f29"/>
                                    </a:lnTo>
                                    <a:lnTo>
                                      <a:pt x="f30" y="f31"/>
                                    </a:lnTo>
                                    <a:lnTo>
                                      <a:pt x="f32" y="f33"/>
                                    </a:lnTo>
                                    <a:lnTo>
                                      <a:pt x="f34" y="f7"/>
                                    </a:lnTo>
                                    <a:lnTo>
                                      <a:pt x="f5" y="f35"/>
                                    </a:lnTo>
                                    <a:lnTo>
                                      <a:pt x="f36" y="f37"/>
                                    </a:lnTo>
                                    <a:lnTo>
                                      <a:pt x="f32" y="f31"/>
                                    </a:lnTo>
                                    <a:lnTo>
                                      <a:pt x="f38" y="f39"/>
                                    </a:lnTo>
                                    <a:lnTo>
                                      <a:pt x="f40" y="f41"/>
                                    </a:lnTo>
                                    <a:lnTo>
                                      <a:pt x="f42" y="f43"/>
                                    </a:lnTo>
                                    <a:lnTo>
                                      <a:pt x="f44" y="f45"/>
                                    </a:lnTo>
                                    <a:lnTo>
                                      <a:pt x="f46" y="f47"/>
                                    </a:lnTo>
                                    <a:lnTo>
                                      <a:pt x="f48" y="f49"/>
                                    </a:lnTo>
                                    <a:lnTo>
                                      <a:pt x="f50" y="f51"/>
                                    </a:lnTo>
                                    <a:lnTo>
                                      <a:pt x="f52" y="f53"/>
                                    </a:lnTo>
                                    <a:lnTo>
                                      <a:pt x="f54" y="f55"/>
                                    </a:lnTo>
                                    <a:lnTo>
                                      <a:pt x="f56" y="f57"/>
                                    </a:lnTo>
                                    <a:lnTo>
                                      <a:pt x="f58" y="f59"/>
                                    </a:lnTo>
                                    <a:lnTo>
                                      <a:pt x="f6" y="f5"/>
                                    </a:lnTo>
                                    <a:close/>
                                  </a:path>
                                </a:pathLst>
                              </a:custGeom>
                              <a:solidFill>
                                <a:srgbClr val="44546A"/>
                              </a:solidFill>
                              <a:ln w="0" cap="flat">
                                <a:solidFill>
                                  <a:srgbClr val="44546A"/>
                                </a:solidFill>
                                <a:prstDash val="solid"/>
                                <a:round/>
                              </a:ln>
                            </wps:spPr>
                            <wps:bodyPr lIns="0" tIns="0" rIns="0" bIns="0"/>
                          </wps:wsp>
                          <wps:wsp>
                            <wps:cNvPr id="16" name="Forme libre 28"/>
                            <wps:cNvSpPr/>
                            <wps:spPr>
                              <a:xfrm>
                                <a:off x="753996" y="4730795"/>
                                <a:ext cx="102047" cy="538919"/>
                              </a:xfrm>
                              <a:custGeom>
                                <a:avLst/>
                                <a:gdLst>
                                  <a:gd name="f0" fmla="val 10800000"/>
                                  <a:gd name="f1" fmla="val 5400000"/>
                                  <a:gd name="f2" fmla="val 180"/>
                                  <a:gd name="f3" fmla="val w"/>
                                  <a:gd name="f4" fmla="val h"/>
                                  <a:gd name="f5" fmla="val 0"/>
                                  <a:gd name="f6" fmla="val 36"/>
                                  <a:gd name="f7" fmla="val 194"/>
                                  <a:gd name="f8" fmla="val 6"/>
                                  <a:gd name="f9" fmla="val 16"/>
                                  <a:gd name="f10" fmla="val 7"/>
                                  <a:gd name="f11" fmla="val 19"/>
                                  <a:gd name="f12" fmla="val 11"/>
                                  <a:gd name="f13" fmla="val 80"/>
                                  <a:gd name="f14" fmla="val 20"/>
                                  <a:gd name="f15" fmla="val 132"/>
                                  <a:gd name="f16" fmla="val 33"/>
                                  <a:gd name="f17" fmla="val 185"/>
                                  <a:gd name="f18" fmla="val 21"/>
                                  <a:gd name="f19" fmla="val 161"/>
                                  <a:gd name="f20" fmla="val 15"/>
                                  <a:gd name="f21" fmla="val 145"/>
                                  <a:gd name="f22" fmla="val 5"/>
                                  <a:gd name="f23" fmla="val 81"/>
                                  <a:gd name="f24" fmla="val 1"/>
                                  <a:gd name="f25" fmla="val 41"/>
                                  <a:gd name="f26" fmla="+- 0 0 -90"/>
                                  <a:gd name="f27" fmla="*/ f3 1 36"/>
                                  <a:gd name="f28" fmla="*/ f4 1 194"/>
                                  <a:gd name="f29" fmla="val f5"/>
                                  <a:gd name="f30" fmla="val f6"/>
                                  <a:gd name="f31" fmla="val f7"/>
                                  <a:gd name="f32" fmla="*/ f26 f0 1"/>
                                  <a:gd name="f33" fmla="+- f31 0 f29"/>
                                  <a:gd name="f34" fmla="+- f30 0 f29"/>
                                  <a:gd name="f35" fmla="*/ f32 1 f2"/>
                                  <a:gd name="f36" fmla="*/ f34 1 36"/>
                                  <a:gd name="f37" fmla="*/ f33 1 194"/>
                                  <a:gd name="f38" fmla="*/ 0 f34 1"/>
                                  <a:gd name="f39" fmla="*/ 0 f33 1"/>
                                  <a:gd name="f40" fmla="*/ 6 f34 1"/>
                                  <a:gd name="f41" fmla="*/ 16 f33 1"/>
                                  <a:gd name="f42" fmla="*/ 7 f34 1"/>
                                  <a:gd name="f43" fmla="*/ 19 f33 1"/>
                                  <a:gd name="f44" fmla="*/ 11 f34 1"/>
                                  <a:gd name="f45" fmla="*/ 80 f33 1"/>
                                  <a:gd name="f46" fmla="*/ 20 f34 1"/>
                                  <a:gd name="f47" fmla="*/ 132 f33 1"/>
                                  <a:gd name="f48" fmla="*/ 33 f34 1"/>
                                  <a:gd name="f49" fmla="*/ 185 f33 1"/>
                                  <a:gd name="f50" fmla="*/ 36 f34 1"/>
                                  <a:gd name="f51" fmla="*/ 194 f33 1"/>
                                  <a:gd name="f52" fmla="*/ 21 f34 1"/>
                                  <a:gd name="f53" fmla="*/ 161 f33 1"/>
                                  <a:gd name="f54" fmla="*/ 15 f34 1"/>
                                  <a:gd name="f55" fmla="*/ 145 f33 1"/>
                                  <a:gd name="f56" fmla="*/ 5 f34 1"/>
                                  <a:gd name="f57" fmla="*/ 81 f33 1"/>
                                  <a:gd name="f58" fmla="*/ 1 f34 1"/>
                                  <a:gd name="f59" fmla="*/ 41 f33 1"/>
                                  <a:gd name="f60" fmla="+- f35 0 f1"/>
                                  <a:gd name="f61" fmla="*/ f38 1 36"/>
                                  <a:gd name="f62" fmla="*/ f39 1 194"/>
                                  <a:gd name="f63" fmla="*/ f40 1 36"/>
                                  <a:gd name="f64" fmla="*/ f41 1 194"/>
                                  <a:gd name="f65" fmla="*/ f42 1 36"/>
                                  <a:gd name="f66" fmla="*/ f43 1 194"/>
                                  <a:gd name="f67" fmla="*/ f44 1 36"/>
                                  <a:gd name="f68" fmla="*/ f45 1 194"/>
                                  <a:gd name="f69" fmla="*/ f46 1 36"/>
                                  <a:gd name="f70" fmla="*/ f47 1 194"/>
                                  <a:gd name="f71" fmla="*/ f48 1 36"/>
                                  <a:gd name="f72" fmla="*/ f49 1 194"/>
                                  <a:gd name="f73" fmla="*/ f50 1 36"/>
                                  <a:gd name="f74" fmla="*/ f51 1 194"/>
                                  <a:gd name="f75" fmla="*/ f52 1 36"/>
                                  <a:gd name="f76" fmla="*/ f53 1 194"/>
                                  <a:gd name="f77" fmla="*/ f54 1 36"/>
                                  <a:gd name="f78" fmla="*/ f55 1 194"/>
                                  <a:gd name="f79" fmla="*/ f56 1 36"/>
                                  <a:gd name="f80" fmla="*/ f57 1 194"/>
                                  <a:gd name="f81" fmla="*/ f58 1 36"/>
                                  <a:gd name="f82" fmla="*/ f59 1 194"/>
                                  <a:gd name="f83" fmla="*/ 0 1 f36"/>
                                  <a:gd name="f84" fmla="*/ f30 1 f36"/>
                                  <a:gd name="f85" fmla="*/ 0 1 f37"/>
                                  <a:gd name="f86" fmla="*/ f31 1 f37"/>
                                  <a:gd name="f87" fmla="*/ f61 1 f36"/>
                                  <a:gd name="f88" fmla="*/ f62 1 f37"/>
                                  <a:gd name="f89" fmla="*/ f63 1 f36"/>
                                  <a:gd name="f90" fmla="*/ f64 1 f37"/>
                                  <a:gd name="f91" fmla="*/ f65 1 f36"/>
                                  <a:gd name="f92" fmla="*/ f66 1 f37"/>
                                  <a:gd name="f93" fmla="*/ f67 1 f36"/>
                                  <a:gd name="f94" fmla="*/ f68 1 f37"/>
                                  <a:gd name="f95" fmla="*/ f69 1 f36"/>
                                  <a:gd name="f96" fmla="*/ f70 1 f37"/>
                                  <a:gd name="f97" fmla="*/ f71 1 f36"/>
                                  <a:gd name="f98" fmla="*/ f72 1 f37"/>
                                  <a:gd name="f99" fmla="*/ f73 1 f36"/>
                                  <a:gd name="f100" fmla="*/ f74 1 f37"/>
                                  <a:gd name="f101" fmla="*/ f75 1 f36"/>
                                  <a:gd name="f102" fmla="*/ f76 1 f37"/>
                                  <a:gd name="f103" fmla="*/ f77 1 f36"/>
                                  <a:gd name="f104" fmla="*/ f78 1 f37"/>
                                  <a:gd name="f105" fmla="*/ f79 1 f36"/>
                                  <a:gd name="f106" fmla="*/ f80 1 f37"/>
                                  <a:gd name="f107" fmla="*/ f81 1 f36"/>
                                  <a:gd name="f108" fmla="*/ f82 1 f37"/>
                                  <a:gd name="f109" fmla="*/ f83 f27 1"/>
                                  <a:gd name="f110" fmla="*/ f84 f27 1"/>
                                  <a:gd name="f111" fmla="*/ f86 f28 1"/>
                                  <a:gd name="f112" fmla="*/ f85 f28 1"/>
                                  <a:gd name="f113" fmla="*/ f87 f27 1"/>
                                  <a:gd name="f114" fmla="*/ f88 f28 1"/>
                                  <a:gd name="f115" fmla="*/ f89 f27 1"/>
                                  <a:gd name="f116" fmla="*/ f90 f28 1"/>
                                  <a:gd name="f117" fmla="*/ f91 f27 1"/>
                                  <a:gd name="f118" fmla="*/ f92 f28 1"/>
                                  <a:gd name="f119" fmla="*/ f93 f27 1"/>
                                  <a:gd name="f120" fmla="*/ f94 f28 1"/>
                                  <a:gd name="f121" fmla="*/ f95 f27 1"/>
                                  <a:gd name="f122" fmla="*/ f96 f28 1"/>
                                  <a:gd name="f123" fmla="*/ f97 f27 1"/>
                                  <a:gd name="f124" fmla="*/ f98 f28 1"/>
                                  <a:gd name="f125" fmla="*/ f99 f27 1"/>
                                  <a:gd name="f126" fmla="*/ f100 f28 1"/>
                                  <a:gd name="f127" fmla="*/ f101 f27 1"/>
                                  <a:gd name="f128" fmla="*/ f102 f28 1"/>
                                  <a:gd name="f129" fmla="*/ f103 f27 1"/>
                                  <a:gd name="f130" fmla="*/ f104 f28 1"/>
                                  <a:gd name="f131" fmla="*/ f105 f27 1"/>
                                  <a:gd name="f132" fmla="*/ f106 f28 1"/>
                                  <a:gd name="f133" fmla="*/ f107 f27 1"/>
                                  <a:gd name="f134" fmla="*/ f108 f28 1"/>
                                </a:gdLst>
                                <a:ahLst/>
                                <a:cxnLst>
                                  <a:cxn ang="3cd4">
                                    <a:pos x="hc" y="t"/>
                                  </a:cxn>
                                  <a:cxn ang="0">
                                    <a:pos x="r" y="vc"/>
                                  </a:cxn>
                                  <a:cxn ang="cd4">
                                    <a:pos x="hc" y="b"/>
                                  </a:cxn>
                                  <a:cxn ang="cd2">
                                    <a:pos x="l" y="vc"/>
                                  </a:cxn>
                                  <a:cxn ang="f60">
                                    <a:pos x="f113" y="f114"/>
                                  </a:cxn>
                                  <a:cxn ang="f60">
                                    <a:pos x="f115" y="f116"/>
                                  </a:cxn>
                                  <a:cxn ang="f60">
                                    <a:pos x="f117" y="f118"/>
                                  </a:cxn>
                                  <a:cxn ang="f60">
                                    <a:pos x="f119" y="f120"/>
                                  </a:cxn>
                                  <a:cxn ang="f60">
                                    <a:pos x="f121" y="f122"/>
                                  </a:cxn>
                                  <a:cxn ang="f60">
                                    <a:pos x="f123" y="f124"/>
                                  </a:cxn>
                                  <a:cxn ang="f60">
                                    <a:pos x="f125" y="f126"/>
                                  </a:cxn>
                                  <a:cxn ang="f60">
                                    <a:pos x="f127" y="f128"/>
                                  </a:cxn>
                                  <a:cxn ang="f60">
                                    <a:pos x="f129" y="f130"/>
                                  </a:cxn>
                                  <a:cxn ang="f60">
                                    <a:pos x="f131" y="f132"/>
                                  </a:cxn>
                                  <a:cxn ang="f60">
                                    <a:pos x="f133" y="f134"/>
                                  </a:cxn>
                                  <a:cxn ang="f60">
                                    <a:pos x="f113" y="f114"/>
                                  </a:cxn>
                                </a:cxnLst>
                                <a:rect l="f109" t="f112" r="f110" b="f111"/>
                                <a:pathLst>
                                  <a:path w="36" h="194">
                                    <a:moveTo>
                                      <a:pt x="f5" y="f5"/>
                                    </a:moveTo>
                                    <a:lnTo>
                                      <a:pt x="f8" y="f9"/>
                                    </a:lnTo>
                                    <a:lnTo>
                                      <a:pt x="f10" y="f11"/>
                                    </a:lnTo>
                                    <a:lnTo>
                                      <a:pt x="f12" y="f13"/>
                                    </a:lnTo>
                                    <a:lnTo>
                                      <a:pt x="f14" y="f15"/>
                                    </a:lnTo>
                                    <a:lnTo>
                                      <a:pt x="f16" y="f17"/>
                                    </a:lnTo>
                                    <a:lnTo>
                                      <a:pt x="f6" y="f7"/>
                                    </a:lnTo>
                                    <a:lnTo>
                                      <a:pt x="f18" y="f19"/>
                                    </a:lnTo>
                                    <a:lnTo>
                                      <a:pt x="f20" y="f21"/>
                                    </a:lnTo>
                                    <a:lnTo>
                                      <a:pt x="f22" y="f23"/>
                                    </a:lnTo>
                                    <a:lnTo>
                                      <a:pt x="f24" y="f25"/>
                                    </a:lnTo>
                                    <a:lnTo>
                                      <a:pt x="f5" y="f5"/>
                                    </a:lnTo>
                                    <a:close/>
                                  </a:path>
                                </a:pathLst>
                              </a:custGeom>
                              <a:solidFill>
                                <a:srgbClr val="44546A"/>
                              </a:solidFill>
                              <a:ln w="0" cap="flat">
                                <a:solidFill>
                                  <a:srgbClr val="44546A"/>
                                </a:solidFill>
                                <a:prstDash val="solid"/>
                                <a:round/>
                              </a:ln>
                            </wps:spPr>
                            <wps:bodyPr lIns="0" tIns="0" rIns="0" bIns="0"/>
                          </wps:wsp>
                          <wps:wsp>
                            <wps:cNvPr id="17" name="Forme libre 29"/>
                            <wps:cNvSpPr/>
                            <wps:spPr>
                              <a:xfrm>
                                <a:off x="833366" y="5280825"/>
                                <a:ext cx="87873" cy="180566"/>
                              </a:xfrm>
                              <a:custGeom>
                                <a:avLst/>
                                <a:gdLst>
                                  <a:gd name="f0" fmla="val 10800000"/>
                                  <a:gd name="f1" fmla="val 5400000"/>
                                  <a:gd name="f2" fmla="val 180"/>
                                  <a:gd name="f3" fmla="val w"/>
                                  <a:gd name="f4" fmla="val h"/>
                                  <a:gd name="f5" fmla="val 0"/>
                                  <a:gd name="f6" fmla="val 31"/>
                                  <a:gd name="f7" fmla="val 65"/>
                                  <a:gd name="f8" fmla="val 23"/>
                                  <a:gd name="f9" fmla="+- 0 0 -90"/>
                                  <a:gd name="f10" fmla="*/ f3 1 31"/>
                                  <a:gd name="f11" fmla="*/ f4 1 65"/>
                                  <a:gd name="f12" fmla="val f5"/>
                                  <a:gd name="f13" fmla="val f6"/>
                                  <a:gd name="f14" fmla="val f7"/>
                                  <a:gd name="f15" fmla="*/ f9 f0 1"/>
                                  <a:gd name="f16" fmla="+- f14 0 f12"/>
                                  <a:gd name="f17" fmla="+- f13 0 f12"/>
                                  <a:gd name="f18" fmla="*/ f15 1 f2"/>
                                  <a:gd name="f19" fmla="*/ f17 1 31"/>
                                  <a:gd name="f20" fmla="*/ f16 1 65"/>
                                  <a:gd name="f21" fmla="*/ 0 f17 1"/>
                                  <a:gd name="f22" fmla="*/ 0 f16 1"/>
                                  <a:gd name="f23" fmla="*/ 31 f17 1"/>
                                  <a:gd name="f24" fmla="*/ 65 f16 1"/>
                                  <a:gd name="f25" fmla="*/ 23 f17 1"/>
                                  <a:gd name="f26" fmla="+- f18 0 f1"/>
                                  <a:gd name="f27" fmla="*/ f21 1 31"/>
                                  <a:gd name="f28" fmla="*/ f22 1 65"/>
                                  <a:gd name="f29" fmla="*/ f23 1 31"/>
                                  <a:gd name="f30" fmla="*/ f24 1 65"/>
                                  <a:gd name="f31" fmla="*/ f25 1 31"/>
                                  <a:gd name="f32" fmla="*/ 0 1 f19"/>
                                  <a:gd name="f33" fmla="*/ f13 1 f19"/>
                                  <a:gd name="f34" fmla="*/ 0 1 f20"/>
                                  <a:gd name="f35" fmla="*/ f14 1 f20"/>
                                  <a:gd name="f36" fmla="*/ f27 1 f19"/>
                                  <a:gd name="f37" fmla="*/ f28 1 f20"/>
                                  <a:gd name="f38" fmla="*/ f29 1 f19"/>
                                  <a:gd name="f39" fmla="*/ f30 1 f20"/>
                                  <a:gd name="f40" fmla="*/ f31 1 f19"/>
                                  <a:gd name="f41" fmla="*/ f32 f10 1"/>
                                  <a:gd name="f42" fmla="*/ f33 f10 1"/>
                                  <a:gd name="f43" fmla="*/ f35 f11 1"/>
                                  <a:gd name="f44" fmla="*/ f34 f11 1"/>
                                  <a:gd name="f45" fmla="*/ f36 f10 1"/>
                                  <a:gd name="f46" fmla="*/ f37 f11 1"/>
                                  <a:gd name="f47" fmla="*/ f38 f10 1"/>
                                  <a:gd name="f48" fmla="*/ f39 f11 1"/>
                                  <a:gd name="f49" fmla="*/ f40 f10 1"/>
                                </a:gdLst>
                                <a:ahLst/>
                                <a:cxnLst>
                                  <a:cxn ang="3cd4">
                                    <a:pos x="hc" y="t"/>
                                  </a:cxn>
                                  <a:cxn ang="0">
                                    <a:pos x="r" y="vc"/>
                                  </a:cxn>
                                  <a:cxn ang="cd4">
                                    <a:pos x="hc" y="b"/>
                                  </a:cxn>
                                  <a:cxn ang="cd2">
                                    <a:pos x="l" y="vc"/>
                                  </a:cxn>
                                  <a:cxn ang="f26">
                                    <a:pos x="f45" y="f46"/>
                                  </a:cxn>
                                  <a:cxn ang="f26">
                                    <a:pos x="f47" y="f48"/>
                                  </a:cxn>
                                  <a:cxn ang="f26">
                                    <a:pos x="f49" y="f48"/>
                                  </a:cxn>
                                  <a:cxn ang="f26">
                                    <a:pos x="f45" y="f46"/>
                                  </a:cxn>
                                </a:cxnLst>
                                <a:rect l="f41" t="f44" r="f42" b="f43"/>
                                <a:pathLst>
                                  <a:path w="31" h="65">
                                    <a:moveTo>
                                      <a:pt x="f5" y="f5"/>
                                    </a:moveTo>
                                    <a:lnTo>
                                      <a:pt x="f6" y="f7"/>
                                    </a:lnTo>
                                    <a:lnTo>
                                      <a:pt x="f8" y="f7"/>
                                    </a:lnTo>
                                    <a:lnTo>
                                      <a:pt x="f5" y="f5"/>
                                    </a:lnTo>
                                    <a:close/>
                                  </a:path>
                                </a:pathLst>
                              </a:custGeom>
                              <a:solidFill>
                                <a:srgbClr val="44546A"/>
                              </a:solidFill>
                              <a:ln w="0" cap="flat">
                                <a:solidFill>
                                  <a:srgbClr val="44546A"/>
                                </a:solidFill>
                                <a:prstDash val="solid"/>
                                <a:round/>
                              </a:ln>
                            </wps:spPr>
                            <wps:bodyPr lIns="0" tIns="0" rIns="0" bIns="0"/>
                          </wps:wsp>
                          <wps:wsp>
                            <wps:cNvPr id="18" name="Forme libre 30"/>
                            <wps:cNvSpPr/>
                            <wps:spPr>
                              <a:xfrm>
                                <a:off x="753996" y="4666896"/>
                                <a:ext cx="19842" cy="116677"/>
                              </a:xfrm>
                              <a:custGeom>
                                <a:avLst/>
                                <a:gdLst>
                                  <a:gd name="f0" fmla="val 10800000"/>
                                  <a:gd name="f1" fmla="val 5400000"/>
                                  <a:gd name="f2" fmla="val 180"/>
                                  <a:gd name="f3" fmla="val w"/>
                                  <a:gd name="f4" fmla="val h"/>
                                  <a:gd name="f5" fmla="val 0"/>
                                  <a:gd name="f6" fmla="val 7"/>
                                  <a:gd name="f7" fmla="val 42"/>
                                  <a:gd name="f8" fmla="val 6"/>
                                  <a:gd name="f9" fmla="val 17"/>
                                  <a:gd name="f10" fmla="val 39"/>
                                  <a:gd name="f11" fmla="val 23"/>
                                  <a:gd name="f12" fmla="+- 0 0 -90"/>
                                  <a:gd name="f13" fmla="*/ f3 1 7"/>
                                  <a:gd name="f14" fmla="*/ f4 1 42"/>
                                  <a:gd name="f15" fmla="val f5"/>
                                  <a:gd name="f16" fmla="val f6"/>
                                  <a:gd name="f17" fmla="val f7"/>
                                  <a:gd name="f18" fmla="*/ f12 f0 1"/>
                                  <a:gd name="f19" fmla="+- f17 0 f15"/>
                                  <a:gd name="f20" fmla="+- f16 0 f15"/>
                                  <a:gd name="f21" fmla="*/ f18 1 f2"/>
                                  <a:gd name="f22" fmla="*/ f20 1 7"/>
                                  <a:gd name="f23" fmla="*/ f19 1 42"/>
                                  <a:gd name="f24" fmla="*/ 0 f20 1"/>
                                  <a:gd name="f25" fmla="*/ 0 f19 1"/>
                                  <a:gd name="f26" fmla="*/ 6 f20 1"/>
                                  <a:gd name="f27" fmla="*/ 17 f19 1"/>
                                  <a:gd name="f28" fmla="*/ 7 f20 1"/>
                                  <a:gd name="f29" fmla="*/ 42 f19 1"/>
                                  <a:gd name="f30" fmla="*/ 39 f19 1"/>
                                  <a:gd name="f31" fmla="*/ 23 f19 1"/>
                                  <a:gd name="f32" fmla="+- f21 0 f1"/>
                                  <a:gd name="f33" fmla="*/ f24 1 7"/>
                                  <a:gd name="f34" fmla="*/ f25 1 42"/>
                                  <a:gd name="f35" fmla="*/ f26 1 7"/>
                                  <a:gd name="f36" fmla="*/ f27 1 42"/>
                                  <a:gd name="f37" fmla="*/ f28 1 7"/>
                                  <a:gd name="f38" fmla="*/ f29 1 42"/>
                                  <a:gd name="f39" fmla="*/ f30 1 42"/>
                                  <a:gd name="f40" fmla="*/ f31 1 42"/>
                                  <a:gd name="f41" fmla="*/ 0 1 f22"/>
                                  <a:gd name="f42" fmla="*/ f16 1 f22"/>
                                  <a:gd name="f43" fmla="*/ 0 1 f23"/>
                                  <a:gd name="f44" fmla="*/ f17 1 f23"/>
                                  <a:gd name="f45" fmla="*/ f33 1 f22"/>
                                  <a:gd name="f46" fmla="*/ f34 1 f23"/>
                                  <a:gd name="f47" fmla="*/ f35 1 f22"/>
                                  <a:gd name="f48" fmla="*/ f36 1 f23"/>
                                  <a:gd name="f49" fmla="*/ f37 1 f22"/>
                                  <a:gd name="f50" fmla="*/ f38 1 f23"/>
                                  <a:gd name="f51" fmla="*/ f39 1 f23"/>
                                  <a:gd name="f52" fmla="*/ f40 1 f23"/>
                                  <a:gd name="f53" fmla="*/ f41 f13 1"/>
                                  <a:gd name="f54" fmla="*/ f42 f13 1"/>
                                  <a:gd name="f55" fmla="*/ f44 f14 1"/>
                                  <a:gd name="f56" fmla="*/ f43 f14 1"/>
                                  <a:gd name="f57" fmla="*/ f45 f13 1"/>
                                  <a:gd name="f58" fmla="*/ f46 f14 1"/>
                                  <a:gd name="f59" fmla="*/ f47 f13 1"/>
                                  <a:gd name="f60" fmla="*/ f48 f14 1"/>
                                  <a:gd name="f61" fmla="*/ f49 f13 1"/>
                                  <a:gd name="f62" fmla="*/ f50 f14 1"/>
                                  <a:gd name="f63" fmla="*/ f51 f14 1"/>
                                  <a:gd name="f64" fmla="*/ f52 f14 1"/>
                                </a:gdLst>
                                <a:ahLst/>
                                <a:cxnLst>
                                  <a:cxn ang="3cd4">
                                    <a:pos x="hc" y="t"/>
                                  </a:cxn>
                                  <a:cxn ang="0">
                                    <a:pos x="r" y="vc"/>
                                  </a:cxn>
                                  <a:cxn ang="cd4">
                                    <a:pos x="hc" y="b"/>
                                  </a:cxn>
                                  <a:cxn ang="cd2">
                                    <a:pos x="l" y="vc"/>
                                  </a:cxn>
                                  <a:cxn ang="f32">
                                    <a:pos x="f57" y="f58"/>
                                  </a:cxn>
                                  <a:cxn ang="f32">
                                    <a:pos x="f59" y="f60"/>
                                  </a:cxn>
                                  <a:cxn ang="f32">
                                    <a:pos x="f61" y="f62"/>
                                  </a:cxn>
                                  <a:cxn ang="f32">
                                    <a:pos x="f59" y="f63"/>
                                  </a:cxn>
                                  <a:cxn ang="f32">
                                    <a:pos x="f57" y="f64"/>
                                  </a:cxn>
                                  <a:cxn ang="f32">
                                    <a:pos x="f57" y="f58"/>
                                  </a:cxn>
                                </a:cxnLst>
                                <a:rect l="f53" t="f56" r="f54" b="f55"/>
                                <a:pathLst>
                                  <a:path w="7" h="42">
                                    <a:moveTo>
                                      <a:pt x="f5" y="f5"/>
                                    </a:moveTo>
                                    <a:lnTo>
                                      <a:pt x="f8" y="f9"/>
                                    </a:lnTo>
                                    <a:lnTo>
                                      <a:pt x="f6" y="f7"/>
                                    </a:lnTo>
                                    <a:lnTo>
                                      <a:pt x="f8" y="f10"/>
                                    </a:lnTo>
                                    <a:lnTo>
                                      <a:pt x="f5" y="f11"/>
                                    </a:lnTo>
                                    <a:lnTo>
                                      <a:pt x="f5" y="f5"/>
                                    </a:lnTo>
                                    <a:close/>
                                  </a:path>
                                </a:pathLst>
                              </a:custGeom>
                              <a:solidFill>
                                <a:srgbClr val="44546A"/>
                              </a:solidFill>
                              <a:ln w="0" cap="flat">
                                <a:solidFill>
                                  <a:srgbClr val="44546A"/>
                                </a:solidFill>
                                <a:prstDash val="solid"/>
                                <a:round/>
                              </a:ln>
                            </wps:spPr>
                            <wps:bodyPr lIns="0" tIns="0" rIns="0" bIns="0"/>
                          </wps:wsp>
                          <wps:wsp>
                            <wps:cNvPr id="19" name="Forme libre 31"/>
                            <wps:cNvSpPr/>
                            <wps:spPr>
                              <a:xfrm>
                                <a:off x="796515" y="5133588"/>
                                <a:ext cx="127558" cy="327794"/>
                              </a:xfrm>
                              <a:custGeom>
                                <a:avLst/>
                                <a:gdLst>
                                  <a:gd name="f0" fmla="val 10800000"/>
                                  <a:gd name="f1" fmla="val 5400000"/>
                                  <a:gd name="f2" fmla="val 180"/>
                                  <a:gd name="f3" fmla="val w"/>
                                  <a:gd name="f4" fmla="val h"/>
                                  <a:gd name="f5" fmla="val 0"/>
                                  <a:gd name="f6" fmla="val 45"/>
                                  <a:gd name="f7" fmla="val 118"/>
                                  <a:gd name="f8" fmla="val 6"/>
                                  <a:gd name="f9" fmla="val 16"/>
                                  <a:gd name="f10" fmla="val 21"/>
                                  <a:gd name="f11" fmla="val 49"/>
                                  <a:gd name="f12" fmla="val 33"/>
                                  <a:gd name="f13" fmla="val 84"/>
                                  <a:gd name="f14" fmla="val 44"/>
                                  <a:gd name="f15" fmla="val 13"/>
                                  <a:gd name="f16" fmla="val 53"/>
                                  <a:gd name="f17" fmla="val 11"/>
                                  <a:gd name="f18" fmla="val 42"/>
                                  <a:gd name="f19" fmla="+- 0 0 -90"/>
                                  <a:gd name="f20" fmla="*/ f3 1 45"/>
                                  <a:gd name="f21" fmla="*/ f4 1 118"/>
                                  <a:gd name="f22" fmla="val f5"/>
                                  <a:gd name="f23" fmla="val f6"/>
                                  <a:gd name="f24" fmla="val f7"/>
                                  <a:gd name="f25" fmla="*/ f19 f0 1"/>
                                  <a:gd name="f26" fmla="+- f24 0 f22"/>
                                  <a:gd name="f27" fmla="+- f23 0 f22"/>
                                  <a:gd name="f28" fmla="*/ f25 1 f2"/>
                                  <a:gd name="f29" fmla="*/ f27 1 45"/>
                                  <a:gd name="f30" fmla="*/ f26 1 118"/>
                                  <a:gd name="f31" fmla="*/ 0 f27 1"/>
                                  <a:gd name="f32" fmla="*/ 0 f26 1"/>
                                  <a:gd name="f33" fmla="*/ 6 f27 1"/>
                                  <a:gd name="f34" fmla="*/ 16 f26 1"/>
                                  <a:gd name="f35" fmla="*/ 21 f27 1"/>
                                  <a:gd name="f36" fmla="*/ 49 f26 1"/>
                                  <a:gd name="f37" fmla="*/ 33 f27 1"/>
                                  <a:gd name="f38" fmla="*/ 84 f26 1"/>
                                  <a:gd name="f39" fmla="*/ 45 f27 1"/>
                                  <a:gd name="f40" fmla="*/ 118 f26 1"/>
                                  <a:gd name="f41" fmla="*/ 44 f27 1"/>
                                  <a:gd name="f42" fmla="*/ 13 f27 1"/>
                                  <a:gd name="f43" fmla="*/ 53 f26 1"/>
                                  <a:gd name="f44" fmla="*/ 11 f27 1"/>
                                  <a:gd name="f45" fmla="*/ 42 f26 1"/>
                                  <a:gd name="f46" fmla="+- f28 0 f1"/>
                                  <a:gd name="f47" fmla="*/ f31 1 45"/>
                                  <a:gd name="f48" fmla="*/ f32 1 118"/>
                                  <a:gd name="f49" fmla="*/ f33 1 45"/>
                                  <a:gd name="f50" fmla="*/ f34 1 118"/>
                                  <a:gd name="f51" fmla="*/ f35 1 45"/>
                                  <a:gd name="f52" fmla="*/ f36 1 118"/>
                                  <a:gd name="f53" fmla="*/ f37 1 45"/>
                                  <a:gd name="f54" fmla="*/ f38 1 118"/>
                                  <a:gd name="f55" fmla="*/ f39 1 45"/>
                                  <a:gd name="f56" fmla="*/ f40 1 118"/>
                                  <a:gd name="f57" fmla="*/ f41 1 45"/>
                                  <a:gd name="f58" fmla="*/ f42 1 45"/>
                                  <a:gd name="f59" fmla="*/ f43 1 118"/>
                                  <a:gd name="f60" fmla="*/ f44 1 45"/>
                                  <a:gd name="f61" fmla="*/ f45 1 118"/>
                                  <a:gd name="f62" fmla="*/ 0 1 f29"/>
                                  <a:gd name="f63" fmla="*/ f23 1 f29"/>
                                  <a:gd name="f64" fmla="*/ 0 1 f30"/>
                                  <a:gd name="f65" fmla="*/ f24 1 f30"/>
                                  <a:gd name="f66" fmla="*/ f47 1 f29"/>
                                  <a:gd name="f67" fmla="*/ f48 1 f30"/>
                                  <a:gd name="f68" fmla="*/ f49 1 f29"/>
                                  <a:gd name="f69" fmla="*/ f50 1 f30"/>
                                  <a:gd name="f70" fmla="*/ f51 1 f29"/>
                                  <a:gd name="f71" fmla="*/ f52 1 f30"/>
                                  <a:gd name="f72" fmla="*/ f53 1 f29"/>
                                  <a:gd name="f73" fmla="*/ f54 1 f30"/>
                                  <a:gd name="f74" fmla="*/ f55 1 f29"/>
                                  <a:gd name="f75" fmla="*/ f56 1 f30"/>
                                  <a:gd name="f76" fmla="*/ f57 1 f29"/>
                                  <a:gd name="f77" fmla="*/ f58 1 f29"/>
                                  <a:gd name="f78" fmla="*/ f59 1 f30"/>
                                  <a:gd name="f79" fmla="*/ f60 1 f29"/>
                                  <a:gd name="f80" fmla="*/ f61 1 f30"/>
                                  <a:gd name="f81" fmla="*/ f62 f20 1"/>
                                  <a:gd name="f82" fmla="*/ f63 f20 1"/>
                                  <a:gd name="f83" fmla="*/ f65 f21 1"/>
                                  <a:gd name="f84" fmla="*/ f64 f21 1"/>
                                  <a:gd name="f85" fmla="*/ f66 f20 1"/>
                                  <a:gd name="f86" fmla="*/ f67 f21 1"/>
                                  <a:gd name="f87" fmla="*/ f68 f20 1"/>
                                  <a:gd name="f88" fmla="*/ f69 f21 1"/>
                                  <a:gd name="f89" fmla="*/ f70 f20 1"/>
                                  <a:gd name="f90" fmla="*/ f71 f21 1"/>
                                  <a:gd name="f91" fmla="*/ f72 f20 1"/>
                                  <a:gd name="f92" fmla="*/ f73 f21 1"/>
                                  <a:gd name="f93" fmla="*/ f74 f20 1"/>
                                  <a:gd name="f94" fmla="*/ f75 f21 1"/>
                                  <a:gd name="f95" fmla="*/ f76 f20 1"/>
                                  <a:gd name="f96" fmla="*/ f77 f20 1"/>
                                  <a:gd name="f97" fmla="*/ f78 f21 1"/>
                                  <a:gd name="f98" fmla="*/ f79 f20 1"/>
                                  <a:gd name="f99" fmla="*/ f80 f21 1"/>
                                </a:gdLst>
                                <a:ahLst/>
                                <a:cxnLst>
                                  <a:cxn ang="3cd4">
                                    <a:pos x="hc" y="t"/>
                                  </a:cxn>
                                  <a:cxn ang="0">
                                    <a:pos x="r" y="vc"/>
                                  </a:cxn>
                                  <a:cxn ang="cd4">
                                    <a:pos x="hc" y="b"/>
                                  </a:cxn>
                                  <a:cxn ang="cd2">
                                    <a:pos x="l" y="vc"/>
                                  </a:cxn>
                                  <a:cxn ang="f46">
                                    <a:pos x="f85" y="f86"/>
                                  </a:cxn>
                                  <a:cxn ang="f46">
                                    <a:pos x="f87" y="f88"/>
                                  </a:cxn>
                                  <a:cxn ang="f46">
                                    <a:pos x="f89" y="f90"/>
                                  </a:cxn>
                                  <a:cxn ang="f46">
                                    <a:pos x="f91" y="f92"/>
                                  </a:cxn>
                                  <a:cxn ang="f46">
                                    <a:pos x="f93" y="f94"/>
                                  </a:cxn>
                                  <a:cxn ang="f46">
                                    <a:pos x="f95" y="f94"/>
                                  </a:cxn>
                                  <a:cxn ang="f46">
                                    <a:pos x="f96" y="f97"/>
                                  </a:cxn>
                                  <a:cxn ang="f46">
                                    <a:pos x="f98" y="f99"/>
                                  </a:cxn>
                                  <a:cxn ang="f46">
                                    <a:pos x="f85" y="f86"/>
                                  </a:cxn>
                                </a:cxnLst>
                                <a:rect l="f81" t="f84" r="f82" b="f83"/>
                                <a:pathLst>
                                  <a:path w="45" h="118">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44546A"/>
                              </a:solidFill>
                              <a:ln w="0" cap="flat">
                                <a:solidFill>
                                  <a:srgbClr val="44546A"/>
                                </a:solidFill>
                                <a:prstDash val="solid"/>
                                <a:round/>
                              </a:ln>
                            </wps:spPr>
                            <wps:bodyPr lIns="0" tIns="0" rIns="0" bIns="0"/>
                          </wps:wsp>
                        </wpg:grpSp>
                        <wpg:grpSp>
                          <wpg:cNvPr id="20" name="Groupe 7"/>
                          <wpg:cNvGrpSpPr/>
                          <wpg:grpSpPr>
                            <a:xfrm>
                              <a:off x="0" y="1076450"/>
                              <a:ext cx="2332433" cy="4384932"/>
                              <a:chOff x="0" y="0"/>
                              <a:chExt cx="2332433" cy="4384932"/>
                            </a:xfrm>
                          </wpg:grpSpPr>
                          <wps:wsp>
                            <wps:cNvPr id="21" name="Forme libre 8"/>
                            <wps:cNvSpPr/>
                            <wps:spPr>
                              <a:xfrm>
                                <a:off x="101590" y="1410480"/>
                                <a:ext cx="529135" cy="1866811"/>
                              </a:xfrm>
                              <a:custGeom>
                                <a:avLst/>
                                <a:gdLst>
                                  <a:gd name="f0" fmla="val 10800000"/>
                                  <a:gd name="f1" fmla="val 5400000"/>
                                  <a:gd name="f2" fmla="val 180"/>
                                  <a:gd name="f3" fmla="val w"/>
                                  <a:gd name="f4" fmla="val h"/>
                                  <a:gd name="f5" fmla="val 0"/>
                                  <a:gd name="f6" fmla="val 125"/>
                                  <a:gd name="f7" fmla="val 450"/>
                                  <a:gd name="f8" fmla="val 41"/>
                                  <a:gd name="f9" fmla="val 155"/>
                                  <a:gd name="f10" fmla="val 86"/>
                                  <a:gd name="f11" fmla="val 309"/>
                                  <a:gd name="f12" fmla="val 425"/>
                                  <a:gd name="f13" fmla="val 79"/>
                                  <a:gd name="f14" fmla="val 311"/>
                                  <a:gd name="f15" fmla="val 183"/>
                                  <a:gd name="f16" fmla="val 7"/>
                                  <a:gd name="f17" fmla="val 54"/>
                                  <a:gd name="f18" fmla="+- 0 0 -90"/>
                                  <a:gd name="f19" fmla="*/ f3 1 125"/>
                                  <a:gd name="f20" fmla="*/ f4 1 450"/>
                                  <a:gd name="f21" fmla="val f5"/>
                                  <a:gd name="f22" fmla="val f6"/>
                                  <a:gd name="f23" fmla="val f7"/>
                                  <a:gd name="f24" fmla="*/ f18 f0 1"/>
                                  <a:gd name="f25" fmla="+- f23 0 f21"/>
                                  <a:gd name="f26" fmla="+- f22 0 f21"/>
                                  <a:gd name="f27" fmla="*/ f24 1 f2"/>
                                  <a:gd name="f28" fmla="*/ f26 1 125"/>
                                  <a:gd name="f29" fmla="*/ f25 1 450"/>
                                  <a:gd name="f30" fmla="*/ 0 f26 1"/>
                                  <a:gd name="f31" fmla="*/ 0 f25 1"/>
                                  <a:gd name="f32" fmla="*/ 41 f26 1"/>
                                  <a:gd name="f33" fmla="*/ 155 f25 1"/>
                                  <a:gd name="f34" fmla="*/ 86 f26 1"/>
                                  <a:gd name="f35" fmla="*/ 309 f25 1"/>
                                  <a:gd name="f36" fmla="*/ 125 f26 1"/>
                                  <a:gd name="f37" fmla="*/ 425 f25 1"/>
                                  <a:gd name="f38" fmla="*/ 450 f25 1"/>
                                  <a:gd name="f39" fmla="*/ 79 f26 1"/>
                                  <a:gd name="f40" fmla="*/ 311 f25 1"/>
                                  <a:gd name="f41" fmla="*/ 183 f25 1"/>
                                  <a:gd name="f42" fmla="*/ 7 f26 1"/>
                                  <a:gd name="f43" fmla="*/ 54 f25 1"/>
                                  <a:gd name="f44" fmla="+- f27 0 f1"/>
                                  <a:gd name="f45" fmla="*/ f30 1 125"/>
                                  <a:gd name="f46" fmla="*/ f31 1 450"/>
                                  <a:gd name="f47" fmla="*/ f32 1 125"/>
                                  <a:gd name="f48" fmla="*/ f33 1 450"/>
                                  <a:gd name="f49" fmla="*/ f34 1 125"/>
                                  <a:gd name="f50" fmla="*/ f35 1 450"/>
                                  <a:gd name="f51" fmla="*/ f36 1 125"/>
                                  <a:gd name="f52" fmla="*/ f37 1 450"/>
                                  <a:gd name="f53" fmla="*/ f38 1 450"/>
                                  <a:gd name="f54" fmla="*/ f39 1 125"/>
                                  <a:gd name="f55" fmla="*/ f40 1 450"/>
                                  <a:gd name="f56" fmla="*/ f41 1 450"/>
                                  <a:gd name="f57" fmla="*/ f42 1 125"/>
                                  <a:gd name="f58" fmla="*/ f43 1 450"/>
                                  <a:gd name="f59" fmla="*/ 0 1 f28"/>
                                  <a:gd name="f60" fmla="*/ f22 1 f28"/>
                                  <a:gd name="f61" fmla="*/ 0 1 f29"/>
                                  <a:gd name="f62" fmla="*/ f23 1 f29"/>
                                  <a:gd name="f63" fmla="*/ f45 1 f28"/>
                                  <a:gd name="f64" fmla="*/ f46 1 f29"/>
                                  <a:gd name="f65" fmla="*/ f47 1 f28"/>
                                  <a:gd name="f66" fmla="*/ f48 1 f29"/>
                                  <a:gd name="f67" fmla="*/ f49 1 f28"/>
                                  <a:gd name="f68" fmla="*/ f50 1 f29"/>
                                  <a:gd name="f69" fmla="*/ f51 1 f28"/>
                                  <a:gd name="f70" fmla="*/ f52 1 f29"/>
                                  <a:gd name="f71" fmla="*/ f53 1 f29"/>
                                  <a:gd name="f72" fmla="*/ f54 1 f28"/>
                                  <a:gd name="f73" fmla="*/ f55 1 f29"/>
                                  <a:gd name="f74" fmla="*/ f56 1 f29"/>
                                  <a:gd name="f75" fmla="*/ f57 1 f28"/>
                                  <a:gd name="f76" fmla="*/ f58 1 f29"/>
                                  <a:gd name="f77" fmla="*/ f59 f19 1"/>
                                  <a:gd name="f78" fmla="*/ f60 f19 1"/>
                                  <a:gd name="f79" fmla="*/ f62 f20 1"/>
                                  <a:gd name="f80" fmla="*/ f61 f20 1"/>
                                  <a:gd name="f81" fmla="*/ f63 f19 1"/>
                                  <a:gd name="f82" fmla="*/ f64 f20 1"/>
                                  <a:gd name="f83" fmla="*/ f65 f19 1"/>
                                  <a:gd name="f84" fmla="*/ f66 f20 1"/>
                                  <a:gd name="f85" fmla="*/ f67 f19 1"/>
                                  <a:gd name="f86" fmla="*/ f68 f20 1"/>
                                  <a:gd name="f87" fmla="*/ f69 f19 1"/>
                                  <a:gd name="f88" fmla="*/ f70 f20 1"/>
                                  <a:gd name="f89" fmla="*/ f71 f20 1"/>
                                  <a:gd name="f90" fmla="*/ f72 f19 1"/>
                                  <a:gd name="f91" fmla="*/ f73 f20 1"/>
                                  <a:gd name="f92" fmla="*/ f74 f20 1"/>
                                  <a:gd name="f93" fmla="*/ f75 f19 1"/>
                                  <a:gd name="f94" fmla="*/ f76 f20 1"/>
                                </a:gdLst>
                                <a:ahLst/>
                                <a:cxnLst>
                                  <a:cxn ang="3cd4">
                                    <a:pos x="hc" y="t"/>
                                  </a:cxn>
                                  <a:cxn ang="0">
                                    <a:pos x="r" y="vc"/>
                                  </a:cxn>
                                  <a:cxn ang="cd4">
                                    <a:pos x="hc" y="b"/>
                                  </a:cxn>
                                  <a:cxn ang="cd2">
                                    <a:pos x="l" y="vc"/>
                                  </a:cxn>
                                  <a:cxn ang="f44">
                                    <a:pos x="f81" y="f82"/>
                                  </a:cxn>
                                  <a:cxn ang="f44">
                                    <a:pos x="f83" y="f84"/>
                                  </a:cxn>
                                  <a:cxn ang="f44">
                                    <a:pos x="f85" y="f86"/>
                                  </a:cxn>
                                  <a:cxn ang="f44">
                                    <a:pos x="f87" y="f88"/>
                                  </a:cxn>
                                  <a:cxn ang="f44">
                                    <a:pos x="f87" y="f89"/>
                                  </a:cxn>
                                  <a:cxn ang="f44">
                                    <a:pos x="f90" y="f91"/>
                                  </a:cxn>
                                  <a:cxn ang="f44">
                                    <a:pos x="f83" y="f92"/>
                                  </a:cxn>
                                  <a:cxn ang="f44">
                                    <a:pos x="f93" y="f94"/>
                                  </a:cxn>
                                  <a:cxn ang="f44">
                                    <a:pos x="f81" y="f82"/>
                                  </a:cxn>
                                </a:cxnLst>
                                <a:rect l="f77" t="f80" r="f78" b="f79"/>
                                <a:pathLst>
                                  <a:path w="125" h="450">
                                    <a:moveTo>
                                      <a:pt x="f5" y="f5"/>
                                    </a:moveTo>
                                    <a:lnTo>
                                      <a:pt x="f8" y="f9"/>
                                    </a:lnTo>
                                    <a:lnTo>
                                      <a:pt x="f10" y="f11"/>
                                    </a:lnTo>
                                    <a:lnTo>
                                      <a:pt x="f6" y="f12"/>
                                    </a:lnTo>
                                    <a:lnTo>
                                      <a:pt x="f6" y="f7"/>
                                    </a:lnTo>
                                    <a:lnTo>
                                      <a:pt x="f13" y="f14"/>
                                    </a:lnTo>
                                    <a:lnTo>
                                      <a:pt x="f8" y="f15"/>
                                    </a:lnTo>
                                    <a:lnTo>
                                      <a:pt x="f16" y="f17"/>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22" name="Forme libre 9"/>
                            <wps:cNvSpPr/>
                            <wps:spPr>
                              <a:xfrm>
                                <a:off x="660361" y="3244099"/>
                                <a:ext cx="499509" cy="1140832"/>
                              </a:xfrm>
                              <a:custGeom>
                                <a:avLst/>
                                <a:gdLst>
                                  <a:gd name="f0" fmla="val 10800000"/>
                                  <a:gd name="f1" fmla="val 5400000"/>
                                  <a:gd name="f2" fmla="val 180"/>
                                  <a:gd name="f3" fmla="val w"/>
                                  <a:gd name="f4" fmla="val h"/>
                                  <a:gd name="f5" fmla="val 0"/>
                                  <a:gd name="f6" fmla="val 118"/>
                                  <a:gd name="f7" fmla="val 275"/>
                                  <a:gd name="f8" fmla="val 8"/>
                                  <a:gd name="f9" fmla="val 20"/>
                                  <a:gd name="f10" fmla="val 37"/>
                                  <a:gd name="f11" fmla="val 96"/>
                                  <a:gd name="f12" fmla="val 69"/>
                                  <a:gd name="f13" fmla="val 170"/>
                                  <a:gd name="f14" fmla="val 109"/>
                                  <a:gd name="f15" fmla="val 61"/>
                                  <a:gd name="f16" fmla="val 174"/>
                                  <a:gd name="f17" fmla="val 30"/>
                                  <a:gd name="f18" fmla="val 100"/>
                                  <a:gd name="f19" fmla="val 26"/>
                                  <a:gd name="f20" fmla="+- 0 0 -90"/>
                                  <a:gd name="f21" fmla="*/ f3 1 118"/>
                                  <a:gd name="f22" fmla="*/ f4 1 275"/>
                                  <a:gd name="f23" fmla="val f5"/>
                                  <a:gd name="f24" fmla="val f6"/>
                                  <a:gd name="f25" fmla="val f7"/>
                                  <a:gd name="f26" fmla="*/ f20 f0 1"/>
                                  <a:gd name="f27" fmla="+- f25 0 f23"/>
                                  <a:gd name="f28" fmla="+- f24 0 f23"/>
                                  <a:gd name="f29" fmla="*/ f26 1 f2"/>
                                  <a:gd name="f30" fmla="*/ f28 1 118"/>
                                  <a:gd name="f31" fmla="*/ f27 1 275"/>
                                  <a:gd name="f32" fmla="*/ 0 f28 1"/>
                                  <a:gd name="f33" fmla="*/ 0 f27 1"/>
                                  <a:gd name="f34" fmla="*/ 8 f28 1"/>
                                  <a:gd name="f35" fmla="*/ 20 f27 1"/>
                                  <a:gd name="f36" fmla="*/ 37 f28 1"/>
                                  <a:gd name="f37" fmla="*/ 96 f27 1"/>
                                  <a:gd name="f38" fmla="*/ 69 f28 1"/>
                                  <a:gd name="f39" fmla="*/ 170 f27 1"/>
                                  <a:gd name="f40" fmla="*/ 118 f28 1"/>
                                  <a:gd name="f41" fmla="*/ 275 f27 1"/>
                                  <a:gd name="f42" fmla="*/ 109 f28 1"/>
                                  <a:gd name="f43" fmla="*/ 61 f28 1"/>
                                  <a:gd name="f44" fmla="*/ 174 f27 1"/>
                                  <a:gd name="f45" fmla="*/ 30 f28 1"/>
                                  <a:gd name="f46" fmla="*/ 100 f27 1"/>
                                  <a:gd name="f47" fmla="*/ 26 f27 1"/>
                                  <a:gd name="f48" fmla="+- f29 0 f1"/>
                                  <a:gd name="f49" fmla="*/ f32 1 118"/>
                                  <a:gd name="f50" fmla="*/ f33 1 275"/>
                                  <a:gd name="f51" fmla="*/ f34 1 118"/>
                                  <a:gd name="f52" fmla="*/ f35 1 275"/>
                                  <a:gd name="f53" fmla="*/ f36 1 118"/>
                                  <a:gd name="f54" fmla="*/ f37 1 275"/>
                                  <a:gd name="f55" fmla="*/ f38 1 118"/>
                                  <a:gd name="f56" fmla="*/ f39 1 275"/>
                                  <a:gd name="f57" fmla="*/ f40 1 118"/>
                                  <a:gd name="f58" fmla="*/ f41 1 275"/>
                                  <a:gd name="f59" fmla="*/ f42 1 118"/>
                                  <a:gd name="f60" fmla="*/ f43 1 118"/>
                                  <a:gd name="f61" fmla="*/ f44 1 275"/>
                                  <a:gd name="f62" fmla="*/ f45 1 118"/>
                                  <a:gd name="f63" fmla="*/ f46 1 275"/>
                                  <a:gd name="f64" fmla="*/ f47 1 275"/>
                                  <a:gd name="f65" fmla="*/ 0 1 f30"/>
                                  <a:gd name="f66" fmla="*/ f24 1 f30"/>
                                  <a:gd name="f67" fmla="*/ 0 1 f31"/>
                                  <a:gd name="f68" fmla="*/ f25 1 f31"/>
                                  <a:gd name="f69" fmla="*/ f49 1 f30"/>
                                  <a:gd name="f70" fmla="*/ f50 1 f31"/>
                                  <a:gd name="f71" fmla="*/ f51 1 f30"/>
                                  <a:gd name="f72" fmla="*/ f52 1 f31"/>
                                  <a:gd name="f73" fmla="*/ f53 1 f30"/>
                                  <a:gd name="f74" fmla="*/ f54 1 f31"/>
                                  <a:gd name="f75" fmla="*/ f55 1 f30"/>
                                  <a:gd name="f76" fmla="*/ f56 1 f31"/>
                                  <a:gd name="f77" fmla="*/ f57 1 f30"/>
                                  <a:gd name="f78" fmla="*/ f58 1 f31"/>
                                  <a:gd name="f79" fmla="*/ f59 1 f30"/>
                                  <a:gd name="f80" fmla="*/ f60 1 f30"/>
                                  <a:gd name="f81" fmla="*/ f61 1 f31"/>
                                  <a:gd name="f82" fmla="*/ f62 1 f30"/>
                                  <a:gd name="f83" fmla="*/ f63 1 f31"/>
                                  <a:gd name="f84" fmla="*/ f64 1 f31"/>
                                  <a:gd name="f85" fmla="*/ f65 f21 1"/>
                                  <a:gd name="f86" fmla="*/ f66 f21 1"/>
                                  <a:gd name="f87" fmla="*/ f68 f22 1"/>
                                  <a:gd name="f88" fmla="*/ f67 f22 1"/>
                                  <a:gd name="f89" fmla="*/ f69 f21 1"/>
                                  <a:gd name="f90" fmla="*/ f70 f22 1"/>
                                  <a:gd name="f91" fmla="*/ f71 f21 1"/>
                                  <a:gd name="f92" fmla="*/ f72 f22 1"/>
                                  <a:gd name="f93" fmla="*/ f73 f21 1"/>
                                  <a:gd name="f94" fmla="*/ f74 f22 1"/>
                                  <a:gd name="f95" fmla="*/ f75 f21 1"/>
                                  <a:gd name="f96" fmla="*/ f76 f22 1"/>
                                  <a:gd name="f97" fmla="*/ f77 f21 1"/>
                                  <a:gd name="f98" fmla="*/ f78 f22 1"/>
                                  <a:gd name="f99" fmla="*/ f79 f21 1"/>
                                  <a:gd name="f100" fmla="*/ f80 f21 1"/>
                                  <a:gd name="f101" fmla="*/ f81 f22 1"/>
                                  <a:gd name="f102" fmla="*/ f82 f21 1"/>
                                  <a:gd name="f103" fmla="*/ f83 f22 1"/>
                                  <a:gd name="f104" fmla="*/ f84 f22 1"/>
                                </a:gdLst>
                                <a:ahLst/>
                                <a:cxnLst>
                                  <a:cxn ang="3cd4">
                                    <a:pos x="hc" y="t"/>
                                  </a:cxn>
                                  <a:cxn ang="0">
                                    <a:pos x="r" y="vc"/>
                                  </a:cxn>
                                  <a:cxn ang="cd4">
                                    <a:pos x="hc" y="b"/>
                                  </a:cxn>
                                  <a:cxn ang="cd2">
                                    <a:pos x="l" y="vc"/>
                                  </a:cxn>
                                  <a:cxn ang="f48">
                                    <a:pos x="f89" y="f90"/>
                                  </a:cxn>
                                  <a:cxn ang="f48">
                                    <a:pos x="f91" y="f92"/>
                                  </a:cxn>
                                  <a:cxn ang="f48">
                                    <a:pos x="f93" y="f94"/>
                                  </a:cxn>
                                  <a:cxn ang="f48">
                                    <a:pos x="f95" y="f96"/>
                                  </a:cxn>
                                  <a:cxn ang="f48">
                                    <a:pos x="f97" y="f98"/>
                                  </a:cxn>
                                  <a:cxn ang="f48">
                                    <a:pos x="f99" y="f98"/>
                                  </a:cxn>
                                  <a:cxn ang="f48">
                                    <a:pos x="f100" y="f101"/>
                                  </a:cxn>
                                  <a:cxn ang="f48">
                                    <a:pos x="f102" y="f103"/>
                                  </a:cxn>
                                  <a:cxn ang="f48">
                                    <a:pos x="f89" y="f104"/>
                                  </a:cxn>
                                  <a:cxn ang="f48">
                                    <a:pos x="f89" y="f90"/>
                                  </a:cxn>
                                </a:cxnLst>
                                <a:rect l="f85" t="f88" r="f86" b="f87"/>
                                <a:pathLst>
                                  <a:path w="118" h="275">
                                    <a:moveTo>
                                      <a:pt x="f5" y="f5"/>
                                    </a:moveTo>
                                    <a:lnTo>
                                      <a:pt x="f8" y="f9"/>
                                    </a:lnTo>
                                    <a:lnTo>
                                      <a:pt x="f10" y="f11"/>
                                    </a:lnTo>
                                    <a:lnTo>
                                      <a:pt x="f12" y="f13"/>
                                    </a:lnTo>
                                    <a:lnTo>
                                      <a:pt x="f6" y="f7"/>
                                    </a:lnTo>
                                    <a:lnTo>
                                      <a:pt x="f14" y="f7"/>
                                    </a:lnTo>
                                    <a:lnTo>
                                      <a:pt x="f15" y="f16"/>
                                    </a:lnTo>
                                    <a:lnTo>
                                      <a:pt x="f17" y="f18"/>
                                    </a:lnTo>
                                    <a:lnTo>
                                      <a:pt x="f5" y="f19"/>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23" name="Forme libre 10"/>
                            <wps:cNvSpPr/>
                            <wps:spPr>
                              <a:xfrm>
                                <a:off x="0" y="941704"/>
                                <a:ext cx="84664" cy="501969"/>
                              </a:xfrm>
                              <a:custGeom>
                                <a:avLst/>
                                <a:gdLst>
                                  <a:gd name="f0" fmla="val 10800000"/>
                                  <a:gd name="f1" fmla="val 5400000"/>
                                  <a:gd name="f2" fmla="val 180"/>
                                  <a:gd name="f3" fmla="val w"/>
                                  <a:gd name="f4" fmla="val h"/>
                                  <a:gd name="f5" fmla="val 0"/>
                                  <a:gd name="f6" fmla="val 20"/>
                                  <a:gd name="f7" fmla="val 121"/>
                                  <a:gd name="f8" fmla="val 16"/>
                                  <a:gd name="f9" fmla="val 72"/>
                                  <a:gd name="f10" fmla="val 18"/>
                                  <a:gd name="f11" fmla="val 112"/>
                                  <a:gd name="f12" fmla="val 31"/>
                                  <a:gd name="f13" fmla="+- 0 0 -90"/>
                                  <a:gd name="f14" fmla="*/ f3 1 20"/>
                                  <a:gd name="f15" fmla="*/ f4 1 121"/>
                                  <a:gd name="f16" fmla="val f5"/>
                                  <a:gd name="f17" fmla="val f6"/>
                                  <a:gd name="f18" fmla="val f7"/>
                                  <a:gd name="f19" fmla="*/ f13 f0 1"/>
                                  <a:gd name="f20" fmla="+- f18 0 f16"/>
                                  <a:gd name="f21" fmla="+- f17 0 f16"/>
                                  <a:gd name="f22" fmla="*/ f19 1 f2"/>
                                  <a:gd name="f23" fmla="*/ f21 1 20"/>
                                  <a:gd name="f24" fmla="*/ f20 1 121"/>
                                  <a:gd name="f25" fmla="*/ 0 f21 1"/>
                                  <a:gd name="f26" fmla="*/ 0 f20 1"/>
                                  <a:gd name="f27" fmla="*/ 16 f21 1"/>
                                  <a:gd name="f28" fmla="*/ 72 f20 1"/>
                                  <a:gd name="f29" fmla="*/ 20 f21 1"/>
                                  <a:gd name="f30" fmla="*/ 121 f20 1"/>
                                  <a:gd name="f31" fmla="*/ 18 f21 1"/>
                                  <a:gd name="f32" fmla="*/ 112 f20 1"/>
                                  <a:gd name="f33" fmla="*/ 31 f20 1"/>
                                  <a:gd name="f34" fmla="+- f22 0 f1"/>
                                  <a:gd name="f35" fmla="*/ f25 1 20"/>
                                  <a:gd name="f36" fmla="*/ f26 1 121"/>
                                  <a:gd name="f37" fmla="*/ f27 1 20"/>
                                  <a:gd name="f38" fmla="*/ f28 1 121"/>
                                  <a:gd name="f39" fmla="*/ f29 1 20"/>
                                  <a:gd name="f40" fmla="*/ f30 1 121"/>
                                  <a:gd name="f41" fmla="*/ f31 1 20"/>
                                  <a:gd name="f42" fmla="*/ f32 1 121"/>
                                  <a:gd name="f43" fmla="*/ f33 1 121"/>
                                  <a:gd name="f44" fmla="*/ 0 1 f23"/>
                                  <a:gd name="f45" fmla="*/ f17 1 f23"/>
                                  <a:gd name="f46" fmla="*/ 0 1 f24"/>
                                  <a:gd name="f47" fmla="*/ f18 1 f24"/>
                                  <a:gd name="f48" fmla="*/ f35 1 f23"/>
                                  <a:gd name="f49" fmla="*/ f36 1 f24"/>
                                  <a:gd name="f50" fmla="*/ f37 1 f23"/>
                                  <a:gd name="f51" fmla="*/ f38 1 f24"/>
                                  <a:gd name="f52" fmla="*/ f39 1 f23"/>
                                  <a:gd name="f53" fmla="*/ f40 1 f24"/>
                                  <a:gd name="f54" fmla="*/ f41 1 f23"/>
                                  <a:gd name="f55" fmla="*/ f42 1 f24"/>
                                  <a:gd name="f56" fmla="*/ f43 1 f24"/>
                                  <a:gd name="f57" fmla="*/ f44 f14 1"/>
                                  <a:gd name="f58" fmla="*/ f45 f14 1"/>
                                  <a:gd name="f59" fmla="*/ f47 f15 1"/>
                                  <a:gd name="f60" fmla="*/ f46 f15 1"/>
                                  <a:gd name="f61" fmla="*/ f48 f14 1"/>
                                  <a:gd name="f62" fmla="*/ f49 f15 1"/>
                                  <a:gd name="f63" fmla="*/ f50 f14 1"/>
                                  <a:gd name="f64" fmla="*/ f51 f15 1"/>
                                  <a:gd name="f65" fmla="*/ f52 f14 1"/>
                                  <a:gd name="f66" fmla="*/ f53 f15 1"/>
                                  <a:gd name="f67" fmla="*/ f54 f14 1"/>
                                  <a:gd name="f68" fmla="*/ f55 f15 1"/>
                                  <a:gd name="f69" fmla="*/ f56 f15 1"/>
                                </a:gdLst>
                                <a:ahLst/>
                                <a:cxnLst>
                                  <a:cxn ang="3cd4">
                                    <a:pos x="hc" y="t"/>
                                  </a:cxn>
                                  <a:cxn ang="0">
                                    <a:pos x="r" y="vc"/>
                                  </a:cxn>
                                  <a:cxn ang="cd4">
                                    <a:pos x="hc" y="b"/>
                                  </a:cxn>
                                  <a:cxn ang="cd2">
                                    <a:pos x="l" y="vc"/>
                                  </a:cxn>
                                  <a:cxn ang="f34">
                                    <a:pos x="f61" y="f62"/>
                                  </a:cxn>
                                  <a:cxn ang="f34">
                                    <a:pos x="f63" y="f64"/>
                                  </a:cxn>
                                  <a:cxn ang="f34">
                                    <a:pos x="f65" y="f66"/>
                                  </a:cxn>
                                  <a:cxn ang="f34">
                                    <a:pos x="f67" y="f68"/>
                                  </a:cxn>
                                  <a:cxn ang="f34">
                                    <a:pos x="f61" y="f69"/>
                                  </a:cxn>
                                  <a:cxn ang="f34">
                                    <a:pos x="f61" y="f62"/>
                                  </a:cxn>
                                </a:cxnLst>
                                <a:rect l="f57" t="f60" r="f58" b="f59"/>
                                <a:pathLst>
                                  <a:path w="20" h="121">
                                    <a:moveTo>
                                      <a:pt x="f5" y="f5"/>
                                    </a:moveTo>
                                    <a:lnTo>
                                      <a:pt x="f8" y="f9"/>
                                    </a:lnTo>
                                    <a:lnTo>
                                      <a:pt x="f6" y="f7"/>
                                    </a:lnTo>
                                    <a:lnTo>
                                      <a:pt x="f10" y="f11"/>
                                    </a:lnTo>
                                    <a:lnTo>
                                      <a:pt x="f5" y="f12"/>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24" name="Forme libre 12"/>
                            <wps:cNvSpPr/>
                            <wps:spPr>
                              <a:xfrm>
                                <a:off x="84664" y="1443664"/>
                                <a:ext cx="668828" cy="2667469"/>
                              </a:xfrm>
                              <a:custGeom>
                                <a:avLst/>
                                <a:gdLst>
                                  <a:gd name="f0" fmla="val 10800000"/>
                                  <a:gd name="f1" fmla="val 5400000"/>
                                  <a:gd name="f2" fmla="val 180"/>
                                  <a:gd name="f3" fmla="val w"/>
                                  <a:gd name="f4" fmla="val h"/>
                                  <a:gd name="f5" fmla="val 0"/>
                                  <a:gd name="f6" fmla="val 158"/>
                                  <a:gd name="f7" fmla="val 643"/>
                                  <a:gd name="f8" fmla="val 11"/>
                                  <a:gd name="f9" fmla="val 46"/>
                                  <a:gd name="f10" fmla="val 22"/>
                                  <a:gd name="f11" fmla="val 129"/>
                                  <a:gd name="f12" fmla="val 36"/>
                                  <a:gd name="f13" fmla="val 211"/>
                                  <a:gd name="f14" fmla="val 55"/>
                                  <a:gd name="f15" fmla="val 301"/>
                                  <a:gd name="f16" fmla="val 76"/>
                                  <a:gd name="f17" fmla="val 389"/>
                                  <a:gd name="f18" fmla="val 103"/>
                                  <a:gd name="f19" fmla="val 476"/>
                                  <a:gd name="f20" fmla="val 123"/>
                                  <a:gd name="f21" fmla="val 533"/>
                                  <a:gd name="f22" fmla="val 144"/>
                                  <a:gd name="f23" fmla="val 588"/>
                                  <a:gd name="f24" fmla="val 155"/>
                                  <a:gd name="f25" fmla="val 632"/>
                                  <a:gd name="f26" fmla="val 142"/>
                                  <a:gd name="f27" fmla="val 608"/>
                                  <a:gd name="f28" fmla="val 118"/>
                                  <a:gd name="f29" fmla="val 544"/>
                                  <a:gd name="f30" fmla="val 95"/>
                                  <a:gd name="f31" fmla="val 478"/>
                                  <a:gd name="f32" fmla="val 69"/>
                                  <a:gd name="f33" fmla="val 391"/>
                                  <a:gd name="f34" fmla="val 47"/>
                                  <a:gd name="f35" fmla="val 302"/>
                                  <a:gd name="f36" fmla="val 29"/>
                                  <a:gd name="f37" fmla="val 212"/>
                                  <a:gd name="f38" fmla="val 13"/>
                                  <a:gd name="f39" fmla="val 107"/>
                                  <a:gd name="f40" fmla="+- 0 0 -90"/>
                                  <a:gd name="f41" fmla="*/ f3 1 158"/>
                                  <a:gd name="f42" fmla="*/ f4 1 643"/>
                                  <a:gd name="f43" fmla="val f5"/>
                                  <a:gd name="f44" fmla="val f6"/>
                                  <a:gd name="f45" fmla="val f7"/>
                                  <a:gd name="f46" fmla="*/ f40 f0 1"/>
                                  <a:gd name="f47" fmla="+- f45 0 f43"/>
                                  <a:gd name="f48" fmla="+- f44 0 f43"/>
                                  <a:gd name="f49" fmla="*/ f46 1 f2"/>
                                  <a:gd name="f50" fmla="*/ f48 1 158"/>
                                  <a:gd name="f51" fmla="*/ f47 1 643"/>
                                  <a:gd name="f52" fmla="*/ 0 f48 1"/>
                                  <a:gd name="f53" fmla="*/ 0 f47 1"/>
                                  <a:gd name="f54" fmla="*/ 11 f48 1"/>
                                  <a:gd name="f55" fmla="*/ 46 f47 1"/>
                                  <a:gd name="f56" fmla="*/ 22 f48 1"/>
                                  <a:gd name="f57" fmla="*/ 129 f47 1"/>
                                  <a:gd name="f58" fmla="*/ 36 f48 1"/>
                                  <a:gd name="f59" fmla="*/ 211 f47 1"/>
                                  <a:gd name="f60" fmla="*/ 55 f48 1"/>
                                  <a:gd name="f61" fmla="*/ 301 f47 1"/>
                                  <a:gd name="f62" fmla="*/ 76 f48 1"/>
                                  <a:gd name="f63" fmla="*/ 389 f47 1"/>
                                  <a:gd name="f64" fmla="*/ 103 f48 1"/>
                                  <a:gd name="f65" fmla="*/ 476 f47 1"/>
                                  <a:gd name="f66" fmla="*/ 123 f48 1"/>
                                  <a:gd name="f67" fmla="*/ 533 f47 1"/>
                                  <a:gd name="f68" fmla="*/ 144 f48 1"/>
                                  <a:gd name="f69" fmla="*/ 588 f47 1"/>
                                  <a:gd name="f70" fmla="*/ 155 f48 1"/>
                                  <a:gd name="f71" fmla="*/ 632 f47 1"/>
                                  <a:gd name="f72" fmla="*/ 158 f48 1"/>
                                  <a:gd name="f73" fmla="*/ 643 f47 1"/>
                                  <a:gd name="f74" fmla="*/ 142 f48 1"/>
                                  <a:gd name="f75" fmla="*/ 608 f47 1"/>
                                  <a:gd name="f76" fmla="*/ 118 f48 1"/>
                                  <a:gd name="f77" fmla="*/ 544 f47 1"/>
                                  <a:gd name="f78" fmla="*/ 95 f48 1"/>
                                  <a:gd name="f79" fmla="*/ 478 f47 1"/>
                                  <a:gd name="f80" fmla="*/ 69 f48 1"/>
                                  <a:gd name="f81" fmla="*/ 391 f47 1"/>
                                  <a:gd name="f82" fmla="*/ 47 f48 1"/>
                                  <a:gd name="f83" fmla="*/ 302 f47 1"/>
                                  <a:gd name="f84" fmla="*/ 29 f48 1"/>
                                  <a:gd name="f85" fmla="*/ 212 f47 1"/>
                                  <a:gd name="f86" fmla="*/ 13 f48 1"/>
                                  <a:gd name="f87" fmla="*/ 107 f47 1"/>
                                  <a:gd name="f88" fmla="+- f49 0 f1"/>
                                  <a:gd name="f89" fmla="*/ f52 1 158"/>
                                  <a:gd name="f90" fmla="*/ f53 1 643"/>
                                  <a:gd name="f91" fmla="*/ f54 1 158"/>
                                  <a:gd name="f92" fmla="*/ f55 1 643"/>
                                  <a:gd name="f93" fmla="*/ f56 1 158"/>
                                  <a:gd name="f94" fmla="*/ f57 1 643"/>
                                  <a:gd name="f95" fmla="*/ f58 1 158"/>
                                  <a:gd name="f96" fmla="*/ f59 1 643"/>
                                  <a:gd name="f97" fmla="*/ f60 1 158"/>
                                  <a:gd name="f98" fmla="*/ f61 1 643"/>
                                  <a:gd name="f99" fmla="*/ f62 1 158"/>
                                  <a:gd name="f100" fmla="*/ f63 1 643"/>
                                  <a:gd name="f101" fmla="*/ f64 1 158"/>
                                  <a:gd name="f102" fmla="*/ f65 1 643"/>
                                  <a:gd name="f103" fmla="*/ f66 1 158"/>
                                  <a:gd name="f104" fmla="*/ f67 1 643"/>
                                  <a:gd name="f105" fmla="*/ f68 1 158"/>
                                  <a:gd name="f106" fmla="*/ f69 1 643"/>
                                  <a:gd name="f107" fmla="*/ f70 1 158"/>
                                  <a:gd name="f108" fmla="*/ f71 1 643"/>
                                  <a:gd name="f109" fmla="*/ f72 1 158"/>
                                  <a:gd name="f110" fmla="*/ f73 1 643"/>
                                  <a:gd name="f111" fmla="*/ f74 1 158"/>
                                  <a:gd name="f112" fmla="*/ f75 1 643"/>
                                  <a:gd name="f113" fmla="*/ f76 1 158"/>
                                  <a:gd name="f114" fmla="*/ f77 1 643"/>
                                  <a:gd name="f115" fmla="*/ f78 1 158"/>
                                  <a:gd name="f116" fmla="*/ f79 1 643"/>
                                  <a:gd name="f117" fmla="*/ f80 1 158"/>
                                  <a:gd name="f118" fmla="*/ f81 1 643"/>
                                  <a:gd name="f119" fmla="*/ f82 1 158"/>
                                  <a:gd name="f120" fmla="*/ f83 1 643"/>
                                  <a:gd name="f121" fmla="*/ f84 1 158"/>
                                  <a:gd name="f122" fmla="*/ f85 1 643"/>
                                  <a:gd name="f123" fmla="*/ f86 1 158"/>
                                  <a:gd name="f124" fmla="*/ f87 1 643"/>
                                  <a:gd name="f125" fmla="*/ 0 1 f50"/>
                                  <a:gd name="f126" fmla="*/ f44 1 f50"/>
                                  <a:gd name="f127" fmla="*/ 0 1 f51"/>
                                  <a:gd name="f128" fmla="*/ f45 1 f51"/>
                                  <a:gd name="f129" fmla="*/ f89 1 f50"/>
                                  <a:gd name="f130" fmla="*/ f90 1 f51"/>
                                  <a:gd name="f131" fmla="*/ f91 1 f50"/>
                                  <a:gd name="f132" fmla="*/ f92 1 f51"/>
                                  <a:gd name="f133" fmla="*/ f93 1 f50"/>
                                  <a:gd name="f134" fmla="*/ f94 1 f51"/>
                                  <a:gd name="f135" fmla="*/ f95 1 f50"/>
                                  <a:gd name="f136" fmla="*/ f96 1 f51"/>
                                  <a:gd name="f137" fmla="*/ f97 1 f50"/>
                                  <a:gd name="f138" fmla="*/ f98 1 f51"/>
                                  <a:gd name="f139" fmla="*/ f99 1 f50"/>
                                  <a:gd name="f140" fmla="*/ f100 1 f51"/>
                                  <a:gd name="f141" fmla="*/ f101 1 f50"/>
                                  <a:gd name="f142" fmla="*/ f102 1 f51"/>
                                  <a:gd name="f143" fmla="*/ f103 1 f50"/>
                                  <a:gd name="f144" fmla="*/ f104 1 f51"/>
                                  <a:gd name="f145" fmla="*/ f105 1 f50"/>
                                  <a:gd name="f146" fmla="*/ f106 1 f51"/>
                                  <a:gd name="f147" fmla="*/ f107 1 f50"/>
                                  <a:gd name="f148" fmla="*/ f108 1 f51"/>
                                  <a:gd name="f149" fmla="*/ f109 1 f50"/>
                                  <a:gd name="f150" fmla="*/ f110 1 f51"/>
                                  <a:gd name="f151" fmla="*/ f111 1 f50"/>
                                  <a:gd name="f152" fmla="*/ f112 1 f51"/>
                                  <a:gd name="f153" fmla="*/ f113 1 f50"/>
                                  <a:gd name="f154" fmla="*/ f114 1 f51"/>
                                  <a:gd name="f155" fmla="*/ f115 1 f50"/>
                                  <a:gd name="f156" fmla="*/ f116 1 f51"/>
                                  <a:gd name="f157" fmla="*/ f117 1 f50"/>
                                  <a:gd name="f158" fmla="*/ f118 1 f51"/>
                                  <a:gd name="f159" fmla="*/ f119 1 f50"/>
                                  <a:gd name="f160" fmla="*/ f120 1 f51"/>
                                  <a:gd name="f161" fmla="*/ f121 1 f50"/>
                                  <a:gd name="f162" fmla="*/ f122 1 f51"/>
                                  <a:gd name="f163" fmla="*/ f123 1 f50"/>
                                  <a:gd name="f164" fmla="*/ f124 1 f51"/>
                                  <a:gd name="f165" fmla="*/ f125 f41 1"/>
                                  <a:gd name="f166" fmla="*/ f126 f41 1"/>
                                  <a:gd name="f167" fmla="*/ f128 f42 1"/>
                                  <a:gd name="f168" fmla="*/ f127 f42 1"/>
                                  <a:gd name="f169" fmla="*/ f129 f41 1"/>
                                  <a:gd name="f170" fmla="*/ f130 f42 1"/>
                                  <a:gd name="f171" fmla="*/ f131 f41 1"/>
                                  <a:gd name="f172" fmla="*/ f132 f42 1"/>
                                  <a:gd name="f173" fmla="*/ f133 f41 1"/>
                                  <a:gd name="f174" fmla="*/ f134 f42 1"/>
                                  <a:gd name="f175" fmla="*/ f135 f41 1"/>
                                  <a:gd name="f176" fmla="*/ f136 f42 1"/>
                                  <a:gd name="f177" fmla="*/ f137 f41 1"/>
                                  <a:gd name="f178" fmla="*/ f138 f42 1"/>
                                  <a:gd name="f179" fmla="*/ f139 f41 1"/>
                                  <a:gd name="f180" fmla="*/ f140 f42 1"/>
                                  <a:gd name="f181" fmla="*/ f141 f41 1"/>
                                  <a:gd name="f182" fmla="*/ f142 f42 1"/>
                                  <a:gd name="f183" fmla="*/ f143 f41 1"/>
                                  <a:gd name="f184" fmla="*/ f144 f42 1"/>
                                  <a:gd name="f185" fmla="*/ f145 f41 1"/>
                                  <a:gd name="f186" fmla="*/ f146 f42 1"/>
                                  <a:gd name="f187" fmla="*/ f147 f41 1"/>
                                  <a:gd name="f188" fmla="*/ f148 f42 1"/>
                                  <a:gd name="f189" fmla="*/ f149 f41 1"/>
                                  <a:gd name="f190" fmla="*/ f150 f42 1"/>
                                  <a:gd name="f191" fmla="*/ f151 f41 1"/>
                                  <a:gd name="f192" fmla="*/ f152 f42 1"/>
                                  <a:gd name="f193" fmla="*/ f153 f41 1"/>
                                  <a:gd name="f194" fmla="*/ f154 f42 1"/>
                                  <a:gd name="f195" fmla="*/ f155 f41 1"/>
                                  <a:gd name="f196" fmla="*/ f156 f42 1"/>
                                  <a:gd name="f197" fmla="*/ f157 f41 1"/>
                                  <a:gd name="f198" fmla="*/ f158 f42 1"/>
                                  <a:gd name="f199" fmla="*/ f159 f41 1"/>
                                  <a:gd name="f200" fmla="*/ f160 f42 1"/>
                                  <a:gd name="f201" fmla="*/ f161 f41 1"/>
                                  <a:gd name="f202" fmla="*/ f162 f42 1"/>
                                  <a:gd name="f203" fmla="*/ f163 f41 1"/>
                                  <a:gd name="f204" fmla="*/ f164 f42 1"/>
                                </a:gdLst>
                                <a:ahLst/>
                                <a:cxnLst>
                                  <a:cxn ang="3cd4">
                                    <a:pos x="hc" y="t"/>
                                  </a:cxn>
                                  <a:cxn ang="0">
                                    <a:pos x="r" y="vc"/>
                                  </a:cxn>
                                  <a:cxn ang="cd4">
                                    <a:pos x="hc" y="b"/>
                                  </a:cxn>
                                  <a:cxn ang="cd2">
                                    <a:pos x="l" y="vc"/>
                                  </a:cxn>
                                  <a:cxn ang="f88">
                                    <a:pos x="f169" y="f170"/>
                                  </a:cxn>
                                  <a:cxn ang="f88">
                                    <a:pos x="f171" y="f172"/>
                                  </a:cxn>
                                  <a:cxn ang="f88">
                                    <a:pos x="f173" y="f174"/>
                                  </a:cxn>
                                  <a:cxn ang="f88">
                                    <a:pos x="f175" y="f176"/>
                                  </a:cxn>
                                  <a:cxn ang="f88">
                                    <a:pos x="f177" y="f178"/>
                                  </a:cxn>
                                  <a:cxn ang="f88">
                                    <a:pos x="f179" y="f180"/>
                                  </a:cxn>
                                  <a:cxn ang="f88">
                                    <a:pos x="f181" y="f182"/>
                                  </a:cxn>
                                  <a:cxn ang="f88">
                                    <a:pos x="f183" y="f184"/>
                                  </a:cxn>
                                  <a:cxn ang="f88">
                                    <a:pos x="f185" y="f186"/>
                                  </a:cxn>
                                  <a:cxn ang="f88">
                                    <a:pos x="f187" y="f188"/>
                                  </a:cxn>
                                  <a:cxn ang="f88">
                                    <a:pos x="f189" y="f190"/>
                                  </a:cxn>
                                  <a:cxn ang="f88">
                                    <a:pos x="f191" y="f192"/>
                                  </a:cxn>
                                  <a:cxn ang="f88">
                                    <a:pos x="f193" y="f194"/>
                                  </a:cxn>
                                  <a:cxn ang="f88">
                                    <a:pos x="f195" y="f196"/>
                                  </a:cxn>
                                  <a:cxn ang="f88">
                                    <a:pos x="f197" y="f198"/>
                                  </a:cxn>
                                  <a:cxn ang="f88">
                                    <a:pos x="f199" y="f200"/>
                                  </a:cxn>
                                  <a:cxn ang="f88">
                                    <a:pos x="f201" y="f202"/>
                                  </a:cxn>
                                  <a:cxn ang="f88">
                                    <a:pos x="f203" y="f204"/>
                                  </a:cxn>
                                  <a:cxn ang="f88">
                                    <a:pos x="f169" y="f170"/>
                                  </a:cxn>
                                </a:cxnLst>
                                <a:rect l="f165" t="f168" r="f166" b="f167"/>
                                <a:pathLst>
                                  <a:path w="158" h="643">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37"/>
                                    </a:lnTo>
                                    <a:lnTo>
                                      <a:pt x="f38" y="f39"/>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25" name="Forme libre 13"/>
                            <wps:cNvSpPr/>
                            <wps:spPr>
                              <a:xfrm>
                                <a:off x="787353" y="4090386"/>
                                <a:ext cx="139692" cy="294546"/>
                              </a:xfrm>
                              <a:custGeom>
                                <a:avLst/>
                                <a:gdLst>
                                  <a:gd name="f0" fmla="val 10800000"/>
                                  <a:gd name="f1" fmla="val 5400000"/>
                                  <a:gd name="f2" fmla="val 180"/>
                                  <a:gd name="f3" fmla="val w"/>
                                  <a:gd name="f4" fmla="val h"/>
                                  <a:gd name="f5" fmla="val 0"/>
                                  <a:gd name="f6" fmla="val 33"/>
                                  <a:gd name="f7" fmla="val 71"/>
                                  <a:gd name="f8" fmla="val 24"/>
                                  <a:gd name="f9" fmla="val 11"/>
                                  <a:gd name="f10" fmla="val 36"/>
                                  <a:gd name="f11" fmla="+- 0 0 -90"/>
                                  <a:gd name="f12" fmla="*/ f3 1 33"/>
                                  <a:gd name="f13" fmla="*/ f4 1 71"/>
                                  <a:gd name="f14" fmla="val f5"/>
                                  <a:gd name="f15" fmla="val f6"/>
                                  <a:gd name="f16" fmla="val f7"/>
                                  <a:gd name="f17" fmla="*/ f11 f0 1"/>
                                  <a:gd name="f18" fmla="+- f16 0 f14"/>
                                  <a:gd name="f19" fmla="+- f15 0 f14"/>
                                  <a:gd name="f20" fmla="*/ f17 1 f2"/>
                                  <a:gd name="f21" fmla="*/ f19 1 33"/>
                                  <a:gd name="f22" fmla="*/ f18 1 71"/>
                                  <a:gd name="f23" fmla="*/ 0 f19 1"/>
                                  <a:gd name="f24" fmla="*/ 0 f18 1"/>
                                  <a:gd name="f25" fmla="*/ 33 f19 1"/>
                                  <a:gd name="f26" fmla="*/ 71 f18 1"/>
                                  <a:gd name="f27" fmla="*/ 24 f19 1"/>
                                  <a:gd name="f28" fmla="*/ 11 f19 1"/>
                                  <a:gd name="f29" fmla="*/ 36 f18 1"/>
                                  <a:gd name="f30" fmla="+- f20 0 f1"/>
                                  <a:gd name="f31" fmla="*/ f23 1 33"/>
                                  <a:gd name="f32" fmla="*/ f24 1 71"/>
                                  <a:gd name="f33" fmla="*/ f25 1 33"/>
                                  <a:gd name="f34" fmla="*/ f26 1 71"/>
                                  <a:gd name="f35" fmla="*/ f27 1 33"/>
                                  <a:gd name="f36" fmla="*/ f28 1 33"/>
                                  <a:gd name="f37" fmla="*/ f29 1 71"/>
                                  <a:gd name="f38" fmla="*/ 0 1 f21"/>
                                  <a:gd name="f39" fmla="*/ f15 1 f21"/>
                                  <a:gd name="f40" fmla="*/ 0 1 f22"/>
                                  <a:gd name="f41" fmla="*/ f16 1 f22"/>
                                  <a:gd name="f42" fmla="*/ f31 1 f21"/>
                                  <a:gd name="f43" fmla="*/ f32 1 f22"/>
                                  <a:gd name="f44" fmla="*/ f33 1 f21"/>
                                  <a:gd name="f45" fmla="*/ f34 1 f22"/>
                                  <a:gd name="f46" fmla="*/ f35 1 f21"/>
                                  <a:gd name="f47" fmla="*/ f36 1 f21"/>
                                  <a:gd name="f48" fmla="*/ f37 1 f22"/>
                                  <a:gd name="f49" fmla="*/ f38 f12 1"/>
                                  <a:gd name="f50" fmla="*/ f39 f12 1"/>
                                  <a:gd name="f51" fmla="*/ f41 f13 1"/>
                                  <a:gd name="f52" fmla="*/ f40 f13 1"/>
                                  <a:gd name="f53" fmla="*/ f42 f12 1"/>
                                  <a:gd name="f54" fmla="*/ f43 f13 1"/>
                                  <a:gd name="f55" fmla="*/ f44 f12 1"/>
                                  <a:gd name="f56" fmla="*/ f45 f13 1"/>
                                  <a:gd name="f57" fmla="*/ f46 f12 1"/>
                                  <a:gd name="f58" fmla="*/ f47 f12 1"/>
                                  <a:gd name="f59" fmla="*/ f48 f13 1"/>
                                </a:gdLst>
                                <a:ahLst/>
                                <a:cxnLst>
                                  <a:cxn ang="3cd4">
                                    <a:pos x="hc" y="t"/>
                                  </a:cxn>
                                  <a:cxn ang="0">
                                    <a:pos x="r" y="vc"/>
                                  </a:cxn>
                                  <a:cxn ang="cd4">
                                    <a:pos x="hc" y="b"/>
                                  </a:cxn>
                                  <a:cxn ang="cd2">
                                    <a:pos x="l" y="vc"/>
                                  </a:cxn>
                                  <a:cxn ang="f30">
                                    <a:pos x="f53" y="f54"/>
                                  </a:cxn>
                                  <a:cxn ang="f30">
                                    <a:pos x="f55" y="f56"/>
                                  </a:cxn>
                                  <a:cxn ang="f30">
                                    <a:pos x="f57" y="f56"/>
                                  </a:cxn>
                                  <a:cxn ang="f30">
                                    <a:pos x="f58" y="f59"/>
                                  </a:cxn>
                                  <a:cxn ang="f30">
                                    <a:pos x="f53" y="f54"/>
                                  </a:cxn>
                                </a:cxnLst>
                                <a:rect l="f49" t="f52" r="f50" b="f51"/>
                                <a:pathLst>
                                  <a:path w="33" h="71">
                                    <a:moveTo>
                                      <a:pt x="f5" y="f5"/>
                                    </a:moveTo>
                                    <a:lnTo>
                                      <a:pt x="f6" y="f7"/>
                                    </a:lnTo>
                                    <a:lnTo>
                                      <a:pt x="f8" y="f7"/>
                                    </a:lnTo>
                                    <a:lnTo>
                                      <a:pt x="f9" y="f10"/>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26" name="Forme libre 14"/>
                            <wps:cNvSpPr/>
                            <wps:spPr>
                              <a:xfrm>
                                <a:off x="67730" y="1240393"/>
                                <a:ext cx="63495" cy="394106"/>
                              </a:xfrm>
                              <a:custGeom>
                                <a:avLst/>
                                <a:gdLst>
                                  <a:gd name="f0" fmla="val 10800000"/>
                                  <a:gd name="f1" fmla="val 5400000"/>
                                  <a:gd name="f2" fmla="val 180"/>
                                  <a:gd name="f3" fmla="val w"/>
                                  <a:gd name="f4" fmla="val h"/>
                                  <a:gd name="f5" fmla="val 0"/>
                                  <a:gd name="f6" fmla="val 15"/>
                                  <a:gd name="f7" fmla="val 95"/>
                                  <a:gd name="f8" fmla="val 8"/>
                                  <a:gd name="f9" fmla="val 37"/>
                                  <a:gd name="f10" fmla="val 41"/>
                                  <a:gd name="f11" fmla="val 4"/>
                                  <a:gd name="f12" fmla="val 49"/>
                                  <a:gd name="f13" fmla="+- 0 0 -90"/>
                                  <a:gd name="f14" fmla="*/ f3 1 15"/>
                                  <a:gd name="f15" fmla="*/ f4 1 95"/>
                                  <a:gd name="f16" fmla="val f5"/>
                                  <a:gd name="f17" fmla="val f6"/>
                                  <a:gd name="f18" fmla="val f7"/>
                                  <a:gd name="f19" fmla="*/ f13 f0 1"/>
                                  <a:gd name="f20" fmla="+- f18 0 f16"/>
                                  <a:gd name="f21" fmla="+- f17 0 f16"/>
                                  <a:gd name="f22" fmla="*/ f19 1 f2"/>
                                  <a:gd name="f23" fmla="*/ f21 1 15"/>
                                  <a:gd name="f24" fmla="*/ f20 1 95"/>
                                  <a:gd name="f25" fmla="*/ 0 f21 1"/>
                                  <a:gd name="f26" fmla="*/ 0 f20 1"/>
                                  <a:gd name="f27" fmla="*/ 8 f21 1"/>
                                  <a:gd name="f28" fmla="*/ 37 f20 1"/>
                                  <a:gd name="f29" fmla="*/ 41 f20 1"/>
                                  <a:gd name="f30" fmla="*/ 15 f21 1"/>
                                  <a:gd name="f31" fmla="*/ 95 f20 1"/>
                                  <a:gd name="f32" fmla="*/ 4 f21 1"/>
                                  <a:gd name="f33" fmla="*/ 49 f20 1"/>
                                  <a:gd name="f34" fmla="+- f22 0 f1"/>
                                  <a:gd name="f35" fmla="*/ f25 1 15"/>
                                  <a:gd name="f36" fmla="*/ f26 1 95"/>
                                  <a:gd name="f37" fmla="*/ f27 1 15"/>
                                  <a:gd name="f38" fmla="*/ f28 1 95"/>
                                  <a:gd name="f39" fmla="*/ f29 1 95"/>
                                  <a:gd name="f40" fmla="*/ f30 1 15"/>
                                  <a:gd name="f41" fmla="*/ f31 1 95"/>
                                  <a:gd name="f42" fmla="*/ f32 1 15"/>
                                  <a:gd name="f43" fmla="*/ f33 1 95"/>
                                  <a:gd name="f44" fmla="*/ 0 1 f23"/>
                                  <a:gd name="f45" fmla="*/ f17 1 f23"/>
                                  <a:gd name="f46" fmla="*/ 0 1 f24"/>
                                  <a:gd name="f47" fmla="*/ f18 1 f24"/>
                                  <a:gd name="f48" fmla="*/ f35 1 f23"/>
                                  <a:gd name="f49" fmla="*/ f36 1 f24"/>
                                  <a:gd name="f50" fmla="*/ f37 1 f23"/>
                                  <a:gd name="f51" fmla="*/ f38 1 f24"/>
                                  <a:gd name="f52" fmla="*/ f39 1 f24"/>
                                  <a:gd name="f53" fmla="*/ f40 1 f23"/>
                                  <a:gd name="f54" fmla="*/ f41 1 f24"/>
                                  <a:gd name="f55" fmla="*/ f42 1 f23"/>
                                  <a:gd name="f56" fmla="*/ f43 1 f24"/>
                                  <a:gd name="f57" fmla="*/ f44 f14 1"/>
                                  <a:gd name="f58" fmla="*/ f45 f14 1"/>
                                  <a:gd name="f59" fmla="*/ f47 f15 1"/>
                                  <a:gd name="f60" fmla="*/ f46 f15 1"/>
                                  <a:gd name="f61" fmla="*/ f48 f14 1"/>
                                  <a:gd name="f62" fmla="*/ f49 f15 1"/>
                                  <a:gd name="f63" fmla="*/ f50 f14 1"/>
                                  <a:gd name="f64" fmla="*/ f51 f15 1"/>
                                  <a:gd name="f65" fmla="*/ f52 f15 1"/>
                                  <a:gd name="f66" fmla="*/ f53 f14 1"/>
                                  <a:gd name="f67" fmla="*/ f54 f15 1"/>
                                  <a:gd name="f68" fmla="*/ f55 f14 1"/>
                                  <a:gd name="f69" fmla="*/ f56 f15 1"/>
                                </a:gdLst>
                                <a:ahLst/>
                                <a:cxnLst>
                                  <a:cxn ang="3cd4">
                                    <a:pos x="hc" y="t"/>
                                  </a:cxn>
                                  <a:cxn ang="0">
                                    <a:pos x="r" y="vc"/>
                                  </a:cxn>
                                  <a:cxn ang="cd4">
                                    <a:pos x="hc" y="b"/>
                                  </a:cxn>
                                  <a:cxn ang="cd2">
                                    <a:pos x="l" y="vc"/>
                                  </a:cxn>
                                  <a:cxn ang="f34">
                                    <a:pos x="f61" y="f62"/>
                                  </a:cxn>
                                  <a:cxn ang="f34">
                                    <a:pos x="f63" y="f64"/>
                                  </a:cxn>
                                  <a:cxn ang="f34">
                                    <a:pos x="f63" y="f65"/>
                                  </a:cxn>
                                  <a:cxn ang="f34">
                                    <a:pos x="f66" y="f67"/>
                                  </a:cxn>
                                  <a:cxn ang="f34">
                                    <a:pos x="f68" y="f69"/>
                                  </a:cxn>
                                  <a:cxn ang="f34">
                                    <a:pos x="f61" y="f62"/>
                                  </a:cxn>
                                </a:cxnLst>
                                <a:rect l="f57" t="f60" r="f58" b="f59"/>
                                <a:pathLst>
                                  <a:path w="15" h="95">
                                    <a:moveTo>
                                      <a:pt x="f5" y="f5"/>
                                    </a:moveTo>
                                    <a:lnTo>
                                      <a:pt x="f8" y="f9"/>
                                    </a:lnTo>
                                    <a:lnTo>
                                      <a:pt x="f8" y="f10"/>
                                    </a:lnTo>
                                    <a:lnTo>
                                      <a:pt x="f6" y="f7"/>
                                    </a:lnTo>
                                    <a:lnTo>
                                      <a:pt x="f11" y="f12"/>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27" name="Forme libre 15"/>
                            <wps:cNvSpPr/>
                            <wps:spPr>
                              <a:xfrm>
                                <a:off x="630726" y="0"/>
                                <a:ext cx="1701707" cy="3244099"/>
                              </a:xfrm>
                              <a:custGeom>
                                <a:avLst/>
                                <a:gdLst>
                                  <a:gd name="f0" fmla="val 10800000"/>
                                  <a:gd name="f1" fmla="val 5400000"/>
                                  <a:gd name="f2" fmla="val 180"/>
                                  <a:gd name="f3" fmla="val w"/>
                                  <a:gd name="f4" fmla="val h"/>
                                  <a:gd name="f5" fmla="val 0"/>
                                  <a:gd name="f6" fmla="val 402"/>
                                  <a:gd name="f7" fmla="val 782"/>
                                  <a:gd name="f8" fmla="val 1"/>
                                  <a:gd name="f9" fmla="val 363"/>
                                  <a:gd name="f10" fmla="val 39"/>
                                  <a:gd name="f11" fmla="val 325"/>
                                  <a:gd name="f12" fmla="val 79"/>
                                  <a:gd name="f13" fmla="val 290"/>
                                  <a:gd name="f14" fmla="val 121"/>
                                  <a:gd name="f15" fmla="val 255"/>
                                  <a:gd name="f16" fmla="val 164"/>
                                  <a:gd name="f17" fmla="val 211"/>
                                  <a:gd name="f18" fmla="val 222"/>
                                  <a:gd name="f19" fmla="val 171"/>
                                  <a:gd name="f20" fmla="val 284"/>
                                  <a:gd name="f21" fmla="val 133"/>
                                  <a:gd name="f22" fmla="val 346"/>
                                  <a:gd name="f23" fmla="val 100"/>
                                  <a:gd name="f24" fmla="val 411"/>
                                  <a:gd name="f25" fmla="val 71"/>
                                  <a:gd name="f26" fmla="val 478"/>
                                  <a:gd name="f27" fmla="val 45"/>
                                  <a:gd name="f28" fmla="val 546"/>
                                  <a:gd name="f29" fmla="val 27"/>
                                  <a:gd name="f30" fmla="val 617"/>
                                  <a:gd name="f31" fmla="val 13"/>
                                  <a:gd name="f32" fmla="val 689"/>
                                  <a:gd name="f33" fmla="val 7"/>
                                  <a:gd name="f34" fmla="val 761"/>
                                  <a:gd name="f35" fmla="val 765"/>
                                  <a:gd name="f36" fmla="val 688"/>
                                  <a:gd name="f37" fmla="val 21"/>
                                  <a:gd name="f38" fmla="val 616"/>
                                  <a:gd name="f39" fmla="val 40"/>
                                  <a:gd name="f40" fmla="val 545"/>
                                  <a:gd name="f41" fmla="val 66"/>
                                  <a:gd name="f42" fmla="val 475"/>
                                  <a:gd name="f43" fmla="val 95"/>
                                  <a:gd name="f44" fmla="val 409"/>
                                  <a:gd name="f45" fmla="val 130"/>
                                  <a:gd name="f46" fmla="val 343"/>
                                  <a:gd name="f47" fmla="val 167"/>
                                  <a:gd name="f48" fmla="val 281"/>
                                  <a:gd name="f49" fmla="val 209"/>
                                  <a:gd name="f50" fmla="val 220"/>
                                  <a:gd name="f51" fmla="val 253"/>
                                  <a:gd name="f52" fmla="val 163"/>
                                  <a:gd name="f53" fmla="val 287"/>
                                  <a:gd name="f54" fmla="val 120"/>
                                  <a:gd name="f55" fmla="val 324"/>
                                  <a:gd name="f56" fmla="val 78"/>
                                  <a:gd name="f57" fmla="val 362"/>
                                  <a:gd name="f58" fmla="val 38"/>
                                  <a:gd name="f59" fmla="+- 0 0 -90"/>
                                  <a:gd name="f60" fmla="*/ f3 1 402"/>
                                  <a:gd name="f61" fmla="*/ f4 1 782"/>
                                  <a:gd name="f62" fmla="val f5"/>
                                  <a:gd name="f63" fmla="val f6"/>
                                  <a:gd name="f64" fmla="val f7"/>
                                  <a:gd name="f65" fmla="*/ f59 f0 1"/>
                                  <a:gd name="f66" fmla="+- f64 0 f62"/>
                                  <a:gd name="f67" fmla="+- f63 0 f62"/>
                                  <a:gd name="f68" fmla="*/ f65 1 f2"/>
                                  <a:gd name="f69" fmla="*/ f67 1 402"/>
                                  <a:gd name="f70" fmla="*/ f66 1 782"/>
                                  <a:gd name="f71" fmla="*/ 402 f67 1"/>
                                  <a:gd name="f72" fmla="*/ 0 f66 1"/>
                                  <a:gd name="f73" fmla="*/ 1 f66 1"/>
                                  <a:gd name="f74" fmla="*/ 363 f67 1"/>
                                  <a:gd name="f75" fmla="*/ 39 f66 1"/>
                                  <a:gd name="f76" fmla="*/ 325 f67 1"/>
                                  <a:gd name="f77" fmla="*/ 79 f66 1"/>
                                  <a:gd name="f78" fmla="*/ 290 f67 1"/>
                                  <a:gd name="f79" fmla="*/ 121 f66 1"/>
                                  <a:gd name="f80" fmla="*/ 255 f67 1"/>
                                  <a:gd name="f81" fmla="*/ 164 f66 1"/>
                                  <a:gd name="f82" fmla="*/ 211 f67 1"/>
                                  <a:gd name="f83" fmla="*/ 222 f66 1"/>
                                  <a:gd name="f84" fmla="*/ 171 f67 1"/>
                                  <a:gd name="f85" fmla="*/ 284 f66 1"/>
                                  <a:gd name="f86" fmla="*/ 133 f67 1"/>
                                  <a:gd name="f87" fmla="*/ 346 f66 1"/>
                                  <a:gd name="f88" fmla="*/ 100 f67 1"/>
                                  <a:gd name="f89" fmla="*/ 411 f66 1"/>
                                  <a:gd name="f90" fmla="*/ 71 f67 1"/>
                                  <a:gd name="f91" fmla="*/ 478 f66 1"/>
                                  <a:gd name="f92" fmla="*/ 45 f67 1"/>
                                  <a:gd name="f93" fmla="*/ 546 f66 1"/>
                                  <a:gd name="f94" fmla="*/ 27 f67 1"/>
                                  <a:gd name="f95" fmla="*/ 617 f66 1"/>
                                  <a:gd name="f96" fmla="*/ 13 f67 1"/>
                                  <a:gd name="f97" fmla="*/ 689 f66 1"/>
                                  <a:gd name="f98" fmla="*/ 7 f67 1"/>
                                  <a:gd name="f99" fmla="*/ 761 f66 1"/>
                                  <a:gd name="f100" fmla="*/ 782 f66 1"/>
                                  <a:gd name="f101" fmla="*/ 0 f67 1"/>
                                  <a:gd name="f102" fmla="*/ 765 f66 1"/>
                                  <a:gd name="f103" fmla="*/ 1 f67 1"/>
                                  <a:gd name="f104" fmla="*/ 688 f66 1"/>
                                  <a:gd name="f105" fmla="*/ 21 f67 1"/>
                                  <a:gd name="f106" fmla="*/ 616 f66 1"/>
                                  <a:gd name="f107" fmla="*/ 40 f67 1"/>
                                  <a:gd name="f108" fmla="*/ 545 f66 1"/>
                                  <a:gd name="f109" fmla="*/ 66 f67 1"/>
                                  <a:gd name="f110" fmla="*/ 475 f66 1"/>
                                  <a:gd name="f111" fmla="*/ 95 f67 1"/>
                                  <a:gd name="f112" fmla="*/ 409 f66 1"/>
                                  <a:gd name="f113" fmla="*/ 130 f67 1"/>
                                  <a:gd name="f114" fmla="*/ 343 f66 1"/>
                                  <a:gd name="f115" fmla="*/ 167 f67 1"/>
                                  <a:gd name="f116" fmla="*/ 281 f66 1"/>
                                  <a:gd name="f117" fmla="*/ 209 f67 1"/>
                                  <a:gd name="f118" fmla="*/ 220 f66 1"/>
                                  <a:gd name="f119" fmla="*/ 253 f67 1"/>
                                  <a:gd name="f120" fmla="*/ 163 f66 1"/>
                                  <a:gd name="f121" fmla="*/ 287 f67 1"/>
                                  <a:gd name="f122" fmla="*/ 120 f66 1"/>
                                  <a:gd name="f123" fmla="*/ 324 f67 1"/>
                                  <a:gd name="f124" fmla="*/ 78 f66 1"/>
                                  <a:gd name="f125" fmla="*/ 362 f67 1"/>
                                  <a:gd name="f126" fmla="*/ 38 f66 1"/>
                                  <a:gd name="f127" fmla="+- f68 0 f1"/>
                                  <a:gd name="f128" fmla="*/ f71 1 402"/>
                                  <a:gd name="f129" fmla="*/ f72 1 782"/>
                                  <a:gd name="f130" fmla="*/ f73 1 782"/>
                                  <a:gd name="f131" fmla="*/ f74 1 402"/>
                                  <a:gd name="f132" fmla="*/ f75 1 782"/>
                                  <a:gd name="f133" fmla="*/ f76 1 402"/>
                                  <a:gd name="f134" fmla="*/ f77 1 782"/>
                                  <a:gd name="f135" fmla="*/ f78 1 402"/>
                                  <a:gd name="f136" fmla="*/ f79 1 782"/>
                                  <a:gd name="f137" fmla="*/ f80 1 402"/>
                                  <a:gd name="f138" fmla="*/ f81 1 782"/>
                                  <a:gd name="f139" fmla="*/ f82 1 402"/>
                                  <a:gd name="f140" fmla="*/ f83 1 782"/>
                                  <a:gd name="f141" fmla="*/ f84 1 402"/>
                                  <a:gd name="f142" fmla="*/ f85 1 782"/>
                                  <a:gd name="f143" fmla="*/ f86 1 402"/>
                                  <a:gd name="f144" fmla="*/ f87 1 782"/>
                                  <a:gd name="f145" fmla="*/ f88 1 402"/>
                                  <a:gd name="f146" fmla="*/ f89 1 782"/>
                                  <a:gd name="f147" fmla="*/ f90 1 402"/>
                                  <a:gd name="f148" fmla="*/ f91 1 782"/>
                                  <a:gd name="f149" fmla="*/ f92 1 402"/>
                                  <a:gd name="f150" fmla="*/ f93 1 782"/>
                                  <a:gd name="f151" fmla="*/ f94 1 402"/>
                                  <a:gd name="f152" fmla="*/ f95 1 782"/>
                                  <a:gd name="f153" fmla="*/ f96 1 402"/>
                                  <a:gd name="f154" fmla="*/ f97 1 782"/>
                                  <a:gd name="f155" fmla="*/ f98 1 402"/>
                                  <a:gd name="f156" fmla="*/ f99 1 782"/>
                                  <a:gd name="f157" fmla="*/ f100 1 782"/>
                                  <a:gd name="f158" fmla="*/ f101 1 402"/>
                                  <a:gd name="f159" fmla="*/ f102 1 782"/>
                                  <a:gd name="f160" fmla="*/ f103 1 402"/>
                                  <a:gd name="f161" fmla="*/ f104 1 782"/>
                                  <a:gd name="f162" fmla="*/ f105 1 402"/>
                                  <a:gd name="f163" fmla="*/ f106 1 782"/>
                                  <a:gd name="f164" fmla="*/ f107 1 402"/>
                                  <a:gd name="f165" fmla="*/ f108 1 782"/>
                                  <a:gd name="f166" fmla="*/ f109 1 402"/>
                                  <a:gd name="f167" fmla="*/ f110 1 782"/>
                                  <a:gd name="f168" fmla="*/ f111 1 402"/>
                                  <a:gd name="f169" fmla="*/ f112 1 782"/>
                                  <a:gd name="f170" fmla="*/ f113 1 402"/>
                                  <a:gd name="f171" fmla="*/ f114 1 782"/>
                                  <a:gd name="f172" fmla="*/ f115 1 402"/>
                                  <a:gd name="f173" fmla="*/ f116 1 782"/>
                                  <a:gd name="f174" fmla="*/ f117 1 402"/>
                                  <a:gd name="f175" fmla="*/ f118 1 782"/>
                                  <a:gd name="f176" fmla="*/ f119 1 402"/>
                                  <a:gd name="f177" fmla="*/ f120 1 782"/>
                                  <a:gd name="f178" fmla="*/ f121 1 402"/>
                                  <a:gd name="f179" fmla="*/ f122 1 782"/>
                                  <a:gd name="f180" fmla="*/ f123 1 402"/>
                                  <a:gd name="f181" fmla="*/ f124 1 782"/>
                                  <a:gd name="f182" fmla="*/ f125 1 402"/>
                                  <a:gd name="f183" fmla="*/ f126 1 782"/>
                                  <a:gd name="f184" fmla="*/ 0 1 f69"/>
                                  <a:gd name="f185" fmla="*/ f63 1 f69"/>
                                  <a:gd name="f186" fmla="*/ 0 1 f70"/>
                                  <a:gd name="f187" fmla="*/ f64 1 f70"/>
                                  <a:gd name="f188" fmla="*/ f128 1 f69"/>
                                  <a:gd name="f189" fmla="*/ f129 1 f70"/>
                                  <a:gd name="f190" fmla="*/ f130 1 f70"/>
                                  <a:gd name="f191" fmla="*/ f131 1 f69"/>
                                  <a:gd name="f192" fmla="*/ f132 1 f70"/>
                                  <a:gd name="f193" fmla="*/ f133 1 f69"/>
                                  <a:gd name="f194" fmla="*/ f134 1 f70"/>
                                  <a:gd name="f195" fmla="*/ f135 1 f69"/>
                                  <a:gd name="f196" fmla="*/ f136 1 f70"/>
                                  <a:gd name="f197" fmla="*/ f137 1 f69"/>
                                  <a:gd name="f198" fmla="*/ f138 1 f70"/>
                                  <a:gd name="f199" fmla="*/ f139 1 f69"/>
                                  <a:gd name="f200" fmla="*/ f140 1 f70"/>
                                  <a:gd name="f201" fmla="*/ f141 1 f69"/>
                                  <a:gd name="f202" fmla="*/ f142 1 f70"/>
                                  <a:gd name="f203" fmla="*/ f143 1 f69"/>
                                  <a:gd name="f204" fmla="*/ f144 1 f70"/>
                                  <a:gd name="f205" fmla="*/ f145 1 f69"/>
                                  <a:gd name="f206" fmla="*/ f146 1 f70"/>
                                  <a:gd name="f207" fmla="*/ f147 1 f69"/>
                                  <a:gd name="f208" fmla="*/ f148 1 f70"/>
                                  <a:gd name="f209" fmla="*/ f149 1 f69"/>
                                  <a:gd name="f210" fmla="*/ f150 1 f70"/>
                                  <a:gd name="f211" fmla="*/ f151 1 f69"/>
                                  <a:gd name="f212" fmla="*/ f152 1 f70"/>
                                  <a:gd name="f213" fmla="*/ f153 1 f69"/>
                                  <a:gd name="f214" fmla="*/ f154 1 f70"/>
                                  <a:gd name="f215" fmla="*/ f155 1 f69"/>
                                  <a:gd name="f216" fmla="*/ f156 1 f70"/>
                                  <a:gd name="f217" fmla="*/ f157 1 f70"/>
                                  <a:gd name="f218" fmla="*/ f158 1 f69"/>
                                  <a:gd name="f219" fmla="*/ f159 1 f70"/>
                                  <a:gd name="f220" fmla="*/ f160 1 f69"/>
                                  <a:gd name="f221" fmla="*/ f161 1 f70"/>
                                  <a:gd name="f222" fmla="*/ f162 1 f69"/>
                                  <a:gd name="f223" fmla="*/ f163 1 f70"/>
                                  <a:gd name="f224" fmla="*/ f164 1 f69"/>
                                  <a:gd name="f225" fmla="*/ f165 1 f70"/>
                                  <a:gd name="f226" fmla="*/ f166 1 f69"/>
                                  <a:gd name="f227" fmla="*/ f167 1 f70"/>
                                  <a:gd name="f228" fmla="*/ f168 1 f69"/>
                                  <a:gd name="f229" fmla="*/ f169 1 f70"/>
                                  <a:gd name="f230" fmla="*/ f170 1 f69"/>
                                  <a:gd name="f231" fmla="*/ f171 1 f70"/>
                                  <a:gd name="f232" fmla="*/ f172 1 f69"/>
                                  <a:gd name="f233" fmla="*/ f173 1 f70"/>
                                  <a:gd name="f234" fmla="*/ f174 1 f69"/>
                                  <a:gd name="f235" fmla="*/ f175 1 f70"/>
                                  <a:gd name="f236" fmla="*/ f176 1 f69"/>
                                  <a:gd name="f237" fmla="*/ f177 1 f70"/>
                                  <a:gd name="f238" fmla="*/ f178 1 f69"/>
                                  <a:gd name="f239" fmla="*/ f179 1 f70"/>
                                  <a:gd name="f240" fmla="*/ f180 1 f69"/>
                                  <a:gd name="f241" fmla="*/ f181 1 f70"/>
                                  <a:gd name="f242" fmla="*/ f182 1 f69"/>
                                  <a:gd name="f243" fmla="*/ f183 1 f70"/>
                                  <a:gd name="f244" fmla="*/ f184 f60 1"/>
                                  <a:gd name="f245" fmla="*/ f185 f60 1"/>
                                  <a:gd name="f246" fmla="*/ f187 f61 1"/>
                                  <a:gd name="f247" fmla="*/ f186 f61 1"/>
                                  <a:gd name="f248" fmla="*/ f188 f60 1"/>
                                  <a:gd name="f249" fmla="*/ f189 f61 1"/>
                                  <a:gd name="f250" fmla="*/ f190 f61 1"/>
                                  <a:gd name="f251" fmla="*/ f191 f60 1"/>
                                  <a:gd name="f252" fmla="*/ f192 f61 1"/>
                                  <a:gd name="f253" fmla="*/ f193 f60 1"/>
                                  <a:gd name="f254" fmla="*/ f194 f61 1"/>
                                  <a:gd name="f255" fmla="*/ f195 f60 1"/>
                                  <a:gd name="f256" fmla="*/ f196 f61 1"/>
                                  <a:gd name="f257" fmla="*/ f197 f60 1"/>
                                  <a:gd name="f258" fmla="*/ f198 f61 1"/>
                                  <a:gd name="f259" fmla="*/ f199 f60 1"/>
                                  <a:gd name="f260" fmla="*/ f200 f61 1"/>
                                  <a:gd name="f261" fmla="*/ f201 f60 1"/>
                                  <a:gd name="f262" fmla="*/ f202 f61 1"/>
                                  <a:gd name="f263" fmla="*/ f203 f60 1"/>
                                  <a:gd name="f264" fmla="*/ f204 f61 1"/>
                                  <a:gd name="f265" fmla="*/ f205 f60 1"/>
                                  <a:gd name="f266" fmla="*/ f206 f61 1"/>
                                  <a:gd name="f267" fmla="*/ f207 f60 1"/>
                                  <a:gd name="f268" fmla="*/ f208 f61 1"/>
                                  <a:gd name="f269" fmla="*/ f209 f60 1"/>
                                  <a:gd name="f270" fmla="*/ f210 f61 1"/>
                                  <a:gd name="f271" fmla="*/ f211 f60 1"/>
                                  <a:gd name="f272" fmla="*/ f212 f61 1"/>
                                  <a:gd name="f273" fmla="*/ f213 f60 1"/>
                                  <a:gd name="f274" fmla="*/ f214 f61 1"/>
                                  <a:gd name="f275" fmla="*/ f215 f60 1"/>
                                  <a:gd name="f276" fmla="*/ f216 f61 1"/>
                                  <a:gd name="f277" fmla="*/ f217 f61 1"/>
                                  <a:gd name="f278" fmla="*/ f218 f60 1"/>
                                  <a:gd name="f279" fmla="*/ f219 f61 1"/>
                                  <a:gd name="f280" fmla="*/ f220 f60 1"/>
                                  <a:gd name="f281" fmla="*/ f221 f61 1"/>
                                  <a:gd name="f282" fmla="*/ f222 f60 1"/>
                                  <a:gd name="f283" fmla="*/ f223 f61 1"/>
                                  <a:gd name="f284" fmla="*/ f224 f60 1"/>
                                  <a:gd name="f285" fmla="*/ f225 f61 1"/>
                                  <a:gd name="f286" fmla="*/ f226 f60 1"/>
                                  <a:gd name="f287" fmla="*/ f227 f61 1"/>
                                  <a:gd name="f288" fmla="*/ f228 f60 1"/>
                                  <a:gd name="f289" fmla="*/ f229 f61 1"/>
                                  <a:gd name="f290" fmla="*/ f230 f60 1"/>
                                  <a:gd name="f291" fmla="*/ f231 f61 1"/>
                                  <a:gd name="f292" fmla="*/ f232 f60 1"/>
                                  <a:gd name="f293" fmla="*/ f233 f61 1"/>
                                  <a:gd name="f294" fmla="*/ f234 f60 1"/>
                                  <a:gd name="f295" fmla="*/ f235 f61 1"/>
                                  <a:gd name="f296" fmla="*/ f236 f60 1"/>
                                  <a:gd name="f297" fmla="*/ f237 f61 1"/>
                                  <a:gd name="f298" fmla="*/ f238 f60 1"/>
                                  <a:gd name="f299" fmla="*/ f239 f61 1"/>
                                  <a:gd name="f300" fmla="*/ f240 f60 1"/>
                                  <a:gd name="f301" fmla="*/ f241 f61 1"/>
                                  <a:gd name="f302" fmla="*/ f242 f60 1"/>
                                  <a:gd name="f303" fmla="*/ f243 f61 1"/>
                                </a:gdLst>
                                <a:ahLst/>
                                <a:cxnLst>
                                  <a:cxn ang="3cd4">
                                    <a:pos x="hc" y="t"/>
                                  </a:cxn>
                                  <a:cxn ang="0">
                                    <a:pos x="r" y="vc"/>
                                  </a:cxn>
                                  <a:cxn ang="cd4">
                                    <a:pos x="hc" y="b"/>
                                  </a:cxn>
                                  <a:cxn ang="cd2">
                                    <a:pos x="l" y="vc"/>
                                  </a:cxn>
                                  <a:cxn ang="f127">
                                    <a:pos x="f248" y="f249"/>
                                  </a:cxn>
                                  <a:cxn ang="f127">
                                    <a:pos x="f248" y="f250"/>
                                  </a:cxn>
                                  <a:cxn ang="f127">
                                    <a:pos x="f251" y="f252"/>
                                  </a:cxn>
                                  <a:cxn ang="f127">
                                    <a:pos x="f253" y="f254"/>
                                  </a:cxn>
                                  <a:cxn ang="f127">
                                    <a:pos x="f255" y="f256"/>
                                  </a:cxn>
                                  <a:cxn ang="f127">
                                    <a:pos x="f257" y="f258"/>
                                  </a:cxn>
                                  <a:cxn ang="f127">
                                    <a:pos x="f259" y="f260"/>
                                  </a:cxn>
                                  <a:cxn ang="f127">
                                    <a:pos x="f261" y="f262"/>
                                  </a:cxn>
                                  <a:cxn ang="f127">
                                    <a:pos x="f263" y="f264"/>
                                  </a:cxn>
                                  <a:cxn ang="f127">
                                    <a:pos x="f265" y="f266"/>
                                  </a:cxn>
                                  <a:cxn ang="f127">
                                    <a:pos x="f267" y="f268"/>
                                  </a:cxn>
                                  <a:cxn ang="f127">
                                    <a:pos x="f269" y="f270"/>
                                  </a:cxn>
                                  <a:cxn ang="f127">
                                    <a:pos x="f271" y="f272"/>
                                  </a:cxn>
                                  <a:cxn ang="f127">
                                    <a:pos x="f273" y="f274"/>
                                  </a:cxn>
                                  <a:cxn ang="f127">
                                    <a:pos x="f275" y="f276"/>
                                  </a:cxn>
                                  <a:cxn ang="f127">
                                    <a:pos x="f275" y="f277"/>
                                  </a:cxn>
                                  <a:cxn ang="f127">
                                    <a:pos x="f278" y="f279"/>
                                  </a:cxn>
                                  <a:cxn ang="f127">
                                    <a:pos x="f280" y="f276"/>
                                  </a:cxn>
                                  <a:cxn ang="f127">
                                    <a:pos x="f275" y="f281"/>
                                  </a:cxn>
                                  <a:cxn ang="f127">
                                    <a:pos x="f282" y="f283"/>
                                  </a:cxn>
                                  <a:cxn ang="f127">
                                    <a:pos x="f284" y="f285"/>
                                  </a:cxn>
                                  <a:cxn ang="f127">
                                    <a:pos x="f286" y="f287"/>
                                  </a:cxn>
                                  <a:cxn ang="f127">
                                    <a:pos x="f288" y="f289"/>
                                  </a:cxn>
                                  <a:cxn ang="f127">
                                    <a:pos x="f290" y="f291"/>
                                  </a:cxn>
                                  <a:cxn ang="f127">
                                    <a:pos x="f292" y="f293"/>
                                  </a:cxn>
                                  <a:cxn ang="f127">
                                    <a:pos x="f294" y="f295"/>
                                  </a:cxn>
                                  <a:cxn ang="f127">
                                    <a:pos x="f296" y="f297"/>
                                  </a:cxn>
                                  <a:cxn ang="f127">
                                    <a:pos x="f298" y="f299"/>
                                  </a:cxn>
                                  <a:cxn ang="f127">
                                    <a:pos x="f300" y="f301"/>
                                  </a:cxn>
                                  <a:cxn ang="f127">
                                    <a:pos x="f302" y="f303"/>
                                  </a:cxn>
                                  <a:cxn ang="f127">
                                    <a:pos x="f248" y="f249"/>
                                  </a:cxn>
                                </a:cxnLst>
                                <a:rect l="f244" t="f247" r="f245" b="f246"/>
                                <a:pathLst>
                                  <a:path w="402" h="782">
                                    <a:moveTo>
                                      <a:pt x="f6" y="f5"/>
                                    </a:moveTo>
                                    <a:lnTo>
                                      <a:pt x="f6" y="f8"/>
                                    </a:lnTo>
                                    <a:lnTo>
                                      <a:pt x="f9" y="f10"/>
                                    </a:lnTo>
                                    <a:lnTo>
                                      <a:pt x="f11" y="f12"/>
                                    </a:lnTo>
                                    <a:lnTo>
                                      <a:pt x="f13" y="f14"/>
                                    </a:lnTo>
                                    <a:lnTo>
                                      <a:pt x="f15" y="f16"/>
                                    </a:lnTo>
                                    <a:lnTo>
                                      <a:pt x="f17" y="f18"/>
                                    </a:lnTo>
                                    <a:lnTo>
                                      <a:pt x="f19" y="f20"/>
                                    </a:lnTo>
                                    <a:lnTo>
                                      <a:pt x="f21" y="f22"/>
                                    </a:lnTo>
                                    <a:lnTo>
                                      <a:pt x="f23" y="f24"/>
                                    </a:lnTo>
                                    <a:lnTo>
                                      <a:pt x="f25" y="f26"/>
                                    </a:lnTo>
                                    <a:lnTo>
                                      <a:pt x="f27" y="f28"/>
                                    </a:lnTo>
                                    <a:lnTo>
                                      <a:pt x="f29" y="f30"/>
                                    </a:lnTo>
                                    <a:lnTo>
                                      <a:pt x="f31" y="f32"/>
                                    </a:lnTo>
                                    <a:lnTo>
                                      <a:pt x="f33" y="f34"/>
                                    </a:lnTo>
                                    <a:lnTo>
                                      <a:pt x="f33" y="f7"/>
                                    </a:lnTo>
                                    <a:lnTo>
                                      <a:pt x="f5" y="f35"/>
                                    </a:lnTo>
                                    <a:lnTo>
                                      <a:pt x="f8" y="f34"/>
                                    </a:lnTo>
                                    <a:lnTo>
                                      <a:pt x="f33" y="f36"/>
                                    </a:lnTo>
                                    <a:lnTo>
                                      <a:pt x="f37" y="f38"/>
                                    </a:lnTo>
                                    <a:lnTo>
                                      <a:pt x="f39" y="f40"/>
                                    </a:lnTo>
                                    <a:lnTo>
                                      <a:pt x="f41" y="f42"/>
                                    </a:lnTo>
                                    <a:lnTo>
                                      <a:pt x="f43" y="f44"/>
                                    </a:lnTo>
                                    <a:lnTo>
                                      <a:pt x="f45" y="f46"/>
                                    </a:lnTo>
                                    <a:lnTo>
                                      <a:pt x="f47" y="f48"/>
                                    </a:lnTo>
                                    <a:lnTo>
                                      <a:pt x="f49" y="f50"/>
                                    </a:lnTo>
                                    <a:lnTo>
                                      <a:pt x="f51" y="f52"/>
                                    </a:lnTo>
                                    <a:lnTo>
                                      <a:pt x="f53" y="f54"/>
                                    </a:lnTo>
                                    <a:lnTo>
                                      <a:pt x="f55" y="f56"/>
                                    </a:lnTo>
                                    <a:lnTo>
                                      <a:pt x="f57" y="f58"/>
                                    </a:lnTo>
                                    <a:lnTo>
                                      <a:pt x="f6"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28" name="Forme libre 16"/>
                            <wps:cNvSpPr/>
                            <wps:spPr>
                              <a:xfrm>
                                <a:off x="630726" y="3277292"/>
                                <a:ext cx="156627" cy="813102"/>
                              </a:xfrm>
                              <a:custGeom>
                                <a:avLst/>
                                <a:gdLst>
                                  <a:gd name="f0" fmla="val 10800000"/>
                                  <a:gd name="f1" fmla="val 5400000"/>
                                  <a:gd name="f2" fmla="val 180"/>
                                  <a:gd name="f3" fmla="val w"/>
                                  <a:gd name="f4" fmla="val h"/>
                                  <a:gd name="f5" fmla="val 0"/>
                                  <a:gd name="f6" fmla="val 37"/>
                                  <a:gd name="f7" fmla="val 196"/>
                                  <a:gd name="f8" fmla="val 6"/>
                                  <a:gd name="f9" fmla="val 15"/>
                                  <a:gd name="f10" fmla="val 7"/>
                                  <a:gd name="f11" fmla="val 18"/>
                                  <a:gd name="f12" fmla="val 12"/>
                                  <a:gd name="f13" fmla="val 80"/>
                                  <a:gd name="f14" fmla="val 21"/>
                                  <a:gd name="f15" fmla="val 134"/>
                                  <a:gd name="f16" fmla="val 33"/>
                                  <a:gd name="f17" fmla="val 188"/>
                                  <a:gd name="f18" fmla="val 22"/>
                                  <a:gd name="f19" fmla="val 162"/>
                                  <a:gd name="f20" fmla="val 146"/>
                                  <a:gd name="f21" fmla="val 5"/>
                                  <a:gd name="f22" fmla="val 81"/>
                                  <a:gd name="f23" fmla="val 1"/>
                                  <a:gd name="f24" fmla="val 40"/>
                                  <a:gd name="f25" fmla="+- 0 0 -90"/>
                                  <a:gd name="f26" fmla="*/ f3 1 37"/>
                                  <a:gd name="f27" fmla="*/ f4 1 196"/>
                                  <a:gd name="f28" fmla="val f5"/>
                                  <a:gd name="f29" fmla="val f6"/>
                                  <a:gd name="f30" fmla="val f7"/>
                                  <a:gd name="f31" fmla="*/ f25 f0 1"/>
                                  <a:gd name="f32" fmla="+- f30 0 f28"/>
                                  <a:gd name="f33" fmla="+- f29 0 f28"/>
                                  <a:gd name="f34" fmla="*/ f31 1 f2"/>
                                  <a:gd name="f35" fmla="*/ f33 1 37"/>
                                  <a:gd name="f36" fmla="*/ f32 1 196"/>
                                  <a:gd name="f37" fmla="*/ 0 f33 1"/>
                                  <a:gd name="f38" fmla="*/ 0 f32 1"/>
                                  <a:gd name="f39" fmla="*/ 6 f33 1"/>
                                  <a:gd name="f40" fmla="*/ 15 f32 1"/>
                                  <a:gd name="f41" fmla="*/ 7 f33 1"/>
                                  <a:gd name="f42" fmla="*/ 18 f32 1"/>
                                  <a:gd name="f43" fmla="*/ 12 f33 1"/>
                                  <a:gd name="f44" fmla="*/ 80 f32 1"/>
                                  <a:gd name="f45" fmla="*/ 21 f33 1"/>
                                  <a:gd name="f46" fmla="*/ 134 f32 1"/>
                                  <a:gd name="f47" fmla="*/ 33 f33 1"/>
                                  <a:gd name="f48" fmla="*/ 188 f32 1"/>
                                  <a:gd name="f49" fmla="*/ 37 f33 1"/>
                                  <a:gd name="f50" fmla="*/ 196 f32 1"/>
                                  <a:gd name="f51" fmla="*/ 22 f33 1"/>
                                  <a:gd name="f52" fmla="*/ 162 f32 1"/>
                                  <a:gd name="f53" fmla="*/ 15 f33 1"/>
                                  <a:gd name="f54" fmla="*/ 146 f32 1"/>
                                  <a:gd name="f55" fmla="*/ 5 f33 1"/>
                                  <a:gd name="f56" fmla="*/ 81 f32 1"/>
                                  <a:gd name="f57" fmla="*/ 1 f33 1"/>
                                  <a:gd name="f58" fmla="*/ 40 f32 1"/>
                                  <a:gd name="f59" fmla="+- f34 0 f1"/>
                                  <a:gd name="f60" fmla="*/ f37 1 37"/>
                                  <a:gd name="f61" fmla="*/ f38 1 196"/>
                                  <a:gd name="f62" fmla="*/ f39 1 37"/>
                                  <a:gd name="f63" fmla="*/ f40 1 196"/>
                                  <a:gd name="f64" fmla="*/ f41 1 37"/>
                                  <a:gd name="f65" fmla="*/ f42 1 196"/>
                                  <a:gd name="f66" fmla="*/ f43 1 37"/>
                                  <a:gd name="f67" fmla="*/ f44 1 196"/>
                                  <a:gd name="f68" fmla="*/ f45 1 37"/>
                                  <a:gd name="f69" fmla="*/ f46 1 196"/>
                                  <a:gd name="f70" fmla="*/ f47 1 37"/>
                                  <a:gd name="f71" fmla="*/ f48 1 196"/>
                                  <a:gd name="f72" fmla="*/ f49 1 37"/>
                                  <a:gd name="f73" fmla="*/ f50 1 196"/>
                                  <a:gd name="f74" fmla="*/ f51 1 37"/>
                                  <a:gd name="f75" fmla="*/ f52 1 196"/>
                                  <a:gd name="f76" fmla="*/ f53 1 37"/>
                                  <a:gd name="f77" fmla="*/ f54 1 196"/>
                                  <a:gd name="f78" fmla="*/ f55 1 37"/>
                                  <a:gd name="f79" fmla="*/ f56 1 196"/>
                                  <a:gd name="f80" fmla="*/ f57 1 37"/>
                                  <a:gd name="f81" fmla="*/ f58 1 196"/>
                                  <a:gd name="f82" fmla="*/ 0 1 f35"/>
                                  <a:gd name="f83" fmla="*/ f29 1 f35"/>
                                  <a:gd name="f84" fmla="*/ 0 1 f36"/>
                                  <a:gd name="f85" fmla="*/ f30 1 f36"/>
                                  <a:gd name="f86" fmla="*/ f60 1 f35"/>
                                  <a:gd name="f87" fmla="*/ f61 1 f36"/>
                                  <a:gd name="f88" fmla="*/ f62 1 f35"/>
                                  <a:gd name="f89" fmla="*/ f63 1 f36"/>
                                  <a:gd name="f90" fmla="*/ f64 1 f35"/>
                                  <a:gd name="f91" fmla="*/ f65 1 f36"/>
                                  <a:gd name="f92" fmla="*/ f66 1 f35"/>
                                  <a:gd name="f93" fmla="*/ f67 1 f36"/>
                                  <a:gd name="f94" fmla="*/ f68 1 f35"/>
                                  <a:gd name="f95" fmla="*/ f69 1 f36"/>
                                  <a:gd name="f96" fmla="*/ f70 1 f35"/>
                                  <a:gd name="f97" fmla="*/ f71 1 f36"/>
                                  <a:gd name="f98" fmla="*/ f72 1 f35"/>
                                  <a:gd name="f99" fmla="*/ f73 1 f36"/>
                                  <a:gd name="f100" fmla="*/ f74 1 f35"/>
                                  <a:gd name="f101" fmla="*/ f75 1 f36"/>
                                  <a:gd name="f102" fmla="*/ f76 1 f35"/>
                                  <a:gd name="f103" fmla="*/ f77 1 f36"/>
                                  <a:gd name="f104" fmla="*/ f78 1 f35"/>
                                  <a:gd name="f105" fmla="*/ f79 1 f36"/>
                                  <a:gd name="f106" fmla="*/ f80 1 f35"/>
                                  <a:gd name="f107" fmla="*/ f81 1 f36"/>
                                  <a:gd name="f108" fmla="*/ f82 f26 1"/>
                                  <a:gd name="f109" fmla="*/ f83 f26 1"/>
                                  <a:gd name="f110" fmla="*/ f85 f27 1"/>
                                  <a:gd name="f111" fmla="*/ f84 f27 1"/>
                                  <a:gd name="f112" fmla="*/ f86 f26 1"/>
                                  <a:gd name="f113" fmla="*/ f87 f27 1"/>
                                  <a:gd name="f114" fmla="*/ f88 f26 1"/>
                                  <a:gd name="f115" fmla="*/ f89 f27 1"/>
                                  <a:gd name="f116" fmla="*/ f90 f26 1"/>
                                  <a:gd name="f117" fmla="*/ f91 f27 1"/>
                                  <a:gd name="f118" fmla="*/ f92 f26 1"/>
                                  <a:gd name="f119" fmla="*/ f93 f27 1"/>
                                  <a:gd name="f120" fmla="*/ f94 f26 1"/>
                                  <a:gd name="f121" fmla="*/ f95 f27 1"/>
                                  <a:gd name="f122" fmla="*/ f96 f26 1"/>
                                  <a:gd name="f123" fmla="*/ f97 f27 1"/>
                                  <a:gd name="f124" fmla="*/ f98 f26 1"/>
                                  <a:gd name="f125" fmla="*/ f99 f27 1"/>
                                  <a:gd name="f126" fmla="*/ f100 f26 1"/>
                                  <a:gd name="f127" fmla="*/ f101 f27 1"/>
                                  <a:gd name="f128" fmla="*/ f102 f26 1"/>
                                  <a:gd name="f129" fmla="*/ f103 f27 1"/>
                                  <a:gd name="f130" fmla="*/ f104 f26 1"/>
                                  <a:gd name="f131" fmla="*/ f105 f27 1"/>
                                  <a:gd name="f132" fmla="*/ f106 f26 1"/>
                                  <a:gd name="f133" fmla="*/ f107 f27 1"/>
                                </a:gdLst>
                                <a:ahLst/>
                                <a:cxnLst>
                                  <a:cxn ang="3cd4">
                                    <a:pos x="hc" y="t"/>
                                  </a:cxn>
                                  <a:cxn ang="0">
                                    <a:pos x="r" y="vc"/>
                                  </a:cxn>
                                  <a:cxn ang="cd4">
                                    <a:pos x="hc" y="b"/>
                                  </a:cxn>
                                  <a:cxn ang="cd2">
                                    <a:pos x="l" y="vc"/>
                                  </a:cxn>
                                  <a:cxn ang="f59">
                                    <a:pos x="f112" y="f113"/>
                                  </a:cxn>
                                  <a:cxn ang="f59">
                                    <a:pos x="f114" y="f115"/>
                                  </a:cxn>
                                  <a:cxn ang="f59">
                                    <a:pos x="f116" y="f117"/>
                                  </a:cxn>
                                  <a:cxn ang="f59">
                                    <a:pos x="f118" y="f119"/>
                                  </a:cxn>
                                  <a:cxn ang="f59">
                                    <a:pos x="f120" y="f121"/>
                                  </a:cxn>
                                  <a:cxn ang="f59">
                                    <a:pos x="f122" y="f123"/>
                                  </a:cxn>
                                  <a:cxn ang="f59">
                                    <a:pos x="f124" y="f125"/>
                                  </a:cxn>
                                  <a:cxn ang="f59">
                                    <a:pos x="f126" y="f127"/>
                                  </a:cxn>
                                  <a:cxn ang="f59">
                                    <a:pos x="f128" y="f129"/>
                                  </a:cxn>
                                  <a:cxn ang="f59">
                                    <a:pos x="f130" y="f131"/>
                                  </a:cxn>
                                  <a:cxn ang="f59">
                                    <a:pos x="f132" y="f133"/>
                                  </a:cxn>
                                  <a:cxn ang="f59">
                                    <a:pos x="f112" y="f113"/>
                                  </a:cxn>
                                </a:cxnLst>
                                <a:rect l="f108" t="f111" r="f109" b="f110"/>
                                <a:pathLst>
                                  <a:path w="37" h="196">
                                    <a:moveTo>
                                      <a:pt x="f5" y="f5"/>
                                    </a:moveTo>
                                    <a:lnTo>
                                      <a:pt x="f8" y="f9"/>
                                    </a:lnTo>
                                    <a:lnTo>
                                      <a:pt x="f10" y="f11"/>
                                    </a:lnTo>
                                    <a:lnTo>
                                      <a:pt x="f12" y="f13"/>
                                    </a:lnTo>
                                    <a:lnTo>
                                      <a:pt x="f14" y="f15"/>
                                    </a:lnTo>
                                    <a:lnTo>
                                      <a:pt x="f16" y="f17"/>
                                    </a:lnTo>
                                    <a:lnTo>
                                      <a:pt x="f6" y="f7"/>
                                    </a:lnTo>
                                    <a:lnTo>
                                      <a:pt x="f18" y="f19"/>
                                    </a:lnTo>
                                    <a:lnTo>
                                      <a:pt x="f9" y="f20"/>
                                    </a:lnTo>
                                    <a:lnTo>
                                      <a:pt x="f21" y="f22"/>
                                    </a:lnTo>
                                    <a:lnTo>
                                      <a:pt x="f23" y="f24"/>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29" name="Forme libre 17"/>
                            <wps:cNvSpPr/>
                            <wps:spPr>
                              <a:xfrm>
                                <a:off x="753493" y="4111133"/>
                                <a:ext cx="131225" cy="273798"/>
                              </a:xfrm>
                              <a:custGeom>
                                <a:avLst/>
                                <a:gdLst>
                                  <a:gd name="f0" fmla="val 10800000"/>
                                  <a:gd name="f1" fmla="val 5400000"/>
                                  <a:gd name="f2" fmla="val 180"/>
                                  <a:gd name="f3" fmla="val w"/>
                                  <a:gd name="f4" fmla="val h"/>
                                  <a:gd name="f5" fmla="val 0"/>
                                  <a:gd name="f6" fmla="val 31"/>
                                  <a:gd name="f7" fmla="val 66"/>
                                  <a:gd name="f8" fmla="val 24"/>
                                  <a:gd name="f9" fmla="+- 0 0 -90"/>
                                  <a:gd name="f10" fmla="*/ f3 1 31"/>
                                  <a:gd name="f11" fmla="*/ f4 1 66"/>
                                  <a:gd name="f12" fmla="val f5"/>
                                  <a:gd name="f13" fmla="val f6"/>
                                  <a:gd name="f14" fmla="val f7"/>
                                  <a:gd name="f15" fmla="*/ f9 f0 1"/>
                                  <a:gd name="f16" fmla="+- f14 0 f12"/>
                                  <a:gd name="f17" fmla="+- f13 0 f12"/>
                                  <a:gd name="f18" fmla="*/ f15 1 f2"/>
                                  <a:gd name="f19" fmla="*/ f17 1 31"/>
                                  <a:gd name="f20" fmla="*/ f16 1 66"/>
                                  <a:gd name="f21" fmla="*/ 0 f17 1"/>
                                  <a:gd name="f22" fmla="*/ 0 f16 1"/>
                                  <a:gd name="f23" fmla="*/ 31 f17 1"/>
                                  <a:gd name="f24" fmla="*/ 66 f16 1"/>
                                  <a:gd name="f25" fmla="*/ 24 f17 1"/>
                                  <a:gd name="f26" fmla="+- f18 0 f1"/>
                                  <a:gd name="f27" fmla="*/ f21 1 31"/>
                                  <a:gd name="f28" fmla="*/ f22 1 66"/>
                                  <a:gd name="f29" fmla="*/ f23 1 31"/>
                                  <a:gd name="f30" fmla="*/ f24 1 66"/>
                                  <a:gd name="f31" fmla="*/ f25 1 31"/>
                                  <a:gd name="f32" fmla="*/ 0 1 f19"/>
                                  <a:gd name="f33" fmla="*/ f13 1 f19"/>
                                  <a:gd name="f34" fmla="*/ 0 1 f20"/>
                                  <a:gd name="f35" fmla="*/ f14 1 f20"/>
                                  <a:gd name="f36" fmla="*/ f27 1 f19"/>
                                  <a:gd name="f37" fmla="*/ f28 1 f20"/>
                                  <a:gd name="f38" fmla="*/ f29 1 f19"/>
                                  <a:gd name="f39" fmla="*/ f30 1 f20"/>
                                  <a:gd name="f40" fmla="*/ f31 1 f19"/>
                                  <a:gd name="f41" fmla="*/ f32 f10 1"/>
                                  <a:gd name="f42" fmla="*/ f33 f10 1"/>
                                  <a:gd name="f43" fmla="*/ f35 f11 1"/>
                                  <a:gd name="f44" fmla="*/ f34 f11 1"/>
                                  <a:gd name="f45" fmla="*/ f36 f10 1"/>
                                  <a:gd name="f46" fmla="*/ f37 f11 1"/>
                                  <a:gd name="f47" fmla="*/ f38 f10 1"/>
                                  <a:gd name="f48" fmla="*/ f39 f11 1"/>
                                  <a:gd name="f49" fmla="*/ f40 f10 1"/>
                                </a:gdLst>
                                <a:ahLst/>
                                <a:cxnLst>
                                  <a:cxn ang="3cd4">
                                    <a:pos x="hc" y="t"/>
                                  </a:cxn>
                                  <a:cxn ang="0">
                                    <a:pos x="r" y="vc"/>
                                  </a:cxn>
                                  <a:cxn ang="cd4">
                                    <a:pos x="hc" y="b"/>
                                  </a:cxn>
                                  <a:cxn ang="cd2">
                                    <a:pos x="l" y="vc"/>
                                  </a:cxn>
                                  <a:cxn ang="f26">
                                    <a:pos x="f45" y="f46"/>
                                  </a:cxn>
                                  <a:cxn ang="f26">
                                    <a:pos x="f47" y="f48"/>
                                  </a:cxn>
                                  <a:cxn ang="f26">
                                    <a:pos x="f49" y="f48"/>
                                  </a:cxn>
                                  <a:cxn ang="f26">
                                    <a:pos x="f45" y="f46"/>
                                  </a:cxn>
                                </a:cxnLst>
                                <a:rect l="f41" t="f44" r="f42" b="f43"/>
                                <a:pathLst>
                                  <a:path w="31" h="66">
                                    <a:moveTo>
                                      <a:pt x="f5" y="f5"/>
                                    </a:moveTo>
                                    <a:lnTo>
                                      <a:pt x="f6" y="f7"/>
                                    </a:lnTo>
                                    <a:lnTo>
                                      <a:pt x="f8" y="f7"/>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30" name="Forme libre 18"/>
                            <wps:cNvSpPr/>
                            <wps:spPr>
                              <a:xfrm>
                                <a:off x="630726" y="3173581"/>
                                <a:ext cx="29635" cy="178381"/>
                              </a:xfrm>
                              <a:custGeom>
                                <a:avLst/>
                                <a:gdLst>
                                  <a:gd name="f0" fmla="val 10800000"/>
                                  <a:gd name="f1" fmla="val 5400000"/>
                                  <a:gd name="f2" fmla="val 180"/>
                                  <a:gd name="f3" fmla="val w"/>
                                  <a:gd name="f4" fmla="val h"/>
                                  <a:gd name="f5" fmla="val 0"/>
                                  <a:gd name="f6" fmla="val 7"/>
                                  <a:gd name="f7" fmla="val 43"/>
                                  <a:gd name="f8" fmla="val 17"/>
                                  <a:gd name="f9" fmla="val 6"/>
                                  <a:gd name="f10" fmla="val 40"/>
                                  <a:gd name="f11" fmla="val 25"/>
                                  <a:gd name="f12" fmla="+- 0 0 -90"/>
                                  <a:gd name="f13" fmla="*/ f3 1 7"/>
                                  <a:gd name="f14" fmla="*/ f4 1 43"/>
                                  <a:gd name="f15" fmla="val f5"/>
                                  <a:gd name="f16" fmla="val f6"/>
                                  <a:gd name="f17" fmla="val f7"/>
                                  <a:gd name="f18" fmla="*/ f12 f0 1"/>
                                  <a:gd name="f19" fmla="+- f17 0 f15"/>
                                  <a:gd name="f20" fmla="+- f16 0 f15"/>
                                  <a:gd name="f21" fmla="*/ f18 1 f2"/>
                                  <a:gd name="f22" fmla="*/ f20 1 7"/>
                                  <a:gd name="f23" fmla="*/ f19 1 43"/>
                                  <a:gd name="f24" fmla="*/ 0 f20 1"/>
                                  <a:gd name="f25" fmla="*/ 0 f19 1"/>
                                  <a:gd name="f26" fmla="*/ 7 f20 1"/>
                                  <a:gd name="f27" fmla="*/ 17 f19 1"/>
                                  <a:gd name="f28" fmla="*/ 43 f19 1"/>
                                  <a:gd name="f29" fmla="*/ 6 f20 1"/>
                                  <a:gd name="f30" fmla="*/ 40 f19 1"/>
                                  <a:gd name="f31" fmla="*/ 25 f19 1"/>
                                  <a:gd name="f32" fmla="+- f21 0 f1"/>
                                  <a:gd name="f33" fmla="*/ f24 1 7"/>
                                  <a:gd name="f34" fmla="*/ f25 1 43"/>
                                  <a:gd name="f35" fmla="*/ f26 1 7"/>
                                  <a:gd name="f36" fmla="*/ f27 1 43"/>
                                  <a:gd name="f37" fmla="*/ f28 1 43"/>
                                  <a:gd name="f38" fmla="*/ f29 1 7"/>
                                  <a:gd name="f39" fmla="*/ f30 1 43"/>
                                  <a:gd name="f40" fmla="*/ f31 1 43"/>
                                  <a:gd name="f41" fmla="*/ 0 1 f22"/>
                                  <a:gd name="f42" fmla="*/ f16 1 f22"/>
                                  <a:gd name="f43" fmla="*/ 0 1 f23"/>
                                  <a:gd name="f44" fmla="*/ f17 1 f23"/>
                                  <a:gd name="f45" fmla="*/ f33 1 f22"/>
                                  <a:gd name="f46" fmla="*/ f34 1 f23"/>
                                  <a:gd name="f47" fmla="*/ f35 1 f22"/>
                                  <a:gd name="f48" fmla="*/ f36 1 f23"/>
                                  <a:gd name="f49" fmla="*/ f37 1 f23"/>
                                  <a:gd name="f50" fmla="*/ f38 1 f22"/>
                                  <a:gd name="f51" fmla="*/ f39 1 f23"/>
                                  <a:gd name="f52" fmla="*/ f40 1 f23"/>
                                  <a:gd name="f53" fmla="*/ f41 f13 1"/>
                                  <a:gd name="f54" fmla="*/ f42 f13 1"/>
                                  <a:gd name="f55" fmla="*/ f44 f14 1"/>
                                  <a:gd name="f56" fmla="*/ f43 f14 1"/>
                                  <a:gd name="f57" fmla="*/ f45 f13 1"/>
                                  <a:gd name="f58" fmla="*/ f46 f14 1"/>
                                  <a:gd name="f59" fmla="*/ f47 f13 1"/>
                                  <a:gd name="f60" fmla="*/ f48 f14 1"/>
                                  <a:gd name="f61" fmla="*/ f49 f14 1"/>
                                  <a:gd name="f62" fmla="*/ f50 f13 1"/>
                                  <a:gd name="f63" fmla="*/ f51 f14 1"/>
                                  <a:gd name="f64" fmla="*/ f52 f14 1"/>
                                </a:gdLst>
                                <a:ahLst/>
                                <a:cxnLst>
                                  <a:cxn ang="3cd4">
                                    <a:pos x="hc" y="t"/>
                                  </a:cxn>
                                  <a:cxn ang="0">
                                    <a:pos x="r" y="vc"/>
                                  </a:cxn>
                                  <a:cxn ang="cd4">
                                    <a:pos x="hc" y="b"/>
                                  </a:cxn>
                                  <a:cxn ang="cd2">
                                    <a:pos x="l" y="vc"/>
                                  </a:cxn>
                                  <a:cxn ang="f32">
                                    <a:pos x="f57" y="f58"/>
                                  </a:cxn>
                                  <a:cxn ang="f32">
                                    <a:pos x="f59" y="f60"/>
                                  </a:cxn>
                                  <a:cxn ang="f32">
                                    <a:pos x="f59" y="f61"/>
                                  </a:cxn>
                                  <a:cxn ang="f32">
                                    <a:pos x="f62" y="f63"/>
                                  </a:cxn>
                                  <a:cxn ang="f32">
                                    <a:pos x="f57" y="f64"/>
                                  </a:cxn>
                                  <a:cxn ang="f32">
                                    <a:pos x="f57" y="f58"/>
                                  </a:cxn>
                                </a:cxnLst>
                                <a:rect l="f53" t="f56" r="f54" b="f55"/>
                                <a:pathLst>
                                  <a:path w="7" h="43">
                                    <a:moveTo>
                                      <a:pt x="f5" y="f5"/>
                                    </a:moveTo>
                                    <a:lnTo>
                                      <a:pt x="f6" y="f8"/>
                                    </a:lnTo>
                                    <a:lnTo>
                                      <a:pt x="f6" y="f7"/>
                                    </a:lnTo>
                                    <a:lnTo>
                                      <a:pt x="f9" y="f10"/>
                                    </a:lnTo>
                                    <a:lnTo>
                                      <a:pt x="f5" y="f11"/>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31" name="Forme libre 19"/>
                            <wps:cNvSpPr/>
                            <wps:spPr>
                              <a:xfrm>
                                <a:off x="694231" y="3882963"/>
                                <a:ext cx="194721" cy="501969"/>
                              </a:xfrm>
                              <a:custGeom>
                                <a:avLst/>
                                <a:gdLst>
                                  <a:gd name="f0" fmla="val 10800000"/>
                                  <a:gd name="f1" fmla="val 5400000"/>
                                  <a:gd name="f2" fmla="val 180"/>
                                  <a:gd name="f3" fmla="val w"/>
                                  <a:gd name="f4" fmla="val h"/>
                                  <a:gd name="f5" fmla="val 0"/>
                                  <a:gd name="f6" fmla="val 46"/>
                                  <a:gd name="f7" fmla="val 121"/>
                                  <a:gd name="f8" fmla="val 7"/>
                                  <a:gd name="f9" fmla="val 16"/>
                                  <a:gd name="f10" fmla="val 22"/>
                                  <a:gd name="f11" fmla="val 50"/>
                                  <a:gd name="f12" fmla="val 33"/>
                                  <a:gd name="f13" fmla="val 86"/>
                                  <a:gd name="f14" fmla="val 45"/>
                                  <a:gd name="f15" fmla="val 14"/>
                                  <a:gd name="f16" fmla="val 55"/>
                                  <a:gd name="f17" fmla="val 11"/>
                                  <a:gd name="f18" fmla="val 44"/>
                                  <a:gd name="f19" fmla="+- 0 0 -90"/>
                                  <a:gd name="f20" fmla="*/ f3 1 46"/>
                                  <a:gd name="f21" fmla="*/ f4 1 121"/>
                                  <a:gd name="f22" fmla="val f5"/>
                                  <a:gd name="f23" fmla="val f6"/>
                                  <a:gd name="f24" fmla="val f7"/>
                                  <a:gd name="f25" fmla="*/ f19 f0 1"/>
                                  <a:gd name="f26" fmla="+- f24 0 f22"/>
                                  <a:gd name="f27" fmla="+- f23 0 f22"/>
                                  <a:gd name="f28" fmla="*/ f25 1 f2"/>
                                  <a:gd name="f29" fmla="*/ f27 1 46"/>
                                  <a:gd name="f30" fmla="*/ f26 1 121"/>
                                  <a:gd name="f31" fmla="*/ 0 f27 1"/>
                                  <a:gd name="f32" fmla="*/ 0 f26 1"/>
                                  <a:gd name="f33" fmla="*/ 7 f27 1"/>
                                  <a:gd name="f34" fmla="*/ 16 f26 1"/>
                                  <a:gd name="f35" fmla="*/ 22 f27 1"/>
                                  <a:gd name="f36" fmla="*/ 50 f26 1"/>
                                  <a:gd name="f37" fmla="*/ 33 f27 1"/>
                                  <a:gd name="f38" fmla="*/ 86 f26 1"/>
                                  <a:gd name="f39" fmla="*/ 46 f27 1"/>
                                  <a:gd name="f40" fmla="*/ 121 f26 1"/>
                                  <a:gd name="f41" fmla="*/ 45 f27 1"/>
                                  <a:gd name="f42" fmla="*/ 14 f27 1"/>
                                  <a:gd name="f43" fmla="*/ 55 f26 1"/>
                                  <a:gd name="f44" fmla="*/ 11 f27 1"/>
                                  <a:gd name="f45" fmla="*/ 44 f26 1"/>
                                  <a:gd name="f46" fmla="+- f28 0 f1"/>
                                  <a:gd name="f47" fmla="*/ f31 1 46"/>
                                  <a:gd name="f48" fmla="*/ f32 1 121"/>
                                  <a:gd name="f49" fmla="*/ f33 1 46"/>
                                  <a:gd name="f50" fmla="*/ f34 1 121"/>
                                  <a:gd name="f51" fmla="*/ f35 1 46"/>
                                  <a:gd name="f52" fmla="*/ f36 1 121"/>
                                  <a:gd name="f53" fmla="*/ f37 1 46"/>
                                  <a:gd name="f54" fmla="*/ f38 1 121"/>
                                  <a:gd name="f55" fmla="*/ f39 1 46"/>
                                  <a:gd name="f56" fmla="*/ f40 1 121"/>
                                  <a:gd name="f57" fmla="*/ f41 1 46"/>
                                  <a:gd name="f58" fmla="*/ f42 1 46"/>
                                  <a:gd name="f59" fmla="*/ f43 1 121"/>
                                  <a:gd name="f60" fmla="*/ f44 1 46"/>
                                  <a:gd name="f61" fmla="*/ f45 1 121"/>
                                  <a:gd name="f62" fmla="*/ 0 1 f29"/>
                                  <a:gd name="f63" fmla="*/ f23 1 f29"/>
                                  <a:gd name="f64" fmla="*/ 0 1 f30"/>
                                  <a:gd name="f65" fmla="*/ f24 1 f30"/>
                                  <a:gd name="f66" fmla="*/ f47 1 f29"/>
                                  <a:gd name="f67" fmla="*/ f48 1 f30"/>
                                  <a:gd name="f68" fmla="*/ f49 1 f29"/>
                                  <a:gd name="f69" fmla="*/ f50 1 f30"/>
                                  <a:gd name="f70" fmla="*/ f51 1 f29"/>
                                  <a:gd name="f71" fmla="*/ f52 1 f30"/>
                                  <a:gd name="f72" fmla="*/ f53 1 f29"/>
                                  <a:gd name="f73" fmla="*/ f54 1 f30"/>
                                  <a:gd name="f74" fmla="*/ f55 1 f29"/>
                                  <a:gd name="f75" fmla="*/ f56 1 f30"/>
                                  <a:gd name="f76" fmla="*/ f57 1 f29"/>
                                  <a:gd name="f77" fmla="*/ f58 1 f29"/>
                                  <a:gd name="f78" fmla="*/ f59 1 f30"/>
                                  <a:gd name="f79" fmla="*/ f60 1 f29"/>
                                  <a:gd name="f80" fmla="*/ f61 1 f30"/>
                                  <a:gd name="f81" fmla="*/ f62 f20 1"/>
                                  <a:gd name="f82" fmla="*/ f63 f20 1"/>
                                  <a:gd name="f83" fmla="*/ f65 f21 1"/>
                                  <a:gd name="f84" fmla="*/ f64 f21 1"/>
                                  <a:gd name="f85" fmla="*/ f66 f20 1"/>
                                  <a:gd name="f86" fmla="*/ f67 f21 1"/>
                                  <a:gd name="f87" fmla="*/ f68 f20 1"/>
                                  <a:gd name="f88" fmla="*/ f69 f21 1"/>
                                  <a:gd name="f89" fmla="*/ f70 f20 1"/>
                                  <a:gd name="f90" fmla="*/ f71 f21 1"/>
                                  <a:gd name="f91" fmla="*/ f72 f20 1"/>
                                  <a:gd name="f92" fmla="*/ f73 f21 1"/>
                                  <a:gd name="f93" fmla="*/ f74 f20 1"/>
                                  <a:gd name="f94" fmla="*/ f75 f21 1"/>
                                  <a:gd name="f95" fmla="*/ f76 f20 1"/>
                                  <a:gd name="f96" fmla="*/ f77 f20 1"/>
                                  <a:gd name="f97" fmla="*/ f78 f21 1"/>
                                  <a:gd name="f98" fmla="*/ f79 f20 1"/>
                                  <a:gd name="f99" fmla="*/ f80 f21 1"/>
                                </a:gdLst>
                                <a:ahLst/>
                                <a:cxnLst>
                                  <a:cxn ang="3cd4">
                                    <a:pos x="hc" y="t"/>
                                  </a:cxn>
                                  <a:cxn ang="0">
                                    <a:pos x="r" y="vc"/>
                                  </a:cxn>
                                  <a:cxn ang="cd4">
                                    <a:pos x="hc" y="b"/>
                                  </a:cxn>
                                  <a:cxn ang="cd2">
                                    <a:pos x="l" y="vc"/>
                                  </a:cxn>
                                  <a:cxn ang="f46">
                                    <a:pos x="f85" y="f86"/>
                                  </a:cxn>
                                  <a:cxn ang="f46">
                                    <a:pos x="f87" y="f88"/>
                                  </a:cxn>
                                  <a:cxn ang="f46">
                                    <a:pos x="f89" y="f90"/>
                                  </a:cxn>
                                  <a:cxn ang="f46">
                                    <a:pos x="f91" y="f92"/>
                                  </a:cxn>
                                  <a:cxn ang="f46">
                                    <a:pos x="f93" y="f94"/>
                                  </a:cxn>
                                  <a:cxn ang="f46">
                                    <a:pos x="f95" y="f94"/>
                                  </a:cxn>
                                  <a:cxn ang="f46">
                                    <a:pos x="f96" y="f97"/>
                                  </a:cxn>
                                  <a:cxn ang="f46">
                                    <a:pos x="f98" y="f99"/>
                                  </a:cxn>
                                  <a:cxn ang="f46">
                                    <a:pos x="f85" y="f86"/>
                                  </a:cxn>
                                </a:cxnLst>
                                <a:rect l="f81" t="f84" r="f82" b="f83"/>
                                <a:pathLst>
                                  <a:path w="46" h="121">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g:grpSp>
                      </wpg:grpSp>
                    </wpg:wgp>
                  </a:graphicData>
                </a:graphic>
              </wp:anchor>
            </w:drawing>
          </mc:Choice>
          <mc:Fallback>
            <w:pict>
              <v:group w14:anchorId="54AD1983" id="Groupe 2" o:spid="_x0000_s1026" style="position:absolute;left:0;text-align:left;margin-left:23.8pt;margin-top:21.05pt;width:195.9pt;height:799.2pt;z-index:-251657216;mso-position-horizontal-relative:page;mso-position-vertical-relative:page" coordsize="24879,101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">
                <v:rect id="Rectangle 3" o:spid="_x0000_s1027" style="position:absolute;width:2205;height:10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" fillcolor="#44546a" stroked="f">
                  <v:textbox inset="0,0,0,0"/>
                </v:rect>
                <v:shape id="Pentagone 4" o:spid="_x0000_s1028" style="position:absolute;top:16314;width:24879;height:6140;visibility:visible;mso-wrap-style:square;v-text-anchor:middle" coordsize="2487926,6140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" adj="-11796480,,5400" path="m,l2180921,r307005,307005l2180921,614010,,614010,,xe" fillcolor="#4472c4" stroked="f">
                  <v:stroke joinstyle="miter"/>
                  <v:formulas/>
                  <v:path arrowok="t" o:connecttype="custom" o:connectlocs="1243963,0;2487926,307005;1243963,614010;0,307005;1090460,0;1090460,614010" o:connectangles="270,0,90,180,270,90" textboxrect="0,0,2334423,614010"/>
                  <v:textbox inset=",0,14.4pt,0">
                    <w:txbxContent>
                      <w:p w14:paraId="1ACC8EFE" w14:textId="77777777" w:rsidR="00F35517" w:rsidRDefault="00282FEE">
                        <w:pPr>
                          <w:pStyle w:val="Sansinterligne"/>
                          <w:jc w:val="right"/>
                        </w:pPr>
                        <w:r>
                          <w:rPr>
                            <w:color w:val="FFFFFF"/>
                            <w:sz w:val="28"/>
                            <w:szCs w:val="28"/>
                            <w:lang w:val="fr-FR"/>
                          </w:rPr>
                          <w:t>16/05/2022</w:t>
                        </w:r>
                      </w:p>
                    </w:txbxContent>
                  </v:textbox>
                </v:shape>
                <v:group id="Groupe 5" o:spid="_x0000_s1029" style="position:absolute;left:863;top:46825;width:23325;height:54614" coordsize="23324,5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e 6" o:spid="_x0000_s1030" style="position:absolute;left:1078;width:18709;height:54613" coordsize="18708,5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orme libre 20" o:spid="_x0000_s1031" style="position:absolute;left:4081;top:35085;width:3458;height:12222;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" path="m,l39,152,84,304r38,113l122,440,76,306,39,180,6,53,,xe" fillcolor="#44546a" strokecolor="#44546a" strokeweight="0">
                      <v:path arrowok="t" o:connecttype="custom" o:connectlocs="172908,0;345816,611144;172908,1222287;0,611144;0,0;110548,422245;238103,844489;345816,1158395;345816,1222287;215426,850045;110548,500026;17007,147230;0,0" o:connectangles="270,0,90,180,0,0,0,0,0,0,0,0,0" textboxrect="0,0,122,440"/>
                    </v:shape>
                    <v:shape id="Forme libre 21" o:spid="_x0000_s1032" style="position:absolute;left:7710;top:47141;width:3288;height:7472;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" path="m,l8,19,37,93r30,74l116,269r-8,l60,169,30,98,1,25,,xe" fillcolor="#44546a" strokecolor="#44546a" strokeweight="0">
                      <v:path arrowok="t" o:connecttype="custom" o:connectlocs="164405,0;328809,373628;164405,747256;0,373628;0,0;22676,52780;104879,258345;189916,463910;328809,747256;306133,747256;170074,469466;85037,272235;2835,69448;0,0" o:connectangles="270,0,90,180,0,0,0,0,0,0,0,0,0,0" textboxrect="0,0,116,269"/>
                    </v:shape>
                    <v:shape id="Forme libre 22" o:spid="_x0000_s1033" style="position:absolute;width:3968;height:35335;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" path="m,l,,1,79r2,80l12,317,23,476,39,634,58,792,83,948r24,138l135,1223r5,49l138,1262,105,1106,77,949,53,792,35,634,20,476,9,317,2,159,,79,,xe" fillcolor="#44546a" strokecolor="#44546a" strokeweight="0">
                      <v:path arrowok="t" o:connecttype="custom" o:connectlocs="198420,0;396840,1766753;198420,3533506;0,1766753;0,0;0,0;2835,219455;8504,441688;34015,880599;65195,1322287;110548,1761197;164405,2200108;235269,2633462;303299,3016814;382667,3397388;396840,3533506;391171,3505727;297630,3072372;218262,2636240;150232,2200108;99210,1761197;56691,1322287;25511,880599;5669,441688;0,219455;0,0" o:connectangles="270,0,90,180,0,0,0,0,0,0,0,0,0,0,0,0,0,0,0,0,0,0,0,0,0,0" textboxrect="0,0,140,1272"/>
                    </v:shape>
                    <v:shape id="Forme libre 23" o:spid="_x0000_s1034" style="position:absolute;left:3571;top:11361;width:1276;height:23724;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" path="m45,r,l35,66r-9,67l14,267,6,401,3,534,6,669r8,134l18,854r,-3l9,814,8,803,1,669,,534,3,401,12,267,25,132,34,66,45,xe" fillcolor="#44546a" strokecolor="#44546a" strokeweight="0">
                      <v:path arrowok="t" o:connecttype="custom" o:connectlocs="63779,0;127558,1186169;63779,2372337;0,1186169;127558,0;127558,0;99212,183342;73700,369462;39685,741703;17008,1113943;8504,1483405;17008,1858423;39685,2230663;51023,2372337;51023,2364003;25512,2261221;22677,2230663;2835,1858423;0,1483405;8504,1113943;34015,741703;70866,366684;96377,183342;127558,0" o:connectangles="270,0,90,180,0,0,0,0,0,0,0,0,0,0,0,0,0,0,0,0,0,0,0,0" textboxrect="0,0,45,854"/>
                    </v:shape>
                    <v:shape id="Forme libre 24" o:spid="_x0000_s1035" style="position:absolute;left:3968;top:35335;width:4365;height:17473;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" path="m,l10,44r11,82l34,207r19,86l75,380r25,86l120,521r21,55l152,618r2,11l140,595,115,532,93,468,67,383,47,295,28,207,12,104,,xe" fillcolor="#44546a" strokecolor="#44546a" strokeweight="0">
                      <v:path arrowok="t" o:connecttype="custom" o:connectlocs="218263,0;436525,873654;218263,1747308;0,873654;0,0;28346,122228;59526,350017;96376,575028;150233,813929;212593,1055607;283458,1294508;340149,1447293;399675,1600079;430856,1716751;436525,1747308;396841,1652859;325976,1477850;263616,1300064;189917,1063941;133225,819485;79368,575028;34015,288903;0,0" o:connectangles="270,0,90,180,0,0,0,0,0,0,0,0,0,0,0,0,0,0,0,0,0,0,0" textboxrect="0,0,154,629"/>
                    </v:shape>
                    <v:shape id="Forme libre 25" o:spid="_x0000_s1036" style="position:absolute;left:8560;top:52697;width:935;height:1916;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" path="m,l33,69r-9,l12,35,,xe" fillcolor="#44546a" strokecolor="#44546a" strokeweight="0">
                      <v:path arrowok="t" o:connecttype="custom" o:connectlocs="46772,0;93543,95838;46772,191676;0,95838;0,0;93543,191676;68031,191676;34016,97227;0,0" o:connectangles="270,0,90,180,0,0,0,0,0" textboxrect="0,0,33,69"/>
                    </v:shape>
                    <v:shape id="Forme libre 26" o:spid="_x0000_s1037" style="position:absolute;left:3826;top:33973;width:425;height:2584;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" path="m,l9,37r,3l15,93,5,49,,xe" fillcolor="#44546a" strokecolor="#44546a" strokeweight="0">
                      <v:path arrowok="t" o:connecttype="custom" o:connectlocs="21260,0;42519,129173;21260,258345;0,129173;0,0;25511,102782;25511,111116;42519,258345;14173,136117;0,0" o:connectangles="270,0,90,180,0,0,0,0,0,0" textboxrect="0,0,15,93"/>
                    </v:shape>
                    <v:shape id="Forme libre 27" o:spid="_x0000_s1038" style="position:absolute;left:7539;top:25862;width:11169;height:21279;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" path="m394,r,l356,38,319,77r-35,40l249,160r-42,58l168,276r-37,63l98,402,69,467,45,535,26,604,14,673,7,746,6,766,,749r1,-5l7,673,21,603,40,533,65,466,94,400r33,-64l164,275r40,-60l248,158r34,-42l318,76,354,37,394,xe" fillcolor="#44546a" strokecolor="#44546a" strokeweight="0">
                      <v:path arrowok="t" o:connecttype="custom" o:connectlocs="558415,0;1116829,1063941;558415,2127881;0,1063941;1116829,0;1116829,0;1009115,105561;904235,213899;805024,325016;705813,444466;586760,605585;476211,766704;371331,941712;277790,1116721;195587,1297285;127557,1486183;73699,1677859;39684,1869535;19842,2072323;17008,2127881;0,2080656;2835,2066767;19842,1869535;59526,1675081;113384,1480627;184248,1294507;266452,1111165;359993,933379;464873,763926;578257,597251;702979,438910;799355,322238;901400,211121;1003445,102783;1116829,0" o:connectangles="270,0,90,180,0,0,0,0,0,0,0,0,0,0,0,0,0,0,0,0,0,0,0,0,0,0,0,0,0,0,0,0,0,0,0" textboxrect="0,0,394,766"/>
                    </v:shape>
                    <v:shape id="Forme libre 28" o:spid="_x0000_s1039" style="position:absolute;left:7539;top:47307;width:1021;height:539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" path="m,l6,16r1,3l11,80r9,52l33,185r3,9l21,161,15,145,5,81,1,41,,xe" fillcolor="#44546a" strokecolor="#44546a" strokeweight="0">
                      <v:path arrowok="t" o:connecttype="custom" o:connectlocs="51024,0;102047,269460;51024,538919;0,269460;0,0;17008,44447;19842,52781;31181,222235;56693,366687;93543,513918;102047,538919;59527,447247;42520,402800;14173,225013;2835,113895;0,0" o:connectangles="270,0,90,180,0,0,0,0,0,0,0,0,0,0,0,0" textboxrect="0,0,36,194"/>
                    </v:shape>
                    <v:shape id="Forme libre 29" o:spid="_x0000_s1040" style="position:absolute;left:8333;top:52808;width:879;height:1805;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" path="m,l31,65r-8,l,xe" fillcolor="#44546a" strokecolor="#44546a" strokeweight="0">
                      <v:path arrowok="t" o:connecttype="custom" o:connectlocs="43937,0;87873,90283;43937,180566;0,90283;0,0;87873,180566;65196,180566;0,0" o:connectangles="270,0,90,180,0,0,0,0" textboxrect="0,0,31,65"/>
                    </v:shape>
                    <v:shape id="Forme libre 30" o:spid="_x0000_s1041" style="position:absolute;left:7539;top:46668;width:199;height:11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" path="m,l6,17,7,42,6,39,,23,,xe" fillcolor="#44546a" strokecolor="#44546a" strokeweight="0">
                      <v:path arrowok="t" o:connecttype="custom" o:connectlocs="9921,0;19842,58339;9921,116677;0,58339;0,0;17007,47226;19842,116677;17007,108343;0,63895;0,0" o:connectangles="270,0,90,180,0,0,0,0,0,0" textboxrect="0,0,7,42"/>
                    </v:shape>
                    <v:shape id="Forme libre 31" o:spid="_x0000_s1042" style="position:absolute;left:7965;top:51335;width:1275;height:3278;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" path="m,l6,16,21,49,33,84r12,34l44,118,13,53,11,42,,xe" fillcolor="#44546a" strokecolor="#44546a" strokeweight="0">
                      <v:path arrowok="t" o:connecttype="custom" o:connectlocs="63779,0;127558,163897;63779,327794;0,163897;0,0;17008,44447;59527,136118;93543,233345;127558,327794;124723,327794;36850,147230;31181,116672;0,0" o:connectangles="270,0,90,180,0,0,0,0,0,0,0,0,0" textboxrect="0,0,45,118"/>
                    </v:shape>
                  </v:group>
                  <v:group id="Groupe 7" o:spid="_x0000_s1043" style="position:absolute;top:10764;width:23324;height:43849" coordsize="23324,43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orme libre 8" o:spid="_x0000_s1044" style="position:absolute;left:1015;top:14104;width:5292;height:18668;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" path="m,l41,155,86,309r39,116l125,450,79,311,41,183,7,54,,xe" fillcolor="#44546a" strokecolor="#44546a" strokeweight="0">
                      <v:fill opacity="13107f"/>
                      <v:stroke opacity="13107f"/>
                      <v:path arrowok="t" o:connecttype="custom" o:connectlocs="264568,0;529135,933406;264568,1866811;0,933406;0,0;173556,643013;364045,1281877;529135,1763099;529135,1866811;334413,1290174;173556,759170;29632,224017;0,0" o:connectangles="270,0,90,180,0,0,0,0,0,0,0,0,0" textboxrect="0,0,125,450"/>
                    </v:shape>
                    <v:shape id="Forme libre 9" o:spid="_x0000_s1045" style="position:absolute;left:6603;top:32440;width:4995;height:11409;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" path="m,l8,20,37,96r32,74l118,275r-9,l61,174,30,100,,26,,xe" fillcolor="#44546a" strokecolor="#44546a" strokeweight="0">
                      <v:fill opacity="13107f"/>
                      <v:stroke opacity="13107f"/>
                      <v:path arrowok="t" o:connecttype="custom" o:connectlocs="249755,0;499509,570416;249755,1140832;0,570416;0,0;33865,82970;156626,398254;292086,705242;499509,1140832;461411,1140832;258221,721836;126994,414848;0,107860;0,0" o:connectangles="270,0,90,180,0,0,0,0,0,0,0,0,0,0" textboxrect="0,0,118,275"/>
                    </v:shape>
                    <v:shape id="Forme libre 10" o:spid="_x0000_s1046" style="position:absolute;top:9417;width:846;height:5019;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" path="m,l16,72r4,49l18,112,,31,,xe" fillcolor="#44546a" strokecolor="#44546a" strokeweight="0">
                      <v:fill opacity="13107f"/>
                      <v:stroke opacity="13107f"/>
                      <v:path arrowok="t" o:connecttype="custom" o:connectlocs="42332,0;84664,250985;42332,501969;0,250985;0,0;67731,298692;84664,501969;76198,464632;0,128604;0,0" o:connectangles="270,0,90,180,0,0,0,0,0,0" textboxrect="0,0,20,121"/>
                    </v:shape>
                    <v:shape id="Forme libre 12" o:spid="_x0000_s1047" style="position:absolute;left:846;top:14436;width:6688;height:26675;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" path="m,l11,46r11,83l36,211r19,90l76,389r27,87l123,533r21,55l155,632r3,11l142,608,118,544,95,478,69,391,47,302,29,212,13,107,,xe" fillcolor="#44546a" strokecolor="#44546a" strokeweight="0">
                      <v:fill opacity="13107f"/>
                      <v:stroke opacity="13107f"/>
                      <v:path arrowok="t" o:connecttype="custom" o:connectlocs="334414,0;668828,1333735;334414,2667469;0,1333735;0,0;46564,190830;93128,535153;152391,875328;232820,1248691;321715,1613757;436008,1974674;520670,2211137;609565,2439303;656129,2621836;668828,2667469;601099,2522272;499504,2256770;402143,1982971;292083,1622053;198955,1252839;122760,879477;55030,443887;0,0" o:connectangles="270,0,90,180,0,0,0,0,0,0,0,0,0,0,0,0,0,0,0,0,0,0,0" textboxrect="0,0,158,643"/>
                    </v:shape>
                    <v:shape id="Forme libre 13" o:spid="_x0000_s1048" style="position:absolute;left:7873;top:40903;width:1397;height:2946;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" path="m,l33,71r-9,l11,36,,xe" fillcolor="#44546a" strokecolor="#44546a" strokeweight="0">
                      <v:fill opacity="13107f"/>
                      <v:stroke opacity="13107f"/>
                      <v:path arrowok="t" o:connecttype="custom" o:connectlocs="69846,0;139692,147273;69846,294546;0,147273;0,0;139692,294546;101594,294546;46564,149347;0,0" o:connectangles="270,0,90,180,0,0,0,0,0" textboxrect="0,0,33,71"/>
                    </v:shape>
                    <v:shape id="Forme libre 14" o:spid="_x0000_s1049" style="position:absolute;left:677;top:12403;width:635;height:3941;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" path="m,l8,37r,4l15,95,4,49,,xe" fillcolor="#44546a" strokecolor="#44546a" strokeweight="0">
                      <v:fill opacity="13107f"/>
                      <v:stroke opacity="13107f"/>
                      <v:path arrowok="t" o:connecttype="custom" o:connectlocs="31748,0;63495,197053;31748,394106;0,197053;0,0;33864,153494;33864,170088;63495,394106;16932,203276;0,0" o:connectangles="270,0,90,180,0,0,0,0,0,0" textboxrect="0,0,15,95"/>
                    </v:shape>
                    <v:shape id="Forme libre 15" o:spid="_x0000_s1050" style="position:absolute;left:6307;width:17017;height:32440;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850854,0;1701707,1622050;850854,3244099;0,1622050;1701707,0;1701707,4148;1536616,161790;1375758,327729;1227600,501964;1079441,680348;893185,920959;723860,1178164;563003,1435369;423310,1705019;300550,1982966;190490,2265061;114294,2559602;55030,2858292;29632,3156981;29632,3244099;0,3173575;4233,3156981;29632,2854143;88895,2555454;169324,2260913;279385,1970520;402145,1696722;550303,1422923;706928,1165718;884718,912662;1070975,676200;1214900,497816;1371525,323580;1532383,157642;1701707,0" o:connectangles="270,0,90,180,0,0,0,0,0,0,0,0,0,0,0,0,0,0,0,0,0,0,0,0,0,0,0,0,0,0,0,0,0,0,0" textboxrect="0,0,402,782"/>
                    </v:shape>
                    <v:shape id="Forme libre 16" o:spid="_x0000_s1051" style="position:absolute;left:6307;top:32772;width:1566;height:813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" path="m,l6,15r1,3l12,80r9,54l33,188r4,8l22,162,15,146,5,81,1,40,,xe" fillcolor="#44546a" strokecolor="#44546a" strokeweight="0">
                      <v:fill opacity="13107f"/>
                      <v:stroke opacity="13107f"/>
                      <v:path arrowok="t" o:connecttype="custom" o:connectlocs="78314,0;156627,406551;78314,813102;0,406551;0,0;25399,62227;29632,74673;50798,331878;88896,555896;139694,779914;156627,813102;93130,672054;63497,605678;21166,336027;4233,165939;0,0" o:connectangles="270,0,90,180,0,0,0,0,0,0,0,0,0,0,0,0" textboxrect="0,0,37,196"/>
                    </v:shape>
                    <v:shape id="Forme libre 17" o:spid="_x0000_s1052" style="position:absolute;left:7534;top:41111;width:1313;height:273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" path="m,l31,66r-7,l,xe" fillcolor="#44546a" strokecolor="#44546a" strokeweight="0">
                      <v:fill opacity="13107f"/>
                      <v:stroke opacity="13107f"/>
                      <v:path arrowok="t" o:connecttype="custom" o:connectlocs="65613,0;131225,136899;65613,273798;0,136899;0,0;131225,273798;101594,273798;0,0" o:connectangles="270,0,90,180,0,0,0,0" textboxrect="0,0,31,66"/>
                    </v:shape>
                    <v:shape id="Forme libre 18" o:spid="_x0000_s1053" style="position:absolute;left:6307;top:31735;width:296;height:1784;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" path="m,l7,17r,26l6,40,,25,,xe" fillcolor="#44546a" strokecolor="#44546a" strokeweight="0">
                      <v:fill opacity="13107f"/>
                      <v:stroke opacity="13107f"/>
                      <v:path arrowok="t" o:connecttype="custom" o:connectlocs="14818,0;29635,89191;14818,178381;0,89191;0,0;29635,70523;29635,178381;25401,165936;0,103710;0,0" o:connectangles="270,0,90,180,0,0,0,0,0,0" textboxrect="0,0,7,43"/>
                    </v:shape>
                    <v:shape id="Forme libre 19" o:spid="_x0000_s1054" style="position:absolute;left:6942;top:38829;width:1947;height:50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" path="m,l7,16,22,50,33,86r13,35l45,121,14,55,11,44,,xe" fillcolor="#44546a" strokecolor="#44546a" strokeweight="0">
                      <v:fill opacity="13107f"/>
                      <v:stroke opacity="13107f"/>
                      <v:path arrowok="t" o:connecttype="custom" o:connectlocs="97361,0;194721,250985;97361,501969;0,250985;0,0;29631,66376;93127,207425;139691,356771;194721,501969;190488,501969;59263,228168;46564,182534;0,0" o:connectangles="270,0,90,180,0,0,0,0,0,0,0,0,0" textboxrect="0,0,46,121"/>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9A5D9CF" wp14:editId="2AA1BCF5">
                <wp:simplePos x="0" y="0"/>
                <wp:positionH relativeFrom="page">
                  <wp:posOffset>3175638</wp:posOffset>
                </wp:positionH>
                <wp:positionV relativeFrom="page">
                  <wp:posOffset>9408791</wp:posOffset>
                </wp:positionV>
                <wp:extent cx="3402326" cy="363217"/>
                <wp:effectExtent l="0" t="0" r="7624" b="17783"/>
                <wp:wrapNone/>
                <wp:docPr id="32" name="Zone de texte 32"/>
                <wp:cNvGraphicFramePr/>
                <a:graphic xmlns:a="http://schemas.openxmlformats.org/drawingml/2006/main">
                  <a:graphicData uri="http://schemas.microsoft.com/office/word/2010/wordprocessingShape">
                    <wps:wsp>
                      <wps:cNvSpPr txBox="1"/>
                      <wps:spPr>
                        <a:xfrm>
                          <a:off x="0" y="0"/>
                          <a:ext cx="3402326" cy="363217"/>
                        </a:xfrm>
                        <a:prstGeom prst="rect">
                          <a:avLst/>
                        </a:prstGeom>
                        <a:noFill/>
                        <a:ln>
                          <a:noFill/>
                          <a:prstDash/>
                        </a:ln>
                      </wps:spPr>
                      <wps:txbx>
                        <w:txbxContent>
                          <w:p w14:paraId="08BE5840" w14:textId="77777777" w:rsidR="00F35517" w:rsidRDefault="00282FEE">
                            <w:pPr>
                              <w:pStyle w:val="Sansinterligne"/>
                            </w:pPr>
                            <w:r w:rsidRPr="000C21D3">
                              <w:rPr>
                                <w:color w:val="4472C4"/>
                                <w:sz w:val="26"/>
                                <w:szCs w:val="26"/>
                              </w:rPr>
                              <w:t>Tymon Jasiukiewicz &amp; Sinan Duchou</w:t>
                            </w:r>
                          </w:p>
                          <w:p w14:paraId="094C4B92" w14:textId="77777777" w:rsidR="00F35517" w:rsidRDefault="00282FEE">
                            <w:pPr>
                              <w:pStyle w:val="Sansinterligne"/>
                            </w:pPr>
                            <w:r w:rsidRPr="000C21D3">
                              <w:rPr>
                                <w:caps/>
                                <w:color w:val="595959"/>
                                <w:sz w:val="20"/>
                                <w:szCs w:val="20"/>
                              </w:rPr>
                              <w:t>CIFOM-ET</w:t>
                            </w:r>
                          </w:p>
                        </w:txbxContent>
                      </wps:txbx>
                      <wps:bodyPr vert="horz" wrap="square" lIns="0" tIns="0" rIns="0" bIns="0" anchor="b" anchorCtr="0" compatLnSpc="1">
                        <a:spAutoFit/>
                      </wps:bodyPr>
                    </wps:wsp>
                  </a:graphicData>
                </a:graphic>
              </wp:anchor>
            </w:drawing>
          </mc:Choice>
          <mc:Fallback>
            <w:pict>
              <v:shapetype w14:anchorId="39A5D9CF" id="_x0000_t202" coordsize="21600,21600" o:spt="202" path="m,l,21600r21600,l21600,xe">
                <v:stroke joinstyle="miter"/>
                <v:path gradientshapeok="t" o:connecttype="rect"/>
              </v:shapetype>
              <v:shape id="Zone de texte 32" o:spid="_x0000_s1055" type="#_x0000_t202" style="position:absolute;left:0;text-align:left;margin-left:250.05pt;margin-top:740.85pt;width:267.9pt;height:28.6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" filled="f" stroked="f">
                <v:textbox style="mso-fit-shape-to-text:t" inset="0,0,0,0">
                  <w:txbxContent>
                    <w:p w14:paraId="08BE5840" w14:textId="77777777" w:rsidR="00F35517" w:rsidRDefault="00282FEE">
                      <w:pPr>
                        <w:pStyle w:val="Sansinterligne"/>
                      </w:pPr>
                      <w:r w:rsidRPr="000C21D3">
                        <w:rPr>
                          <w:color w:val="4472C4"/>
                          <w:sz w:val="26"/>
                          <w:szCs w:val="26"/>
                        </w:rPr>
                        <w:t>Tymon Jasiukiewicz &amp; Sinan Duchou</w:t>
                      </w:r>
                    </w:p>
                    <w:p w14:paraId="094C4B92" w14:textId="77777777" w:rsidR="00F35517" w:rsidRDefault="00282FEE">
                      <w:pPr>
                        <w:pStyle w:val="Sansinterligne"/>
                      </w:pPr>
                      <w:r w:rsidRPr="000C21D3">
                        <w:rPr>
                          <w:caps/>
                          <w:color w:val="595959"/>
                          <w:sz w:val="20"/>
                          <w:szCs w:val="20"/>
                        </w:rPr>
                        <w:t>CIFOM-ET</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9DAC5EB" wp14:editId="78E783B6">
                <wp:simplePos x="0" y="0"/>
                <wp:positionH relativeFrom="page">
                  <wp:posOffset>3175638</wp:posOffset>
                </wp:positionH>
                <wp:positionV relativeFrom="page">
                  <wp:posOffset>1871347</wp:posOffset>
                </wp:positionV>
                <wp:extent cx="3394710" cy="1601471"/>
                <wp:effectExtent l="0" t="0" r="15240" b="17779"/>
                <wp:wrapNone/>
                <wp:docPr id="33" name="Zone de texte 1"/>
                <wp:cNvGraphicFramePr/>
                <a:graphic xmlns:a="http://schemas.openxmlformats.org/drawingml/2006/main">
                  <a:graphicData uri="http://schemas.microsoft.com/office/word/2010/wordprocessingShape">
                    <wps:wsp>
                      <wps:cNvSpPr txBox="1"/>
                      <wps:spPr>
                        <a:xfrm>
                          <a:off x="0" y="0"/>
                          <a:ext cx="3394710" cy="1601471"/>
                        </a:xfrm>
                        <a:prstGeom prst="rect">
                          <a:avLst/>
                        </a:prstGeom>
                        <a:noFill/>
                        <a:ln>
                          <a:noFill/>
                          <a:prstDash/>
                        </a:ln>
                      </wps:spPr>
                      <wps:txbx>
                        <w:txbxContent>
                          <w:p w14:paraId="2F331203" w14:textId="77777777" w:rsidR="00F35517" w:rsidRDefault="00282FEE">
                            <w:pPr>
                              <w:pStyle w:val="Sansinterligne"/>
                            </w:pPr>
                            <w:r>
                              <w:rPr>
                                <w:rFonts w:ascii="Calibri Light" w:hAnsi="Calibri Light"/>
                                <w:color w:val="262626"/>
                                <w:sz w:val="72"/>
                                <w:szCs w:val="72"/>
                              </w:rPr>
                              <w:t>Comme un homme</w:t>
                            </w:r>
                          </w:p>
                          <w:p w14:paraId="5546D129" w14:textId="77777777" w:rsidR="00F35517" w:rsidRDefault="00282FEE">
                            <w:pPr>
                              <w:spacing w:before="120"/>
                            </w:pPr>
                            <w:r>
                              <w:rPr>
                                <w:color w:val="404040"/>
                                <w:sz w:val="36"/>
                                <w:szCs w:val="36"/>
                              </w:rPr>
                              <w:t>Dossier de lecture</w:t>
                            </w:r>
                          </w:p>
                        </w:txbxContent>
                      </wps:txbx>
                      <wps:bodyPr vert="horz" wrap="square" lIns="0" tIns="0" rIns="0" bIns="0" anchor="t" anchorCtr="0" compatLnSpc="1">
                        <a:spAutoFit/>
                      </wps:bodyPr>
                    </wps:wsp>
                  </a:graphicData>
                </a:graphic>
              </wp:anchor>
            </w:drawing>
          </mc:Choice>
          <mc:Fallback>
            <w:pict>
              <v:shape w14:anchorId="19DAC5EB" id="Zone de texte 1" o:spid="_x0000_s1056" type="#_x0000_t202" style="position:absolute;left:0;text-align:left;margin-left:250.05pt;margin-top:147.35pt;width:267.3pt;height:126.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" filled="f" stroked="f">
                <v:textbox style="mso-fit-shape-to-text:t" inset="0,0,0,0">
                  <w:txbxContent>
                    <w:p w14:paraId="2F331203" w14:textId="77777777" w:rsidR="00F35517" w:rsidRDefault="00282FEE">
                      <w:pPr>
                        <w:pStyle w:val="Sansinterligne"/>
                      </w:pPr>
                      <w:r>
                        <w:rPr>
                          <w:rFonts w:ascii="Calibri Light" w:hAnsi="Calibri Light"/>
                          <w:color w:val="262626"/>
                          <w:sz w:val="72"/>
                          <w:szCs w:val="72"/>
                        </w:rPr>
                        <w:t>Comme un homme</w:t>
                      </w:r>
                    </w:p>
                    <w:p w14:paraId="5546D129" w14:textId="77777777" w:rsidR="00F35517" w:rsidRDefault="00282FEE">
                      <w:pPr>
                        <w:spacing w:before="120"/>
                      </w:pPr>
                      <w:r>
                        <w:rPr>
                          <w:color w:val="404040"/>
                          <w:sz w:val="36"/>
                          <w:szCs w:val="36"/>
                        </w:rPr>
                        <w:t>Dossier de lecture</w:t>
                      </w:r>
                    </w:p>
                  </w:txbxContent>
                </v:textbox>
                <w10:wrap anchorx="page" anchory="page"/>
              </v:shape>
            </w:pict>
          </mc:Fallback>
        </mc:AlternateContent>
      </w:r>
    </w:p>
    <w:p w14:paraId="00BEE366" w14:textId="77777777" w:rsidR="00F35517" w:rsidRDefault="00F35517" w:rsidP="00444F40">
      <w:pPr>
        <w:pageBreakBefore/>
        <w:jc w:val="both"/>
      </w:pPr>
    </w:p>
    <w:bookmarkStart w:id="0" w:name="_Toc103444536" w:displacedByCustomXml="next"/>
    <w:sdt>
      <w:sdtPr>
        <w:rPr>
          <w:lang w:val="fr-FR"/>
        </w:rPr>
        <w:id w:val="-422177361"/>
        <w:docPartObj>
          <w:docPartGallery w:val="Table of Contents"/>
          <w:docPartUnique/>
        </w:docPartObj>
      </w:sdtPr>
      <w:sdtEndPr>
        <w:rPr>
          <w:rFonts w:ascii="Calibri" w:eastAsia="Calibri" w:hAnsi="Calibri"/>
          <w:b/>
          <w:bCs/>
          <w:color w:val="auto"/>
          <w:sz w:val="22"/>
          <w:szCs w:val="22"/>
          <w:lang w:eastAsia="en-US"/>
        </w:rPr>
      </w:sdtEndPr>
      <w:sdtContent>
        <w:p w14:paraId="186510B5" w14:textId="24C6A31A" w:rsidR="00FF10A3" w:rsidRDefault="00FF10A3">
          <w:pPr>
            <w:pStyle w:val="En-ttedetabledesmatires"/>
          </w:pPr>
          <w:r>
            <w:rPr>
              <w:lang w:val="fr-FR"/>
            </w:rPr>
            <w:t>Table des matières</w:t>
          </w:r>
          <w:bookmarkEnd w:id="0"/>
        </w:p>
        <w:p w14:paraId="619AF9D3" w14:textId="363F6AB6" w:rsidR="002E0805" w:rsidRDefault="00FF10A3">
          <w:pPr>
            <w:pStyle w:val="TM1"/>
            <w:tabs>
              <w:tab w:val="right" w:leader="dot" w:pos="9062"/>
            </w:tabs>
            <w:rPr>
              <w:rFonts w:asciiTheme="minorHAnsi" w:eastAsiaTheme="minorEastAsia" w:hAnsiTheme="minorHAnsi" w:cstheme="minorBidi"/>
              <w:noProof/>
              <w:lang w:eastAsia="fr-CH"/>
            </w:rPr>
          </w:pPr>
          <w:r>
            <w:fldChar w:fldCharType="begin"/>
          </w:r>
          <w:r>
            <w:instrText xml:space="preserve"> TOC \o "1-3" \h \z \u </w:instrText>
          </w:r>
          <w:r>
            <w:fldChar w:fldCharType="separate"/>
          </w:r>
          <w:hyperlink w:anchor="_Toc103444536" w:history="1">
            <w:r w:rsidR="002E0805" w:rsidRPr="0031307B">
              <w:rPr>
                <w:rStyle w:val="Lienhypertexte"/>
                <w:noProof/>
                <w:lang w:val="fr-FR"/>
              </w:rPr>
              <w:t>Table des matières</w:t>
            </w:r>
            <w:r w:rsidR="002E0805">
              <w:rPr>
                <w:noProof/>
                <w:webHidden/>
              </w:rPr>
              <w:tab/>
            </w:r>
            <w:r w:rsidR="002E0805">
              <w:rPr>
                <w:noProof/>
                <w:webHidden/>
              </w:rPr>
              <w:fldChar w:fldCharType="begin"/>
            </w:r>
            <w:r w:rsidR="002E0805">
              <w:rPr>
                <w:noProof/>
                <w:webHidden/>
              </w:rPr>
              <w:instrText xml:space="preserve"> PAGEREF _Toc103444536 \h </w:instrText>
            </w:r>
            <w:r w:rsidR="002E0805">
              <w:rPr>
                <w:noProof/>
                <w:webHidden/>
              </w:rPr>
            </w:r>
            <w:r w:rsidR="002E0805">
              <w:rPr>
                <w:noProof/>
                <w:webHidden/>
              </w:rPr>
              <w:fldChar w:fldCharType="separate"/>
            </w:r>
            <w:r w:rsidR="002E0805">
              <w:rPr>
                <w:noProof/>
                <w:webHidden/>
              </w:rPr>
              <w:t>2</w:t>
            </w:r>
            <w:r w:rsidR="002E0805">
              <w:rPr>
                <w:noProof/>
                <w:webHidden/>
              </w:rPr>
              <w:fldChar w:fldCharType="end"/>
            </w:r>
          </w:hyperlink>
        </w:p>
        <w:p w14:paraId="116EFA86" w14:textId="5C90F555" w:rsidR="002E0805" w:rsidRDefault="002E0805">
          <w:pPr>
            <w:pStyle w:val="TM1"/>
            <w:tabs>
              <w:tab w:val="right" w:leader="dot" w:pos="9062"/>
            </w:tabs>
            <w:rPr>
              <w:rFonts w:asciiTheme="minorHAnsi" w:eastAsiaTheme="minorEastAsia" w:hAnsiTheme="minorHAnsi" w:cstheme="minorBidi"/>
              <w:noProof/>
              <w:lang w:eastAsia="fr-CH"/>
            </w:rPr>
          </w:pPr>
          <w:hyperlink w:anchor="_Toc103444537" w:history="1">
            <w:r w:rsidRPr="0031307B">
              <w:rPr>
                <w:rStyle w:val="Lienhypertexte"/>
                <w:noProof/>
              </w:rPr>
              <w:t>Fiche de lecture</w:t>
            </w:r>
            <w:r>
              <w:rPr>
                <w:noProof/>
                <w:webHidden/>
              </w:rPr>
              <w:tab/>
            </w:r>
            <w:r>
              <w:rPr>
                <w:noProof/>
                <w:webHidden/>
              </w:rPr>
              <w:fldChar w:fldCharType="begin"/>
            </w:r>
            <w:r>
              <w:rPr>
                <w:noProof/>
                <w:webHidden/>
              </w:rPr>
              <w:instrText xml:space="preserve"> PAGEREF _Toc103444537 \h </w:instrText>
            </w:r>
            <w:r>
              <w:rPr>
                <w:noProof/>
                <w:webHidden/>
              </w:rPr>
            </w:r>
            <w:r>
              <w:rPr>
                <w:noProof/>
                <w:webHidden/>
              </w:rPr>
              <w:fldChar w:fldCharType="separate"/>
            </w:r>
            <w:r>
              <w:rPr>
                <w:noProof/>
                <w:webHidden/>
              </w:rPr>
              <w:t>3</w:t>
            </w:r>
            <w:r>
              <w:rPr>
                <w:noProof/>
                <w:webHidden/>
              </w:rPr>
              <w:fldChar w:fldCharType="end"/>
            </w:r>
          </w:hyperlink>
        </w:p>
        <w:p w14:paraId="698D99EE" w14:textId="0ADC8AE6" w:rsidR="002E0805" w:rsidRDefault="002E0805">
          <w:pPr>
            <w:pStyle w:val="TM2"/>
            <w:tabs>
              <w:tab w:val="right" w:leader="dot" w:pos="9062"/>
            </w:tabs>
            <w:rPr>
              <w:rFonts w:asciiTheme="minorHAnsi" w:eastAsiaTheme="minorEastAsia" w:hAnsiTheme="minorHAnsi" w:cstheme="minorBidi"/>
              <w:noProof/>
              <w:lang w:eastAsia="fr-CH"/>
            </w:rPr>
          </w:pPr>
          <w:hyperlink w:anchor="_Toc103444538" w:history="1">
            <w:r w:rsidRPr="0031307B">
              <w:rPr>
                <w:rStyle w:val="Lienhypertexte"/>
                <w:noProof/>
              </w:rPr>
              <w:t>Fiche signalétique</w:t>
            </w:r>
            <w:r>
              <w:rPr>
                <w:noProof/>
                <w:webHidden/>
              </w:rPr>
              <w:tab/>
            </w:r>
            <w:r>
              <w:rPr>
                <w:noProof/>
                <w:webHidden/>
              </w:rPr>
              <w:fldChar w:fldCharType="begin"/>
            </w:r>
            <w:r>
              <w:rPr>
                <w:noProof/>
                <w:webHidden/>
              </w:rPr>
              <w:instrText xml:space="preserve"> PAGEREF _Toc103444538 \h </w:instrText>
            </w:r>
            <w:r>
              <w:rPr>
                <w:noProof/>
                <w:webHidden/>
              </w:rPr>
            </w:r>
            <w:r>
              <w:rPr>
                <w:noProof/>
                <w:webHidden/>
              </w:rPr>
              <w:fldChar w:fldCharType="separate"/>
            </w:r>
            <w:r>
              <w:rPr>
                <w:noProof/>
                <w:webHidden/>
              </w:rPr>
              <w:t>3</w:t>
            </w:r>
            <w:r>
              <w:rPr>
                <w:noProof/>
                <w:webHidden/>
              </w:rPr>
              <w:fldChar w:fldCharType="end"/>
            </w:r>
          </w:hyperlink>
        </w:p>
        <w:p w14:paraId="78572297" w14:textId="73A12130" w:rsidR="002E0805" w:rsidRDefault="002E0805">
          <w:pPr>
            <w:pStyle w:val="TM2"/>
            <w:tabs>
              <w:tab w:val="right" w:leader="dot" w:pos="9062"/>
            </w:tabs>
            <w:rPr>
              <w:rFonts w:asciiTheme="minorHAnsi" w:eastAsiaTheme="minorEastAsia" w:hAnsiTheme="minorHAnsi" w:cstheme="minorBidi"/>
              <w:noProof/>
              <w:lang w:eastAsia="fr-CH"/>
            </w:rPr>
          </w:pPr>
          <w:hyperlink w:anchor="_Toc103444539" w:history="1">
            <w:r w:rsidRPr="0031307B">
              <w:rPr>
                <w:rStyle w:val="Lienhypertexte"/>
                <w:noProof/>
              </w:rPr>
              <w:t>Biographie</w:t>
            </w:r>
            <w:r>
              <w:rPr>
                <w:noProof/>
                <w:webHidden/>
              </w:rPr>
              <w:tab/>
            </w:r>
            <w:r>
              <w:rPr>
                <w:noProof/>
                <w:webHidden/>
              </w:rPr>
              <w:fldChar w:fldCharType="begin"/>
            </w:r>
            <w:r>
              <w:rPr>
                <w:noProof/>
                <w:webHidden/>
              </w:rPr>
              <w:instrText xml:space="preserve"> PAGEREF _Toc103444539 \h </w:instrText>
            </w:r>
            <w:r>
              <w:rPr>
                <w:noProof/>
                <w:webHidden/>
              </w:rPr>
            </w:r>
            <w:r>
              <w:rPr>
                <w:noProof/>
                <w:webHidden/>
              </w:rPr>
              <w:fldChar w:fldCharType="separate"/>
            </w:r>
            <w:r>
              <w:rPr>
                <w:noProof/>
                <w:webHidden/>
              </w:rPr>
              <w:t>3</w:t>
            </w:r>
            <w:r>
              <w:rPr>
                <w:noProof/>
                <w:webHidden/>
              </w:rPr>
              <w:fldChar w:fldCharType="end"/>
            </w:r>
          </w:hyperlink>
        </w:p>
        <w:p w14:paraId="41D6E09C" w14:textId="63F8929E" w:rsidR="002E0805" w:rsidRDefault="002E0805">
          <w:pPr>
            <w:pStyle w:val="TM2"/>
            <w:tabs>
              <w:tab w:val="right" w:leader="dot" w:pos="9062"/>
            </w:tabs>
            <w:rPr>
              <w:rFonts w:asciiTheme="minorHAnsi" w:eastAsiaTheme="minorEastAsia" w:hAnsiTheme="minorHAnsi" w:cstheme="minorBidi"/>
              <w:noProof/>
              <w:lang w:eastAsia="fr-CH"/>
            </w:rPr>
          </w:pPr>
          <w:hyperlink w:anchor="_Toc103444540" w:history="1">
            <w:r w:rsidRPr="0031307B">
              <w:rPr>
                <w:rStyle w:val="Lienhypertexte"/>
                <w:noProof/>
              </w:rPr>
              <w:t>Description du cadre</w:t>
            </w:r>
            <w:r>
              <w:rPr>
                <w:noProof/>
                <w:webHidden/>
              </w:rPr>
              <w:tab/>
            </w:r>
            <w:r>
              <w:rPr>
                <w:noProof/>
                <w:webHidden/>
              </w:rPr>
              <w:fldChar w:fldCharType="begin"/>
            </w:r>
            <w:r>
              <w:rPr>
                <w:noProof/>
                <w:webHidden/>
              </w:rPr>
              <w:instrText xml:space="preserve"> PAGEREF _Toc103444540 \h </w:instrText>
            </w:r>
            <w:r>
              <w:rPr>
                <w:noProof/>
                <w:webHidden/>
              </w:rPr>
            </w:r>
            <w:r>
              <w:rPr>
                <w:noProof/>
                <w:webHidden/>
              </w:rPr>
              <w:fldChar w:fldCharType="separate"/>
            </w:r>
            <w:r>
              <w:rPr>
                <w:noProof/>
                <w:webHidden/>
              </w:rPr>
              <w:t>3</w:t>
            </w:r>
            <w:r>
              <w:rPr>
                <w:noProof/>
                <w:webHidden/>
              </w:rPr>
              <w:fldChar w:fldCharType="end"/>
            </w:r>
          </w:hyperlink>
        </w:p>
        <w:p w14:paraId="6B738DEC" w14:textId="30A1F892" w:rsidR="002E0805" w:rsidRDefault="002E0805">
          <w:pPr>
            <w:pStyle w:val="TM2"/>
            <w:tabs>
              <w:tab w:val="right" w:leader="dot" w:pos="9062"/>
            </w:tabs>
            <w:rPr>
              <w:rFonts w:asciiTheme="minorHAnsi" w:eastAsiaTheme="minorEastAsia" w:hAnsiTheme="minorHAnsi" w:cstheme="minorBidi"/>
              <w:noProof/>
              <w:lang w:eastAsia="fr-CH"/>
            </w:rPr>
          </w:pPr>
          <w:hyperlink w:anchor="_Toc103444541" w:history="1">
            <w:r w:rsidRPr="0031307B">
              <w:rPr>
                <w:rStyle w:val="Lienhypertexte"/>
                <w:noProof/>
              </w:rPr>
              <w:t>Présentation des personnages</w:t>
            </w:r>
            <w:r>
              <w:rPr>
                <w:noProof/>
                <w:webHidden/>
              </w:rPr>
              <w:tab/>
            </w:r>
            <w:r>
              <w:rPr>
                <w:noProof/>
                <w:webHidden/>
              </w:rPr>
              <w:fldChar w:fldCharType="begin"/>
            </w:r>
            <w:r>
              <w:rPr>
                <w:noProof/>
                <w:webHidden/>
              </w:rPr>
              <w:instrText xml:space="preserve"> PAGEREF _Toc103444541 \h </w:instrText>
            </w:r>
            <w:r>
              <w:rPr>
                <w:noProof/>
                <w:webHidden/>
              </w:rPr>
            </w:r>
            <w:r>
              <w:rPr>
                <w:noProof/>
                <w:webHidden/>
              </w:rPr>
              <w:fldChar w:fldCharType="separate"/>
            </w:r>
            <w:r>
              <w:rPr>
                <w:noProof/>
                <w:webHidden/>
              </w:rPr>
              <w:t>3</w:t>
            </w:r>
            <w:r>
              <w:rPr>
                <w:noProof/>
                <w:webHidden/>
              </w:rPr>
              <w:fldChar w:fldCharType="end"/>
            </w:r>
          </w:hyperlink>
        </w:p>
        <w:p w14:paraId="4B187AFD" w14:textId="70273F75" w:rsidR="002E0805" w:rsidRDefault="002E0805">
          <w:pPr>
            <w:pStyle w:val="TM2"/>
            <w:tabs>
              <w:tab w:val="right" w:leader="dot" w:pos="9062"/>
            </w:tabs>
            <w:rPr>
              <w:rFonts w:asciiTheme="minorHAnsi" w:eastAsiaTheme="minorEastAsia" w:hAnsiTheme="minorHAnsi" w:cstheme="minorBidi"/>
              <w:noProof/>
              <w:lang w:eastAsia="fr-CH"/>
            </w:rPr>
          </w:pPr>
          <w:hyperlink w:anchor="_Toc103444542" w:history="1">
            <w:r w:rsidRPr="0031307B">
              <w:rPr>
                <w:rStyle w:val="Lienhypertexte"/>
                <w:noProof/>
              </w:rPr>
              <w:t>Thématique</w:t>
            </w:r>
            <w:r>
              <w:rPr>
                <w:noProof/>
                <w:webHidden/>
              </w:rPr>
              <w:tab/>
            </w:r>
            <w:r>
              <w:rPr>
                <w:noProof/>
                <w:webHidden/>
              </w:rPr>
              <w:fldChar w:fldCharType="begin"/>
            </w:r>
            <w:r>
              <w:rPr>
                <w:noProof/>
                <w:webHidden/>
              </w:rPr>
              <w:instrText xml:space="preserve"> PAGEREF _Toc103444542 \h </w:instrText>
            </w:r>
            <w:r>
              <w:rPr>
                <w:noProof/>
                <w:webHidden/>
              </w:rPr>
            </w:r>
            <w:r>
              <w:rPr>
                <w:noProof/>
                <w:webHidden/>
              </w:rPr>
              <w:fldChar w:fldCharType="separate"/>
            </w:r>
            <w:r>
              <w:rPr>
                <w:noProof/>
                <w:webHidden/>
              </w:rPr>
              <w:t>4</w:t>
            </w:r>
            <w:r>
              <w:rPr>
                <w:noProof/>
                <w:webHidden/>
              </w:rPr>
              <w:fldChar w:fldCharType="end"/>
            </w:r>
          </w:hyperlink>
        </w:p>
        <w:p w14:paraId="05331740" w14:textId="08ABB62C" w:rsidR="002E0805" w:rsidRDefault="002E0805">
          <w:pPr>
            <w:pStyle w:val="TM1"/>
            <w:tabs>
              <w:tab w:val="right" w:leader="dot" w:pos="9062"/>
            </w:tabs>
            <w:rPr>
              <w:rFonts w:asciiTheme="minorHAnsi" w:eastAsiaTheme="minorEastAsia" w:hAnsiTheme="minorHAnsi" w:cstheme="minorBidi"/>
              <w:noProof/>
              <w:lang w:eastAsia="fr-CH"/>
            </w:rPr>
          </w:pPr>
          <w:hyperlink w:anchor="_Toc103444543" w:history="1">
            <w:r w:rsidRPr="0031307B">
              <w:rPr>
                <w:rStyle w:val="Lienhypertexte"/>
                <w:noProof/>
              </w:rPr>
              <w:t>Questionnaire</w:t>
            </w:r>
            <w:r>
              <w:rPr>
                <w:noProof/>
                <w:webHidden/>
              </w:rPr>
              <w:tab/>
            </w:r>
            <w:r>
              <w:rPr>
                <w:noProof/>
                <w:webHidden/>
              </w:rPr>
              <w:fldChar w:fldCharType="begin"/>
            </w:r>
            <w:r>
              <w:rPr>
                <w:noProof/>
                <w:webHidden/>
              </w:rPr>
              <w:instrText xml:space="preserve"> PAGEREF _Toc103444543 \h </w:instrText>
            </w:r>
            <w:r>
              <w:rPr>
                <w:noProof/>
                <w:webHidden/>
              </w:rPr>
            </w:r>
            <w:r>
              <w:rPr>
                <w:noProof/>
                <w:webHidden/>
              </w:rPr>
              <w:fldChar w:fldCharType="separate"/>
            </w:r>
            <w:r>
              <w:rPr>
                <w:noProof/>
                <w:webHidden/>
              </w:rPr>
              <w:t>5</w:t>
            </w:r>
            <w:r>
              <w:rPr>
                <w:noProof/>
                <w:webHidden/>
              </w:rPr>
              <w:fldChar w:fldCharType="end"/>
            </w:r>
          </w:hyperlink>
        </w:p>
        <w:p w14:paraId="140FB5D7" w14:textId="650BD5D1" w:rsidR="002E0805" w:rsidRDefault="002E0805">
          <w:pPr>
            <w:pStyle w:val="TM1"/>
            <w:tabs>
              <w:tab w:val="right" w:leader="dot" w:pos="9062"/>
            </w:tabs>
            <w:rPr>
              <w:rFonts w:asciiTheme="minorHAnsi" w:eastAsiaTheme="minorEastAsia" w:hAnsiTheme="minorHAnsi" w:cstheme="minorBidi"/>
              <w:noProof/>
              <w:lang w:eastAsia="fr-CH"/>
            </w:rPr>
          </w:pPr>
          <w:hyperlink w:anchor="_Toc103444544" w:history="1">
            <w:r w:rsidRPr="0031307B">
              <w:rPr>
                <w:rStyle w:val="Lienhypertexte"/>
                <w:noProof/>
              </w:rPr>
              <w:t>Résumé</w:t>
            </w:r>
            <w:r>
              <w:rPr>
                <w:noProof/>
                <w:webHidden/>
              </w:rPr>
              <w:tab/>
            </w:r>
            <w:r>
              <w:rPr>
                <w:noProof/>
                <w:webHidden/>
              </w:rPr>
              <w:fldChar w:fldCharType="begin"/>
            </w:r>
            <w:r>
              <w:rPr>
                <w:noProof/>
                <w:webHidden/>
              </w:rPr>
              <w:instrText xml:space="preserve"> PAGEREF _Toc103444544 \h </w:instrText>
            </w:r>
            <w:r>
              <w:rPr>
                <w:noProof/>
                <w:webHidden/>
              </w:rPr>
            </w:r>
            <w:r>
              <w:rPr>
                <w:noProof/>
                <w:webHidden/>
              </w:rPr>
              <w:fldChar w:fldCharType="separate"/>
            </w:r>
            <w:r>
              <w:rPr>
                <w:noProof/>
                <w:webHidden/>
              </w:rPr>
              <w:t>6</w:t>
            </w:r>
            <w:r>
              <w:rPr>
                <w:noProof/>
                <w:webHidden/>
              </w:rPr>
              <w:fldChar w:fldCharType="end"/>
            </w:r>
          </w:hyperlink>
        </w:p>
        <w:p w14:paraId="39BFA670" w14:textId="358F0778" w:rsidR="002E0805" w:rsidRDefault="002E0805">
          <w:pPr>
            <w:pStyle w:val="TM1"/>
            <w:tabs>
              <w:tab w:val="right" w:leader="dot" w:pos="9062"/>
            </w:tabs>
            <w:rPr>
              <w:rFonts w:asciiTheme="minorHAnsi" w:eastAsiaTheme="minorEastAsia" w:hAnsiTheme="minorHAnsi" w:cstheme="minorBidi"/>
              <w:noProof/>
              <w:lang w:eastAsia="fr-CH"/>
            </w:rPr>
          </w:pPr>
          <w:hyperlink w:anchor="_Toc103444545" w:history="1">
            <w:r w:rsidRPr="0031307B">
              <w:rPr>
                <w:rStyle w:val="Lienhypertexte"/>
                <w:noProof/>
              </w:rPr>
              <w:t>Avis</w:t>
            </w:r>
            <w:r>
              <w:rPr>
                <w:noProof/>
                <w:webHidden/>
              </w:rPr>
              <w:tab/>
            </w:r>
            <w:r>
              <w:rPr>
                <w:noProof/>
                <w:webHidden/>
              </w:rPr>
              <w:fldChar w:fldCharType="begin"/>
            </w:r>
            <w:r>
              <w:rPr>
                <w:noProof/>
                <w:webHidden/>
              </w:rPr>
              <w:instrText xml:space="preserve"> PAGEREF _Toc103444545 \h </w:instrText>
            </w:r>
            <w:r>
              <w:rPr>
                <w:noProof/>
                <w:webHidden/>
              </w:rPr>
            </w:r>
            <w:r>
              <w:rPr>
                <w:noProof/>
                <w:webHidden/>
              </w:rPr>
              <w:fldChar w:fldCharType="separate"/>
            </w:r>
            <w:r>
              <w:rPr>
                <w:noProof/>
                <w:webHidden/>
              </w:rPr>
              <w:t>7</w:t>
            </w:r>
            <w:r>
              <w:rPr>
                <w:noProof/>
                <w:webHidden/>
              </w:rPr>
              <w:fldChar w:fldCharType="end"/>
            </w:r>
          </w:hyperlink>
        </w:p>
        <w:p w14:paraId="0860EC69" w14:textId="722C4B62" w:rsidR="002E0805" w:rsidRDefault="002E0805">
          <w:pPr>
            <w:pStyle w:val="TM2"/>
            <w:tabs>
              <w:tab w:val="right" w:leader="dot" w:pos="9062"/>
            </w:tabs>
            <w:rPr>
              <w:rFonts w:asciiTheme="minorHAnsi" w:eastAsiaTheme="minorEastAsia" w:hAnsiTheme="minorHAnsi" w:cstheme="minorBidi"/>
              <w:noProof/>
              <w:lang w:eastAsia="fr-CH"/>
            </w:rPr>
          </w:pPr>
          <w:hyperlink w:anchor="_Toc103444546" w:history="1">
            <w:r w:rsidRPr="0031307B">
              <w:rPr>
                <w:rStyle w:val="Lienhypertexte"/>
                <w:noProof/>
              </w:rPr>
              <w:t>Avis de Tymon</w:t>
            </w:r>
            <w:r>
              <w:rPr>
                <w:noProof/>
                <w:webHidden/>
              </w:rPr>
              <w:tab/>
            </w:r>
            <w:r>
              <w:rPr>
                <w:noProof/>
                <w:webHidden/>
              </w:rPr>
              <w:fldChar w:fldCharType="begin"/>
            </w:r>
            <w:r>
              <w:rPr>
                <w:noProof/>
                <w:webHidden/>
              </w:rPr>
              <w:instrText xml:space="preserve"> PAGEREF _Toc103444546 \h </w:instrText>
            </w:r>
            <w:r>
              <w:rPr>
                <w:noProof/>
                <w:webHidden/>
              </w:rPr>
            </w:r>
            <w:r>
              <w:rPr>
                <w:noProof/>
                <w:webHidden/>
              </w:rPr>
              <w:fldChar w:fldCharType="separate"/>
            </w:r>
            <w:r>
              <w:rPr>
                <w:noProof/>
                <w:webHidden/>
              </w:rPr>
              <w:t>7</w:t>
            </w:r>
            <w:r>
              <w:rPr>
                <w:noProof/>
                <w:webHidden/>
              </w:rPr>
              <w:fldChar w:fldCharType="end"/>
            </w:r>
          </w:hyperlink>
        </w:p>
        <w:p w14:paraId="095A23D5" w14:textId="6B782FBD" w:rsidR="002E0805" w:rsidRDefault="002E0805">
          <w:pPr>
            <w:pStyle w:val="TM2"/>
            <w:tabs>
              <w:tab w:val="right" w:leader="dot" w:pos="9062"/>
            </w:tabs>
            <w:rPr>
              <w:rFonts w:asciiTheme="minorHAnsi" w:eastAsiaTheme="minorEastAsia" w:hAnsiTheme="minorHAnsi" w:cstheme="minorBidi"/>
              <w:noProof/>
              <w:lang w:eastAsia="fr-CH"/>
            </w:rPr>
          </w:pPr>
          <w:hyperlink w:anchor="_Toc103444547" w:history="1">
            <w:r w:rsidRPr="0031307B">
              <w:rPr>
                <w:rStyle w:val="Lienhypertexte"/>
                <w:noProof/>
              </w:rPr>
              <w:t>Avis de Sinan</w:t>
            </w:r>
            <w:r>
              <w:rPr>
                <w:noProof/>
                <w:webHidden/>
              </w:rPr>
              <w:tab/>
            </w:r>
            <w:r>
              <w:rPr>
                <w:noProof/>
                <w:webHidden/>
              </w:rPr>
              <w:fldChar w:fldCharType="begin"/>
            </w:r>
            <w:r>
              <w:rPr>
                <w:noProof/>
                <w:webHidden/>
              </w:rPr>
              <w:instrText xml:space="preserve"> PAGEREF _Toc103444547 \h </w:instrText>
            </w:r>
            <w:r>
              <w:rPr>
                <w:noProof/>
                <w:webHidden/>
              </w:rPr>
            </w:r>
            <w:r>
              <w:rPr>
                <w:noProof/>
                <w:webHidden/>
              </w:rPr>
              <w:fldChar w:fldCharType="separate"/>
            </w:r>
            <w:r>
              <w:rPr>
                <w:noProof/>
                <w:webHidden/>
              </w:rPr>
              <w:t>7</w:t>
            </w:r>
            <w:r>
              <w:rPr>
                <w:noProof/>
                <w:webHidden/>
              </w:rPr>
              <w:fldChar w:fldCharType="end"/>
            </w:r>
          </w:hyperlink>
        </w:p>
        <w:p w14:paraId="783E9E35" w14:textId="621D51E2" w:rsidR="00FF10A3" w:rsidRDefault="00FF10A3">
          <w:r>
            <w:rPr>
              <w:b/>
              <w:bCs/>
              <w:lang w:val="fr-FR"/>
            </w:rPr>
            <w:fldChar w:fldCharType="end"/>
          </w:r>
        </w:p>
      </w:sdtContent>
    </w:sdt>
    <w:p w14:paraId="79FA4B01" w14:textId="73238942" w:rsidR="00F35517" w:rsidRDefault="00F35517" w:rsidP="00444F40">
      <w:pPr>
        <w:jc w:val="both"/>
      </w:pPr>
    </w:p>
    <w:p w14:paraId="121C4FC4" w14:textId="77777777" w:rsidR="00F35517" w:rsidRDefault="00F35517" w:rsidP="00444F40">
      <w:pPr>
        <w:pageBreakBefore/>
        <w:jc w:val="both"/>
      </w:pPr>
    </w:p>
    <w:p w14:paraId="632CC2FB" w14:textId="77777777" w:rsidR="00F35517" w:rsidRDefault="00282FEE" w:rsidP="00444F40">
      <w:pPr>
        <w:pStyle w:val="Titre1"/>
        <w:jc w:val="both"/>
      </w:pPr>
      <w:bookmarkStart w:id="1" w:name="_Toc103244143"/>
      <w:bookmarkStart w:id="2" w:name="_Toc103444537"/>
      <w:r>
        <w:t>Fiche de lecture</w:t>
      </w:r>
      <w:bookmarkEnd w:id="1"/>
      <w:bookmarkEnd w:id="2"/>
    </w:p>
    <w:p w14:paraId="4740FA8A" w14:textId="77777777" w:rsidR="00F35517" w:rsidRDefault="00282FEE" w:rsidP="00444F40">
      <w:pPr>
        <w:pStyle w:val="Titre2"/>
        <w:jc w:val="both"/>
      </w:pPr>
      <w:bookmarkStart w:id="3" w:name="_Toc103244144"/>
      <w:bookmarkStart w:id="4" w:name="_Toc103444538"/>
      <w:r>
        <w:t>Fiche signalétique</w:t>
      </w:r>
      <w:bookmarkEnd w:id="3"/>
      <w:bookmarkEnd w:id="4"/>
    </w:p>
    <w:p w14:paraId="22D8546E" w14:textId="77777777" w:rsidR="00F35517" w:rsidRDefault="00F35517" w:rsidP="00444F40">
      <w:pPr>
        <w:jc w:val="both"/>
      </w:pPr>
    </w:p>
    <w:p w14:paraId="602BC0B3" w14:textId="77777777" w:rsidR="00F35517" w:rsidRDefault="00282FEE" w:rsidP="00444F40">
      <w:pPr>
        <w:jc w:val="both"/>
      </w:pPr>
      <w:r>
        <w:t>Titre : Comme un homme</w:t>
      </w:r>
    </w:p>
    <w:p w14:paraId="098C6A79" w14:textId="77777777" w:rsidR="00F35517" w:rsidRDefault="00282FEE" w:rsidP="00444F40">
      <w:pPr>
        <w:jc w:val="both"/>
      </w:pPr>
      <w:r>
        <w:t>Nombre de page : 55</w:t>
      </w:r>
    </w:p>
    <w:p w14:paraId="6ADD5675" w14:textId="77777777" w:rsidR="00F35517" w:rsidRDefault="00282FEE" w:rsidP="00444F40">
      <w:pPr>
        <w:jc w:val="both"/>
      </w:pPr>
      <w:r>
        <w:t>Auteur : HINCKEL Florence</w:t>
      </w:r>
    </w:p>
    <w:p w14:paraId="484AB0AD" w14:textId="77777777" w:rsidR="00F35517" w:rsidRDefault="00282FEE" w:rsidP="00444F40">
      <w:pPr>
        <w:jc w:val="both"/>
      </w:pPr>
      <w:r>
        <w:t>Edit</w:t>
      </w:r>
      <w:r>
        <w:t>eur : Court toujours, septembre 2020 à Paris</w:t>
      </w:r>
    </w:p>
    <w:p w14:paraId="7468C585" w14:textId="77777777" w:rsidR="00F35517" w:rsidRDefault="00F35517" w:rsidP="00444F40">
      <w:pPr>
        <w:jc w:val="both"/>
      </w:pPr>
    </w:p>
    <w:p w14:paraId="726E7600" w14:textId="77777777" w:rsidR="00F35517" w:rsidRDefault="00282FEE" w:rsidP="00444F40">
      <w:pPr>
        <w:pStyle w:val="Titre2"/>
        <w:jc w:val="both"/>
      </w:pPr>
      <w:bookmarkStart w:id="5" w:name="_Toc103244145"/>
      <w:bookmarkStart w:id="6" w:name="_Toc103444539"/>
      <w:r>
        <w:t>Biographie</w:t>
      </w:r>
      <w:bookmarkEnd w:id="5"/>
      <w:bookmarkEnd w:id="6"/>
    </w:p>
    <w:p w14:paraId="12B1D36A" w14:textId="77777777" w:rsidR="00F35517" w:rsidRDefault="00F35517" w:rsidP="00444F40">
      <w:pPr>
        <w:jc w:val="both"/>
      </w:pPr>
    </w:p>
    <w:p w14:paraId="4B085543" w14:textId="77777777" w:rsidR="00F35517" w:rsidRDefault="00282FEE" w:rsidP="00444F40">
      <w:pPr>
        <w:jc w:val="both"/>
      </w:pPr>
      <w:r>
        <w:t>Florence Hinckel est une autrice française de romans pour enfants et adolescents, née le 13 décembre 1973. Son parcours professionnel a commencé par une licence de programmation analytique après laq</w:t>
      </w:r>
      <w:r>
        <w:t>uelle, elle devient professeure des écoles à Marseille, en Guyane ou en Guadeloupe. Par la suite elle commença à se consacrer entièrement à l’écriture s’adressant aux personnes de tout âge. Elle compte plus de quarante romans à son actif dont, « La famille</w:t>
      </w:r>
      <w:r>
        <w:t xml:space="preserve"> Papillon », « Nos éclats de miroir », « Les copains » ou encore « Renversante ».</w:t>
      </w:r>
    </w:p>
    <w:p w14:paraId="19BBB752" w14:textId="77777777" w:rsidR="00F35517" w:rsidRDefault="00F35517" w:rsidP="00444F40">
      <w:pPr>
        <w:jc w:val="both"/>
      </w:pPr>
    </w:p>
    <w:p w14:paraId="51747F4F" w14:textId="77777777" w:rsidR="00F35517" w:rsidRDefault="00282FEE" w:rsidP="00444F40">
      <w:pPr>
        <w:pStyle w:val="Titre2"/>
        <w:jc w:val="both"/>
      </w:pPr>
      <w:bookmarkStart w:id="7" w:name="_Toc103244146"/>
      <w:bookmarkStart w:id="8" w:name="_Toc103444540"/>
      <w:r>
        <w:t>Description du cadre</w:t>
      </w:r>
      <w:bookmarkEnd w:id="7"/>
      <w:bookmarkEnd w:id="8"/>
    </w:p>
    <w:p w14:paraId="7D44CE37" w14:textId="77777777" w:rsidR="00F35517" w:rsidRDefault="00F35517" w:rsidP="00444F40">
      <w:pPr>
        <w:jc w:val="both"/>
      </w:pPr>
    </w:p>
    <w:p w14:paraId="53A80FFC" w14:textId="18A408F0" w:rsidR="00F35517" w:rsidRDefault="00282FEE" w:rsidP="00444F40">
      <w:pPr>
        <w:jc w:val="both"/>
      </w:pPr>
      <w:r>
        <w:t xml:space="preserve">L’histoire se passe durant la saison hivernale où le personnage principale, Ethan part tuer son grand père à cause du mal qu’il avait causé dans le </w:t>
      </w:r>
      <w:r>
        <w:t>passé à sa mère. Dans l’entièreté de l’histoire nous ne connaissons pas ce qu’avait fait cet homme nous savons juste que l’auteur met l’intensité sur l</w:t>
      </w:r>
      <w:r w:rsidR="000F454E">
        <w:t xml:space="preserve">e </w:t>
      </w:r>
      <w:r>
        <w:t xml:space="preserve">monstrueux charactère et le mal de l’homme. </w:t>
      </w:r>
    </w:p>
    <w:p w14:paraId="717A280F" w14:textId="77777777" w:rsidR="00F35517" w:rsidRDefault="00F35517" w:rsidP="00444F40">
      <w:pPr>
        <w:jc w:val="both"/>
      </w:pPr>
    </w:p>
    <w:p w14:paraId="765FCEC4" w14:textId="77777777" w:rsidR="00F35517" w:rsidRDefault="00282FEE" w:rsidP="00444F40">
      <w:pPr>
        <w:pStyle w:val="Titre2"/>
        <w:jc w:val="both"/>
      </w:pPr>
      <w:bookmarkStart w:id="9" w:name="_Toc103244147"/>
      <w:bookmarkStart w:id="10" w:name="_Toc103444541"/>
      <w:r>
        <w:t>Présentation des personnages</w:t>
      </w:r>
      <w:bookmarkEnd w:id="9"/>
      <w:bookmarkEnd w:id="10"/>
    </w:p>
    <w:p w14:paraId="548C3734" w14:textId="77777777" w:rsidR="00F35517" w:rsidRDefault="00F35517" w:rsidP="00444F40">
      <w:pPr>
        <w:jc w:val="both"/>
      </w:pPr>
    </w:p>
    <w:p w14:paraId="222EA56D" w14:textId="77777777" w:rsidR="00F35517" w:rsidRDefault="00282FEE" w:rsidP="00444F40">
      <w:pPr>
        <w:jc w:val="both"/>
      </w:pPr>
      <w:r>
        <w:t>Ethan – Le personnage princ</w:t>
      </w:r>
      <w:r>
        <w:t>ipale qui veut tuer son grand-père à cause du fait qu’il a causé beaucoup de mal à sa mère.</w:t>
      </w:r>
    </w:p>
    <w:p w14:paraId="728D10C6" w14:textId="2045DE40" w:rsidR="00F35517" w:rsidRDefault="00282FEE" w:rsidP="00444F40">
      <w:pPr>
        <w:jc w:val="both"/>
      </w:pPr>
      <w:r>
        <w:t xml:space="preserve">La mère d’Ethan – Le personnage provoquant beaucoup d’émotions chez Ethan, à cause du fait qu’il a </w:t>
      </w:r>
      <w:r w:rsidR="000C21D3">
        <w:t>grandi</w:t>
      </w:r>
      <w:r>
        <w:t xml:space="preserve"> avec elle. Il y a un lien maternel très fort entre eux.</w:t>
      </w:r>
    </w:p>
    <w:p w14:paraId="28C97564" w14:textId="77777777" w:rsidR="00F35517" w:rsidRDefault="00282FEE" w:rsidP="00444F40">
      <w:pPr>
        <w:jc w:val="both"/>
      </w:pPr>
      <w:r>
        <w:t>L</w:t>
      </w:r>
      <w:r>
        <w:t>e grand-père d’Ethan – Le personnage méchant de l’histoire, est décrit comme un monstre qui a fait du mal à sa fille.</w:t>
      </w:r>
    </w:p>
    <w:p w14:paraId="53A941BD" w14:textId="77777777" w:rsidR="00F35517" w:rsidRDefault="00F35517" w:rsidP="00444F40">
      <w:pPr>
        <w:pageBreakBefore/>
        <w:jc w:val="both"/>
      </w:pPr>
    </w:p>
    <w:p w14:paraId="1F4BC348" w14:textId="77777777" w:rsidR="00F35517" w:rsidRDefault="00282FEE" w:rsidP="00444F40">
      <w:pPr>
        <w:pStyle w:val="Titre2"/>
        <w:jc w:val="both"/>
      </w:pPr>
      <w:bookmarkStart w:id="11" w:name="_Toc103244148"/>
      <w:bookmarkStart w:id="12" w:name="_Toc103444542"/>
      <w:r>
        <w:t>Thématique</w:t>
      </w:r>
      <w:bookmarkEnd w:id="11"/>
      <w:bookmarkEnd w:id="12"/>
      <w:r>
        <w:t xml:space="preserve"> </w:t>
      </w:r>
    </w:p>
    <w:p w14:paraId="388F6FE8" w14:textId="77777777" w:rsidR="00F35517" w:rsidRDefault="00F35517" w:rsidP="00444F40">
      <w:pPr>
        <w:jc w:val="both"/>
      </w:pPr>
    </w:p>
    <w:p w14:paraId="71C4ED72" w14:textId="0ED125F9" w:rsidR="00F35517" w:rsidRDefault="00282FEE" w:rsidP="00444F40">
      <w:pPr>
        <w:jc w:val="both"/>
      </w:pPr>
      <w:r>
        <w:t>Le livre parle beaucoup des émotions, d’un côté nous avons</w:t>
      </w:r>
      <w:r w:rsidR="000F454E">
        <w:t xml:space="preserve"> la première thématique l’amour,</w:t>
      </w:r>
      <w:r>
        <w:t xml:space="preserve"> le fils qui aime très fortement sa mère et d’un autre côté il dét</w:t>
      </w:r>
      <w:r>
        <w:t xml:space="preserve">este son grand-père au point qu’il veut le tuer. Sa mère n’ayant pas </w:t>
      </w:r>
      <w:r w:rsidR="00444F40">
        <w:t>trouvé</w:t>
      </w:r>
      <w:r>
        <w:t xml:space="preserve"> d’amour tourne entre les bras de nombres hommes qui fait en sorte que chaque personnage a des problèmes sentimentaux qu’ils essaient de résoudre dans le livre.</w:t>
      </w:r>
    </w:p>
    <w:p w14:paraId="2AD62A46" w14:textId="109D4B6A" w:rsidR="001A0776" w:rsidRDefault="000F454E" w:rsidP="00444F40">
      <w:pPr>
        <w:jc w:val="both"/>
      </w:pPr>
      <w:r>
        <w:t>M</w:t>
      </w:r>
      <w:r w:rsidR="00282FEE">
        <w:t>ais</w:t>
      </w:r>
      <w:r>
        <w:t xml:space="preserve"> de l’autre côté la </w:t>
      </w:r>
      <w:r w:rsidR="00282FEE">
        <w:t>haine</w:t>
      </w:r>
      <w:r>
        <w:t xml:space="preserve"> est très présente dans le livre</w:t>
      </w:r>
      <w:r w:rsidR="00282FEE">
        <w:t xml:space="preserve"> qui est pour nous la deuxième thématique du livre. Le personnage principale survie uniquement grâce à la haine qu’il a envers son grand-père. Rien ne peut l’arrêter, la souffrance psychologique ou physique qu</w:t>
      </w:r>
      <w:r w:rsidR="00282FEE">
        <w:t>i nous montre de quoi est capable un homme dans un cas où la personne se perd dans ses pensées.</w:t>
      </w:r>
      <w:r>
        <w:t xml:space="preserve"> </w:t>
      </w:r>
    </w:p>
    <w:p w14:paraId="1A3CC63F" w14:textId="77777777" w:rsidR="001A0776" w:rsidRDefault="001A0776">
      <w:pPr>
        <w:suppressAutoHyphens w:val="0"/>
      </w:pPr>
      <w:r>
        <w:br w:type="page"/>
      </w:r>
    </w:p>
    <w:p w14:paraId="75207CA5" w14:textId="4605FB40" w:rsidR="00F35517" w:rsidRDefault="00282FEE" w:rsidP="00444F40">
      <w:pPr>
        <w:pStyle w:val="Titre1"/>
        <w:jc w:val="both"/>
      </w:pPr>
      <w:bookmarkStart w:id="13" w:name="_Toc103244149"/>
      <w:bookmarkStart w:id="14" w:name="_Toc103444543"/>
      <w:r>
        <w:lastRenderedPageBreak/>
        <w:t>Questionnaire</w:t>
      </w:r>
      <w:bookmarkEnd w:id="13"/>
      <w:bookmarkEnd w:id="14"/>
    </w:p>
    <w:p w14:paraId="155EF669" w14:textId="40EE2992" w:rsidR="00CE7182" w:rsidRDefault="00CE7182" w:rsidP="00CE7182"/>
    <w:p w14:paraId="0BBDACC5" w14:textId="6F809328" w:rsidR="00CE7182" w:rsidRDefault="00497AD7" w:rsidP="00F47C1B">
      <w:pPr>
        <w:pStyle w:val="Paragraphedeliste"/>
        <w:numPr>
          <w:ilvl w:val="0"/>
          <w:numId w:val="1"/>
        </w:numPr>
      </w:pPr>
      <w:r>
        <w:t xml:space="preserve">Durant l’anniversaire d’Ethan que laisse l’homme qui </w:t>
      </w:r>
      <w:r w:rsidR="005147E6">
        <w:t>l’</w:t>
      </w:r>
      <w:r>
        <w:t>accompagné avec sa mère</w:t>
      </w:r>
      <w:r w:rsidR="00CE7182">
        <w:t> ?</w:t>
      </w:r>
    </w:p>
    <w:p w14:paraId="25CDA167" w14:textId="323440AE" w:rsidR="00CE7182" w:rsidRDefault="00A64969" w:rsidP="00CE7182">
      <w:r>
        <w:t>L’homme a laissé un canif et une carabine. On nous précise dans le livre qu’on ne sait pas si cela fut un cadeau ou un oubli.</w:t>
      </w:r>
    </w:p>
    <w:p w14:paraId="6618FF9E" w14:textId="583FF4BF" w:rsidR="00CE7182" w:rsidRDefault="00B97965" w:rsidP="00F47C1B">
      <w:pPr>
        <w:pStyle w:val="Paragraphedeliste"/>
        <w:numPr>
          <w:ilvl w:val="0"/>
          <w:numId w:val="1"/>
        </w:numPr>
      </w:pPr>
      <w:r>
        <w:t>O</w:t>
      </w:r>
      <w:r w:rsidR="00A64969">
        <w:t>ù</w:t>
      </w:r>
      <w:r>
        <w:t xml:space="preserve"> se refuge le personnage principal durant les ténèbres ?</w:t>
      </w:r>
    </w:p>
    <w:p w14:paraId="4E33D529" w14:textId="1C665A58" w:rsidR="00B97965" w:rsidRDefault="00A64969" w:rsidP="00CE7182">
      <w:r>
        <w:t>Ethan se cache dans une tanière.</w:t>
      </w:r>
    </w:p>
    <w:p w14:paraId="16FBDAB7" w14:textId="67E3F856" w:rsidR="003C37E5" w:rsidRDefault="003C37E5" w:rsidP="00F47C1B">
      <w:pPr>
        <w:pStyle w:val="Paragraphedeliste"/>
        <w:numPr>
          <w:ilvl w:val="0"/>
          <w:numId w:val="1"/>
        </w:numPr>
      </w:pPr>
      <w:r>
        <w:t>Quelle partie de corp s’ouvre Ethan ?</w:t>
      </w:r>
    </w:p>
    <w:p w14:paraId="71FE455D" w14:textId="6FD8B003" w:rsidR="003C37E5" w:rsidRDefault="00A64969" w:rsidP="00CE7182">
      <w:r>
        <w:t>Durant la marche dans la tanière, Ethan s’ouvre la tête.</w:t>
      </w:r>
    </w:p>
    <w:p w14:paraId="12D7C93A" w14:textId="5265474B" w:rsidR="00B97965" w:rsidRDefault="00B97965" w:rsidP="00F47C1B">
      <w:pPr>
        <w:pStyle w:val="Paragraphedeliste"/>
        <w:numPr>
          <w:ilvl w:val="0"/>
          <w:numId w:val="1"/>
        </w:numPr>
      </w:pPr>
      <w:r>
        <w:t>Quelles animales dort dans la tanière ?</w:t>
      </w:r>
    </w:p>
    <w:p w14:paraId="064F6B33" w14:textId="5EEDCE68" w:rsidR="00B97965" w:rsidRDefault="00A64969" w:rsidP="00CE7182">
      <w:r>
        <w:t>Durant l’exploration de la tanière, Ethan trouve une famille d’Ours.</w:t>
      </w:r>
    </w:p>
    <w:p w14:paraId="01A1005F" w14:textId="0D91C72B" w:rsidR="00CE7182" w:rsidRDefault="00CE7182" w:rsidP="00F47C1B">
      <w:pPr>
        <w:pStyle w:val="Paragraphedeliste"/>
        <w:numPr>
          <w:ilvl w:val="0"/>
          <w:numId w:val="1"/>
        </w:numPr>
      </w:pPr>
      <w:r>
        <w:t>Qui est la cible du personnage principale ?</w:t>
      </w:r>
    </w:p>
    <w:p w14:paraId="3EBD47DE" w14:textId="37DDC2AA" w:rsidR="00CE7182" w:rsidRDefault="00A64969" w:rsidP="00CE7182">
      <w:r>
        <w:t>Ethan veut tuer son grand-père pour le mal qu’il avait produit dans le passé à sa mère.</w:t>
      </w:r>
    </w:p>
    <w:p w14:paraId="16519CBB" w14:textId="599EC2C7" w:rsidR="00CE7182" w:rsidRDefault="00CE7182" w:rsidP="00F47C1B">
      <w:pPr>
        <w:pStyle w:val="Paragraphedeliste"/>
        <w:numPr>
          <w:ilvl w:val="0"/>
          <w:numId w:val="1"/>
        </w:numPr>
      </w:pPr>
      <w:r>
        <w:t>Réussi-t-il </w:t>
      </w:r>
      <w:r w:rsidR="00A64969">
        <w:t>à tuer son grand-père ?</w:t>
      </w:r>
    </w:p>
    <w:p w14:paraId="6F3F5BC3" w14:textId="3F9E5298" w:rsidR="00CE7182" w:rsidRDefault="00CE7182" w:rsidP="00CE7182">
      <w:r>
        <w:t>Non</w:t>
      </w:r>
      <w:r w:rsidR="00A64969">
        <w:t xml:space="preserve"> il n’y parvient pas il est arrêté par sa mère.</w:t>
      </w:r>
    </w:p>
    <w:p w14:paraId="4B7AB2A4" w14:textId="38F4CD0D" w:rsidR="00F47C1B" w:rsidRDefault="009247B7" w:rsidP="00F47C1B">
      <w:pPr>
        <w:pStyle w:val="Paragraphedeliste"/>
        <w:numPr>
          <w:ilvl w:val="0"/>
          <w:numId w:val="1"/>
        </w:numPr>
      </w:pPr>
      <w:r>
        <w:t>Qu’est ce qu’a offert le père pour Ethan ?</w:t>
      </w:r>
    </w:p>
    <w:p w14:paraId="226B2FD6" w14:textId="63F3A6B1" w:rsidR="001A0776" w:rsidRDefault="009247B7" w:rsidP="009247B7">
      <w:r>
        <w:t>Ethan avait reçu une voiture de la part de son père.</w:t>
      </w:r>
    </w:p>
    <w:p w14:paraId="154EBEA1" w14:textId="77777777" w:rsidR="001A0776" w:rsidRDefault="001A0776">
      <w:pPr>
        <w:suppressAutoHyphens w:val="0"/>
      </w:pPr>
      <w:r>
        <w:br w:type="page"/>
      </w:r>
    </w:p>
    <w:p w14:paraId="7A5AAF23" w14:textId="77777777" w:rsidR="00F35517" w:rsidRDefault="00282FEE" w:rsidP="00444F40">
      <w:pPr>
        <w:pStyle w:val="Titre1"/>
        <w:jc w:val="both"/>
      </w:pPr>
      <w:bookmarkStart w:id="15" w:name="_Toc103244150"/>
      <w:bookmarkStart w:id="16" w:name="_Toc103444544"/>
      <w:r>
        <w:lastRenderedPageBreak/>
        <w:t>R</w:t>
      </w:r>
      <w:r>
        <w:t>ésumé</w:t>
      </w:r>
      <w:bookmarkEnd w:id="15"/>
      <w:bookmarkEnd w:id="16"/>
    </w:p>
    <w:p w14:paraId="03FDD2D2" w14:textId="77777777" w:rsidR="00F35517" w:rsidRDefault="00F35517" w:rsidP="00444F40">
      <w:pPr>
        <w:jc w:val="both"/>
      </w:pPr>
    </w:p>
    <w:p w14:paraId="3B8D7491" w14:textId="021D2C26" w:rsidR="001A0776" w:rsidRDefault="00282FEE" w:rsidP="00444F40">
      <w:pPr>
        <w:jc w:val="both"/>
      </w:pPr>
      <w:r>
        <w:t>L’histoire commence déjà au moment où le personnage principal fini ses dix ans. Sa mère vit des moments difficiles dans sa vie amoureus</w:t>
      </w:r>
      <w:r>
        <w:t>e. Durant la fête la femme et Ethan sont accompagné d’un homme qui laisse un canif et une carabine qui joue un rôle majeur dans l’histoire à cause du fait que c’est l’arme consacré pour tuer le grand père.</w:t>
      </w:r>
    </w:p>
    <w:p w14:paraId="34336ACC" w14:textId="219199C0" w:rsidR="00D244E3" w:rsidRDefault="00D244E3" w:rsidP="00444F40">
      <w:pPr>
        <w:jc w:val="both"/>
      </w:pPr>
      <w:r>
        <w:t xml:space="preserve">L’auteur nous parle aussi du moment ou le père d’Ethan lui offre une voiture. </w:t>
      </w:r>
      <w:r w:rsidR="00EC26BE">
        <w:t xml:space="preserve">Au moment présent de l’histoire nous sommes en saison hivernal et Ethan </w:t>
      </w:r>
      <w:r>
        <w:t xml:space="preserve">avait utilisé pour aller dans son chalet maternel durant le moment où sa mère est partie avec un de ses hommes. Après son installation il avait entendu deux hommes parler, ce fut son grand-père avec un ami. Quand un des hommes a remarqué que la porte a été grande ouverte et que cela n’était pas la saison où la mère d’Ethan venait ici avec lui, ils se sont inquiétés et ont voulu vérifier la maison. Quand le grand-père a vu que cela été Ethan, ils sont repartis sans un mot. Après cette situation </w:t>
      </w:r>
      <w:r w:rsidR="009A49D7">
        <w:t>Ethan avait bu de l’alcool et avait téléphoné sa mère pour lui demander pourquoi ils ne rendent jamais visite à son grand-père.</w:t>
      </w:r>
    </w:p>
    <w:p w14:paraId="2C2E358C" w14:textId="4AEAA0F5" w:rsidR="009A49D7" w:rsidRDefault="009A49D7" w:rsidP="00444F40">
      <w:pPr>
        <w:jc w:val="both"/>
      </w:pPr>
      <w:r>
        <w:t xml:space="preserve">Sa mère lui avait expliqué qu’elle a promit à son père, qu’il ne connaîtra jamais ses petits enfants et ne lui parla pas depuis 10 ans, le moment où elle est tombée en ceinte. </w:t>
      </w:r>
    </w:p>
    <w:p w14:paraId="262DC66D" w14:textId="42391640" w:rsidR="009A49D7" w:rsidRDefault="009A49D7" w:rsidP="00444F40">
      <w:pPr>
        <w:jc w:val="both"/>
      </w:pPr>
      <w:r>
        <w:t>A partir de ce moment Ethan n’a qu’une chose en tête de tuer son grand-père pour le mal qu’il avait commis à sa mère. Ethan part tuer son grand-père. Son moteur physique est la haine, il a tant de haine qu’il oublia son téléphone dans le chalet. Il peut compter seulement sur lui et les ténèbres sont proches. Il est obligé de trouver un abri et dans le cas de danger il a son canif et sa carabine.</w:t>
      </w:r>
    </w:p>
    <w:p w14:paraId="06607248" w14:textId="76EE4F4E" w:rsidR="009A49D7" w:rsidRDefault="009A49D7" w:rsidP="00444F40">
      <w:pPr>
        <w:jc w:val="both"/>
      </w:pPr>
      <w:r>
        <w:t xml:space="preserve">Les ténèbres </w:t>
      </w:r>
      <w:r w:rsidR="00944979">
        <w:t>furent</w:t>
      </w:r>
      <w:r>
        <w:t xml:space="preserve"> et Ethan a été obligé de descendre dans une tanière</w:t>
      </w:r>
      <w:r w:rsidR="00944979">
        <w:t>. Pendant la descente dans la tanière il s’est ouvert la tête en se tapent contre la paroi. Il ne peut pas s’arrête cela voudrait signifier la mort pour lui</w:t>
      </w:r>
      <w:r w:rsidR="004E51D5">
        <w:t>, puis en avançant il trouva un ours dormant. Ethan décida de passer la nuit à côté de l’ours sur des feuilles mortes. Avant de s’endormir un ourson le toucha mais Ethan a essayé de l’ignorer avant de se perdre dans ses pensées à cause de la fatigue, mal et stresse.</w:t>
      </w:r>
    </w:p>
    <w:p w14:paraId="571F3474" w14:textId="77777777" w:rsidR="00D00F61" w:rsidRDefault="004E51D5" w:rsidP="00444F40">
      <w:pPr>
        <w:jc w:val="both"/>
      </w:pPr>
      <w:r>
        <w:t xml:space="preserve">Quand Ethan s’était réveillé l’ourson avait bloqué le saignement dans sa tête en le léchant. Sans perdre de temps Ethan avait pris sa carabine, puis s’en alla. </w:t>
      </w:r>
      <w:r w:rsidR="00D00F61">
        <w:t>Après un peu de marche, il trouva le refuge de son grand-père. Il avait pointé sa carabine sur son grand-père, mais à cause du manque de nourriture, il avait vomi.</w:t>
      </w:r>
    </w:p>
    <w:p w14:paraId="3A221FF3" w14:textId="40D5E67D" w:rsidR="004E51D5" w:rsidRDefault="00D00F61" w:rsidP="00444F40">
      <w:pPr>
        <w:jc w:val="both"/>
      </w:pPr>
      <w:r>
        <w:t>La faim commença à l’exterminer et une migraine commençait à lui faire entrainement mal au crâne. Il avait encore un kilomètre de marche à faire dans cet état. Il commençait à avoir des illutions et n’avait plus aucune notion.</w:t>
      </w:r>
    </w:p>
    <w:p w14:paraId="68F821E6" w14:textId="6C7EC95B" w:rsidR="00D00F61" w:rsidRDefault="00D00F61" w:rsidP="00444F40">
      <w:pPr>
        <w:jc w:val="both"/>
      </w:pPr>
      <w:r>
        <w:t xml:space="preserve">Tout à coup il a vu une silhouette d’une femme devant lui, c’était sa mère. Elle a couru vers lui, elle </w:t>
      </w:r>
      <w:r w:rsidR="00A050F0">
        <w:t>était</w:t>
      </w:r>
      <w:r>
        <w:t xml:space="preserve"> revenue après le coup de fil de son fils. Elle avait compris que quelle que chose de mal se passa quand Ethan lui parla de </w:t>
      </w:r>
      <w:r w:rsidR="00EC26BE">
        <w:t>son grand-père. Sa mère était très inquiète pour</w:t>
      </w:r>
      <w:r w:rsidR="00A050F0">
        <w:t xml:space="preserve"> lui et elle</w:t>
      </w:r>
      <w:r w:rsidR="00EC26BE">
        <w:t xml:space="preserve"> avait honte que son grand-père ait</w:t>
      </w:r>
      <w:r w:rsidR="00A050F0">
        <w:t xml:space="preserve"> pu</w:t>
      </w:r>
      <w:r w:rsidR="00EC26BE">
        <w:t xml:space="preserve"> v</w:t>
      </w:r>
      <w:r w:rsidR="00A050F0">
        <w:t>oir</w:t>
      </w:r>
      <w:r w:rsidR="00EC26BE">
        <w:t xml:space="preserve"> son fils, mais lui </w:t>
      </w:r>
      <w:r w:rsidR="00A050F0">
        <w:t>i</w:t>
      </w:r>
      <w:r w:rsidR="00EC26BE">
        <w:t xml:space="preserve">l était juste fier d’être le fils d’une héroïne, Victoria Moreau. Elle a réussi de </w:t>
      </w:r>
      <w:r w:rsidR="00EC26BE">
        <w:t>protégé</w:t>
      </w:r>
      <w:r w:rsidR="00EC26BE">
        <w:t xml:space="preserve"> son enfant d’un homme </w:t>
      </w:r>
      <w:r w:rsidR="00EC26BE">
        <w:t>monstrueux</w:t>
      </w:r>
      <w:r w:rsidR="00EC26BE">
        <w:t xml:space="preserve"> sans le tuer. Après une minute Ethan répondit qu’il s</w:t>
      </w:r>
      <w:r w:rsidR="00A050F0">
        <w:t>’était</w:t>
      </w:r>
      <w:r w:rsidR="00EC26BE">
        <w:t xml:space="preserve"> vu avec son grand-père pendant un</w:t>
      </w:r>
      <w:r w:rsidR="00A050F0">
        <w:t xml:space="preserve"> instant et </w:t>
      </w:r>
      <w:r w:rsidR="00EC26BE">
        <w:t xml:space="preserve">assura sa mère avec un </w:t>
      </w:r>
      <w:r w:rsidR="00EC26BE">
        <w:t>mensonge</w:t>
      </w:r>
      <w:r w:rsidR="00EC26BE">
        <w:t xml:space="preserve"> que lui aussi va bien</w:t>
      </w:r>
      <w:r w:rsidR="00A050F0">
        <w:t>,</w:t>
      </w:r>
      <w:r w:rsidR="00EC26BE">
        <w:t xml:space="preserve"> qui fut de lui aussi un </w:t>
      </w:r>
      <w:r w:rsidR="00EC26BE">
        <w:t>héro</w:t>
      </w:r>
      <w:r w:rsidR="00EC26BE">
        <w:t>.</w:t>
      </w:r>
    </w:p>
    <w:p w14:paraId="4158069B" w14:textId="1CE806F5" w:rsidR="009A49D7" w:rsidRDefault="009A49D7" w:rsidP="00444F40">
      <w:pPr>
        <w:jc w:val="both"/>
      </w:pPr>
    </w:p>
    <w:p w14:paraId="165A0B45" w14:textId="77777777" w:rsidR="001A0776" w:rsidRDefault="001A0776">
      <w:pPr>
        <w:suppressAutoHyphens w:val="0"/>
      </w:pPr>
      <w:r>
        <w:br w:type="page"/>
      </w:r>
    </w:p>
    <w:p w14:paraId="385ED34C" w14:textId="55387E50" w:rsidR="00444F40" w:rsidRDefault="00282FEE" w:rsidP="00444F40">
      <w:pPr>
        <w:pStyle w:val="Titre1"/>
        <w:jc w:val="both"/>
      </w:pPr>
      <w:bookmarkStart w:id="17" w:name="_Toc103244151"/>
      <w:bookmarkStart w:id="18" w:name="_Toc103444545"/>
      <w:r>
        <w:lastRenderedPageBreak/>
        <w:t>Avis</w:t>
      </w:r>
      <w:bookmarkEnd w:id="17"/>
      <w:bookmarkEnd w:id="18"/>
    </w:p>
    <w:p w14:paraId="5B7C1900" w14:textId="1FEC0AF3" w:rsidR="00444F40" w:rsidRDefault="00444F40" w:rsidP="00444F40">
      <w:pPr>
        <w:pStyle w:val="Titre2"/>
        <w:jc w:val="both"/>
      </w:pPr>
      <w:bookmarkStart w:id="19" w:name="_Toc103444546"/>
      <w:r>
        <w:t>Avis de Tymon</w:t>
      </w:r>
      <w:bookmarkEnd w:id="19"/>
    </w:p>
    <w:p w14:paraId="3D6CBE41" w14:textId="7352AEE2" w:rsidR="00444F40" w:rsidRDefault="00444F40" w:rsidP="00444F40">
      <w:pPr>
        <w:jc w:val="both"/>
      </w:pPr>
    </w:p>
    <w:p w14:paraId="460BFC8D" w14:textId="42CD3C50" w:rsidR="00444F40" w:rsidRDefault="00444F40" w:rsidP="00444F40">
      <w:pPr>
        <w:jc w:val="both"/>
      </w:pPr>
      <w:r>
        <w:t>Personnellement je n’avais pas aimé le livre après les deux premières lectures car je me perdais à cause des flash-backs qui sont assez bien mis dans le texte. Cela fait qu’on ne sait pas si le personnage principal est en train de mourir à cause de l’ouverture sur la tête ou s’il se souvient des événements passés.</w:t>
      </w:r>
    </w:p>
    <w:p w14:paraId="568FA6CC" w14:textId="30CF0A2D" w:rsidR="009247B7" w:rsidRDefault="009247B7" w:rsidP="00444F40">
      <w:pPr>
        <w:jc w:val="both"/>
      </w:pPr>
      <w:r>
        <w:t>Cependant après la troisième lecture, j’ai compris l’histoire après avoir détecté tous les flash-backs. Généralement j’ai bien aimé la longueur du livre car le fait qu’il fait seulement 55 pages fait que nous pouvons le lire en une soirée seulement. Moi, n’étant pas un grand lecteur j’ai réussi le lire en 1 heure. Je trouve que cela est idéale pour une lecture de soir durant des vacances.</w:t>
      </w:r>
    </w:p>
    <w:p w14:paraId="11C63984" w14:textId="15DFC6F2" w:rsidR="009247B7" w:rsidRDefault="009247B7" w:rsidP="00444F40">
      <w:pPr>
        <w:jc w:val="both"/>
      </w:pPr>
      <w:r>
        <w:t>Finalement une chose qui ne m’avait pas plus été la fin, qui a mon goût a été très décevante car aucune vraie action ne s’été pas passé. Si je devais conseiller la lecture de ce livre a quelqu’un, d’abord je m’assurerais que le lecteur aime le style de livre où nous revenons en arrière à plusieurs reprises car cela peut nous perturber durant la lecture. Je lui donnerai une note de 6/10.</w:t>
      </w:r>
    </w:p>
    <w:p w14:paraId="44DFE970" w14:textId="5D0B3804" w:rsidR="009247B7" w:rsidRDefault="009247B7" w:rsidP="00444F40">
      <w:pPr>
        <w:jc w:val="both"/>
      </w:pPr>
    </w:p>
    <w:p w14:paraId="1270D27D" w14:textId="360AC770" w:rsidR="009247B7" w:rsidRDefault="009247B7" w:rsidP="009247B7">
      <w:pPr>
        <w:pStyle w:val="Titre2"/>
      </w:pPr>
      <w:bookmarkStart w:id="20" w:name="_Toc103444547"/>
      <w:r>
        <w:t>Avis de Sinan</w:t>
      </w:r>
      <w:bookmarkEnd w:id="20"/>
    </w:p>
    <w:p w14:paraId="12475299" w14:textId="77777777" w:rsidR="00444F40" w:rsidRPr="00444F40" w:rsidRDefault="00444F40" w:rsidP="00444F40">
      <w:pPr>
        <w:jc w:val="both"/>
      </w:pPr>
    </w:p>
    <w:sectPr w:rsidR="00444F40" w:rsidRPr="00444F40">
      <w:headerReference w:type="default" r:id="rId8"/>
      <w:footerReference w:type="default" r:id="rId9"/>
      <w:pgSz w:w="11906" w:h="16838"/>
      <w:pgMar w:top="1417" w:right="1417" w:bottom="1417" w:left="1417"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A0967" w14:textId="77777777" w:rsidR="00282FEE" w:rsidRDefault="00282FEE">
      <w:pPr>
        <w:spacing w:after="0" w:line="240" w:lineRule="auto"/>
      </w:pPr>
      <w:r>
        <w:separator/>
      </w:r>
    </w:p>
  </w:endnote>
  <w:endnote w:type="continuationSeparator" w:id="0">
    <w:p w14:paraId="61EC0629" w14:textId="77777777" w:rsidR="00282FEE" w:rsidRDefault="00282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9513348"/>
      <w:docPartObj>
        <w:docPartGallery w:val="Page Numbers (Bottom of Page)"/>
        <w:docPartUnique/>
      </w:docPartObj>
    </w:sdtPr>
    <w:sdtContent>
      <w:p w14:paraId="6B481564" w14:textId="37D56C94" w:rsidR="0054575D" w:rsidRDefault="000C21D3">
        <w:pPr>
          <w:pStyle w:val="Pieddepage"/>
        </w:pPr>
        <w:r>
          <w:rPr>
            <w:noProof/>
          </w:rPr>
          <mc:AlternateContent>
            <mc:Choice Requires="wps">
              <w:drawing>
                <wp:anchor distT="0" distB="0" distL="114300" distR="114300" simplePos="0" relativeHeight="251660288" behindDoc="0" locked="0" layoutInCell="1" allowOverlap="1" wp14:anchorId="1EF79035" wp14:editId="4150B288">
                  <wp:simplePos x="0" y="0"/>
                  <wp:positionH relativeFrom="margin">
                    <wp:align>center</wp:align>
                  </wp:positionH>
                  <wp:positionV relativeFrom="bottomMargin">
                    <wp:align>center</wp:align>
                  </wp:positionV>
                  <wp:extent cx="551815" cy="238760"/>
                  <wp:effectExtent l="19050" t="19050" r="19685" b="18415"/>
                  <wp:wrapNone/>
                  <wp:docPr id="35" name="Parenthèses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95148DB" w14:textId="77777777" w:rsidR="000C21D3" w:rsidRDefault="000C21D3">
                              <w:pPr>
                                <w:jc w:val="center"/>
                              </w:pPr>
                              <w:r>
                                <w:fldChar w:fldCharType="begin"/>
                              </w:r>
                              <w:r>
                                <w:instrText>PAGE    \* MERGEFORMAT</w:instrText>
                              </w:r>
                              <w:r>
                                <w:fldChar w:fldCharType="separate"/>
                              </w:r>
                              <w:r>
                                <w:rPr>
                                  <w:lang w:val="fr-FR"/>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EF7903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35" o:spid="_x0000_s105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DK77bjPQIAAGoEAAAOAAAA&#10;AAAAAAAAAAAAAC4CAABkcnMvZTJvRG9jLnhtbFBLAQItABQABgAIAAAAIQD/Lyrq3gAAAAMBAAAP&#10;AAAAAAAAAAAAAAAAAJcEAABkcnMvZG93bnJldi54bWxQSwUGAAAAAAQABADzAAAAogUAAAAA&#10;" filled="t" strokecolor="gray" strokeweight="2.25pt">
                  <v:textbox inset=",0,,0">
                    <w:txbxContent>
                      <w:p w14:paraId="095148DB" w14:textId="77777777" w:rsidR="000C21D3" w:rsidRDefault="000C21D3">
                        <w:pPr>
                          <w:jc w:val="center"/>
                        </w:pPr>
                        <w:r>
                          <w:fldChar w:fldCharType="begin"/>
                        </w:r>
                        <w:r>
                          <w:instrText>PAGE    \* MERGEFORMAT</w:instrText>
                        </w:r>
                        <w:r>
                          <w:fldChar w:fldCharType="separate"/>
                        </w:r>
                        <w:r>
                          <w:rPr>
                            <w:lang w:val="fr-FR"/>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A63FF99" wp14:editId="5655B4E7">
                  <wp:simplePos x="0" y="0"/>
                  <wp:positionH relativeFrom="margin">
                    <wp:align>center</wp:align>
                  </wp:positionH>
                  <wp:positionV relativeFrom="bottomMargin">
                    <wp:align>center</wp:align>
                  </wp:positionV>
                  <wp:extent cx="5518150" cy="0"/>
                  <wp:effectExtent l="9525" t="9525" r="6350" b="9525"/>
                  <wp:wrapNone/>
                  <wp:docPr id="34" name="Connecteur droit avec flèch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3C8A4C5" id="_x0000_t32" coordsize="21600,21600" o:spt="32" o:oned="t" path="m,l21600,21600e" filled="f">
                  <v:path arrowok="t" fillok="f" o:connecttype="none"/>
                  <o:lock v:ext="edit" shapetype="t"/>
                </v:shapetype>
                <v:shape id="Connecteur droit avec flèche 3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3D6BA5" w14:textId="77777777" w:rsidR="00282FEE" w:rsidRDefault="00282FEE">
      <w:pPr>
        <w:spacing w:after="0" w:line="240" w:lineRule="auto"/>
      </w:pPr>
      <w:r>
        <w:rPr>
          <w:color w:val="000000"/>
        </w:rPr>
        <w:separator/>
      </w:r>
    </w:p>
  </w:footnote>
  <w:footnote w:type="continuationSeparator" w:id="0">
    <w:p w14:paraId="6C84CCD8" w14:textId="77777777" w:rsidR="00282FEE" w:rsidRDefault="00282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8308D" w14:textId="0C3652EB" w:rsidR="0054575D" w:rsidRDefault="00282FEE">
    <w:pPr>
      <w:pStyle w:val="En-tte"/>
    </w:pPr>
    <w:r>
      <w:t xml:space="preserve">Français </w:t>
    </w:r>
    <w:r>
      <w:tab/>
    </w:r>
    <w:r>
      <w:tab/>
      <w:t>Comme un homme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A95B58"/>
    <w:multiLevelType w:val="hybridMultilevel"/>
    <w:tmpl w:val="D394635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35517"/>
    <w:rsid w:val="000C21D3"/>
    <w:rsid w:val="000F454E"/>
    <w:rsid w:val="001A0776"/>
    <w:rsid w:val="00282FEE"/>
    <w:rsid w:val="002E0805"/>
    <w:rsid w:val="003C37E5"/>
    <w:rsid w:val="00444F40"/>
    <w:rsid w:val="00497AD7"/>
    <w:rsid w:val="004E51D5"/>
    <w:rsid w:val="005147E6"/>
    <w:rsid w:val="007D12B1"/>
    <w:rsid w:val="009247B7"/>
    <w:rsid w:val="00944979"/>
    <w:rsid w:val="009A49D7"/>
    <w:rsid w:val="00A050F0"/>
    <w:rsid w:val="00A64969"/>
    <w:rsid w:val="00B97965"/>
    <w:rsid w:val="00CE7182"/>
    <w:rsid w:val="00D00F61"/>
    <w:rsid w:val="00D244E3"/>
    <w:rsid w:val="00EC26BE"/>
    <w:rsid w:val="00F35517"/>
    <w:rsid w:val="00F47C1B"/>
    <w:rsid w:val="00FF10A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88E0E"/>
  <w15:docId w15:val="{1879C55B-FCA5-4A50-8B69-C0B99676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fr-CH"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Titre2">
    <w:name w:val="heading 2"/>
    <w:basedOn w:val="Normal"/>
    <w:next w:val="Normal"/>
    <w:uiPriority w:val="9"/>
    <w:unhideWhenUsed/>
    <w:qFormat/>
    <w:pPr>
      <w:keepNext/>
      <w:keepLines/>
      <w:spacing w:before="120" w:after="0"/>
      <w:outlineLvl w:val="1"/>
    </w:pPr>
    <w:rPr>
      <w:rFonts w:ascii="Calibri Light" w:eastAsia="Times New Roman" w:hAnsi="Calibri Light"/>
      <w:color w:val="2F549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pPr>
      <w:suppressAutoHyphens/>
      <w:spacing w:after="0" w:line="240" w:lineRule="auto"/>
    </w:pPr>
    <w:rPr>
      <w:rFonts w:eastAsia="Times New Roman"/>
      <w:lang w:eastAsia="fr-CH"/>
    </w:rPr>
  </w:style>
  <w:style w:type="character" w:customStyle="1" w:styleId="SansinterligneCar">
    <w:name w:val="Sans interligne Car"/>
    <w:basedOn w:val="Policepardfaut"/>
    <w:rPr>
      <w:rFonts w:eastAsia="Times New Roman"/>
      <w:lang w:eastAsia="fr-CH"/>
    </w:rPr>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style>
  <w:style w:type="character" w:customStyle="1" w:styleId="Titre1Car">
    <w:name w:val="Titre 1 Car"/>
    <w:basedOn w:val="Policepardfaut"/>
    <w:rPr>
      <w:rFonts w:ascii="Calibri Light" w:eastAsia="Times New Roman" w:hAnsi="Calibri Light" w:cs="Times New Roman"/>
      <w:color w:val="2F5496"/>
      <w:sz w:val="32"/>
      <w:szCs w:val="32"/>
    </w:rPr>
  </w:style>
  <w:style w:type="paragraph" w:styleId="En-ttedetabledesmatires">
    <w:name w:val="TOC Heading"/>
    <w:basedOn w:val="Titre1"/>
    <w:next w:val="Normal"/>
    <w:uiPriority w:val="39"/>
    <w:qFormat/>
    <w:rPr>
      <w:lang w:eastAsia="fr-CH"/>
    </w:rPr>
  </w:style>
  <w:style w:type="character" w:customStyle="1" w:styleId="Titre2Car">
    <w:name w:val="Titre 2 Car"/>
    <w:basedOn w:val="Policepardfaut"/>
    <w:rPr>
      <w:rFonts w:ascii="Calibri Light" w:eastAsia="Times New Roman" w:hAnsi="Calibri Light" w:cs="Times New Roman"/>
      <w:color w:val="2F5496"/>
      <w:sz w:val="26"/>
      <w:szCs w:val="26"/>
    </w:rPr>
  </w:style>
  <w:style w:type="paragraph" w:styleId="TM1">
    <w:name w:val="toc 1"/>
    <w:basedOn w:val="Normal"/>
    <w:next w:val="Normal"/>
    <w:autoRedefine/>
    <w:uiPriority w:val="39"/>
    <w:pPr>
      <w:spacing w:after="100"/>
    </w:pPr>
  </w:style>
  <w:style w:type="character" w:styleId="Lienhypertexte">
    <w:name w:val="Hyperlink"/>
    <w:basedOn w:val="Policepardfaut"/>
    <w:uiPriority w:val="99"/>
    <w:rPr>
      <w:color w:val="0563C1"/>
      <w:u w:val="single"/>
    </w:rPr>
  </w:style>
  <w:style w:type="paragraph" w:styleId="TM2">
    <w:name w:val="toc 2"/>
    <w:basedOn w:val="Normal"/>
    <w:next w:val="Normal"/>
    <w:autoRedefine/>
    <w:uiPriority w:val="39"/>
    <w:pPr>
      <w:spacing w:after="100"/>
      <w:ind w:left="220"/>
    </w:pPr>
  </w:style>
  <w:style w:type="paragraph" w:styleId="Paragraphedeliste">
    <w:name w:val="List Paragraph"/>
    <w:basedOn w:val="Normal"/>
    <w:uiPriority w:val="34"/>
    <w:qFormat/>
    <w:rsid w:val="00F47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18293-9D96-4AFE-9A5C-AF3E0EB88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1338</Words>
  <Characters>7359</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Comme un homme</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 un homme</dc:title>
  <dc:subject>Dossier de lecture</dc:subject>
  <dc:creator>Tymon Jasiukiewicz &amp; Sinan Duchou</dc:creator>
  <dc:description/>
  <cp:lastModifiedBy>Tymon Jasiukiewicz</cp:lastModifiedBy>
  <cp:revision>2</cp:revision>
  <dcterms:created xsi:type="dcterms:W3CDTF">2022-05-14T16:15:00Z</dcterms:created>
  <dcterms:modified xsi:type="dcterms:W3CDTF">2022-05-14T16:15:00Z</dcterms:modified>
</cp:coreProperties>
</file>