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122" w:rsidRDefault="00BB1818" w:rsidP="00BB1818">
      <w:pPr>
        <w:pStyle w:val="Titre1"/>
      </w:pPr>
      <w:r>
        <w:t>Tableau</w:t>
      </w:r>
    </w:p>
    <w:p w:rsidR="00BB1818" w:rsidRDefault="00BB1818" w:rsidP="00BB1818"/>
    <w:tbl>
      <w:tblPr>
        <w:tblStyle w:val="Grilledutableau4"/>
        <w:tblW w:w="0" w:type="auto"/>
        <w:tblLook w:val="04A0" w:firstRow="1" w:lastRow="0" w:firstColumn="1" w:lastColumn="0" w:noHBand="0" w:noVBand="1"/>
      </w:tblPr>
      <w:tblGrid>
        <w:gridCol w:w="3397"/>
        <w:gridCol w:w="5529"/>
        <w:gridCol w:w="4961"/>
      </w:tblGrid>
      <w:tr w:rsidR="00BB1818" w:rsidRPr="00BB1818" w:rsidTr="00B25A1B">
        <w:tc>
          <w:tcPr>
            <w:tcW w:w="3397" w:type="dxa"/>
          </w:tcPr>
          <w:p w:rsidR="00BB1818" w:rsidRPr="00BB1818" w:rsidRDefault="00BB1818" w:rsidP="00BB1818">
            <w:pPr>
              <w:rPr>
                <w:b/>
                <w:sz w:val="24"/>
                <w:szCs w:val="24"/>
              </w:rPr>
            </w:pPr>
            <w:r w:rsidRPr="00BB1818">
              <w:rPr>
                <w:b/>
                <w:sz w:val="24"/>
                <w:szCs w:val="24"/>
              </w:rPr>
              <w:t>Critères</w:t>
            </w:r>
          </w:p>
        </w:tc>
        <w:tc>
          <w:tcPr>
            <w:tcW w:w="5529" w:type="dxa"/>
          </w:tcPr>
          <w:p w:rsidR="00BB1818" w:rsidRPr="00BB1818" w:rsidRDefault="00BB1818" w:rsidP="00BB1818">
            <w:pPr>
              <w:rPr>
                <w:b/>
                <w:sz w:val="24"/>
                <w:szCs w:val="24"/>
              </w:rPr>
            </w:pPr>
            <w:r w:rsidRPr="00BB1818">
              <w:rPr>
                <w:b/>
                <w:sz w:val="24"/>
                <w:szCs w:val="24"/>
              </w:rPr>
              <w:t>Questionnaire</w:t>
            </w:r>
          </w:p>
        </w:tc>
        <w:tc>
          <w:tcPr>
            <w:tcW w:w="4961" w:type="dxa"/>
          </w:tcPr>
          <w:p w:rsidR="00BB1818" w:rsidRPr="00BB1818" w:rsidRDefault="00BB1818" w:rsidP="00BB1818">
            <w:pPr>
              <w:rPr>
                <w:b/>
                <w:sz w:val="24"/>
                <w:szCs w:val="24"/>
              </w:rPr>
            </w:pPr>
            <w:r w:rsidRPr="00BB1818">
              <w:rPr>
                <w:b/>
                <w:sz w:val="24"/>
                <w:szCs w:val="24"/>
              </w:rPr>
              <w:t>Interview</w:t>
            </w:r>
          </w:p>
        </w:tc>
      </w:tr>
      <w:tr w:rsidR="00BB1818" w:rsidRPr="00BB1818" w:rsidTr="00B25A1B">
        <w:tc>
          <w:tcPr>
            <w:tcW w:w="3397" w:type="dxa"/>
          </w:tcPr>
          <w:p w:rsidR="00BB1818" w:rsidRPr="00BB1818" w:rsidRDefault="00BB1818" w:rsidP="00BB1818">
            <w:pPr>
              <w:rPr>
                <w:b/>
                <w:sz w:val="24"/>
                <w:szCs w:val="24"/>
              </w:rPr>
            </w:pPr>
            <w:r w:rsidRPr="00BB1818">
              <w:rPr>
                <w:b/>
                <w:sz w:val="24"/>
                <w:szCs w:val="24"/>
              </w:rPr>
              <w:t>Coût pour l’entreprise</w:t>
            </w:r>
          </w:p>
        </w:tc>
        <w:tc>
          <w:tcPr>
            <w:tcW w:w="5529" w:type="dxa"/>
          </w:tcPr>
          <w:p w:rsidR="00BB1818" w:rsidRPr="00BB1818" w:rsidRDefault="00BB1818" w:rsidP="00BB1818">
            <w:pPr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:rsidR="00BB1818" w:rsidRPr="00BB1818" w:rsidRDefault="00BB1818" w:rsidP="00BB1818">
            <w:pPr>
              <w:rPr>
                <w:sz w:val="24"/>
                <w:szCs w:val="24"/>
              </w:rPr>
            </w:pPr>
          </w:p>
        </w:tc>
      </w:tr>
      <w:tr w:rsidR="00BB1818" w:rsidRPr="00BB1818" w:rsidTr="00B25A1B">
        <w:tc>
          <w:tcPr>
            <w:tcW w:w="3397" w:type="dxa"/>
          </w:tcPr>
          <w:p w:rsidR="00BB1818" w:rsidRPr="00BB1818" w:rsidRDefault="00BB1818" w:rsidP="00BB1818">
            <w:pPr>
              <w:rPr>
                <w:b/>
                <w:sz w:val="24"/>
                <w:szCs w:val="24"/>
              </w:rPr>
            </w:pPr>
            <w:r w:rsidRPr="00BB1818">
              <w:rPr>
                <w:b/>
                <w:sz w:val="24"/>
                <w:szCs w:val="24"/>
              </w:rPr>
              <w:t>Nombre de personnes cibles</w:t>
            </w:r>
          </w:p>
        </w:tc>
        <w:tc>
          <w:tcPr>
            <w:tcW w:w="5529" w:type="dxa"/>
          </w:tcPr>
          <w:p w:rsidR="00BB1818" w:rsidRPr="00BB1818" w:rsidRDefault="00BB1818" w:rsidP="00BB1818">
            <w:pPr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:rsidR="00BB1818" w:rsidRPr="00BB1818" w:rsidRDefault="00BB1818" w:rsidP="00BB1818">
            <w:pPr>
              <w:rPr>
                <w:sz w:val="24"/>
                <w:szCs w:val="24"/>
              </w:rPr>
            </w:pPr>
          </w:p>
        </w:tc>
      </w:tr>
      <w:tr w:rsidR="00BB1818" w:rsidRPr="00BB1818" w:rsidTr="00B25A1B">
        <w:tc>
          <w:tcPr>
            <w:tcW w:w="3397" w:type="dxa"/>
          </w:tcPr>
          <w:p w:rsidR="00BB1818" w:rsidRPr="00BB1818" w:rsidRDefault="00BB1818" w:rsidP="00BB1818">
            <w:pPr>
              <w:rPr>
                <w:b/>
                <w:sz w:val="24"/>
                <w:szCs w:val="24"/>
              </w:rPr>
            </w:pPr>
            <w:r w:rsidRPr="00BB1818">
              <w:rPr>
                <w:b/>
                <w:sz w:val="24"/>
                <w:szCs w:val="24"/>
              </w:rPr>
              <w:t>Souplesse de la méthode</w:t>
            </w:r>
          </w:p>
          <w:p w:rsidR="00BB1818" w:rsidRPr="00BB1818" w:rsidRDefault="00BB1818" w:rsidP="00BB1818">
            <w:pPr>
              <w:rPr>
                <w:b/>
                <w:sz w:val="24"/>
                <w:szCs w:val="24"/>
              </w:rPr>
            </w:pPr>
          </w:p>
        </w:tc>
        <w:tc>
          <w:tcPr>
            <w:tcW w:w="5529" w:type="dxa"/>
          </w:tcPr>
          <w:p w:rsidR="00BB1818" w:rsidRPr="00BB1818" w:rsidRDefault="00BB1818" w:rsidP="00BB1818">
            <w:pPr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:rsidR="00BB1818" w:rsidRPr="00BB1818" w:rsidRDefault="00BB1818" w:rsidP="00BB1818">
            <w:pPr>
              <w:rPr>
                <w:sz w:val="24"/>
                <w:szCs w:val="24"/>
              </w:rPr>
            </w:pPr>
          </w:p>
        </w:tc>
      </w:tr>
      <w:tr w:rsidR="00BB1818" w:rsidRPr="00BB1818" w:rsidTr="00B25A1B">
        <w:tc>
          <w:tcPr>
            <w:tcW w:w="3397" w:type="dxa"/>
          </w:tcPr>
          <w:p w:rsidR="00BB1818" w:rsidRPr="00BB1818" w:rsidRDefault="00BB1818" w:rsidP="00BB1818">
            <w:pPr>
              <w:rPr>
                <w:b/>
                <w:sz w:val="24"/>
                <w:szCs w:val="24"/>
              </w:rPr>
            </w:pPr>
            <w:r w:rsidRPr="00BB1818">
              <w:rPr>
                <w:b/>
                <w:sz w:val="24"/>
                <w:szCs w:val="24"/>
              </w:rPr>
              <w:t>Facilité d’obtenir la participation</w:t>
            </w:r>
          </w:p>
        </w:tc>
        <w:tc>
          <w:tcPr>
            <w:tcW w:w="5529" w:type="dxa"/>
          </w:tcPr>
          <w:p w:rsidR="00BB1818" w:rsidRPr="00BB1818" w:rsidRDefault="00BB1818" w:rsidP="00BB1818">
            <w:pPr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:rsidR="00BB1818" w:rsidRPr="00BB1818" w:rsidRDefault="00BB1818" w:rsidP="00BB1818">
            <w:pPr>
              <w:rPr>
                <w:sz w:val="24"/>
                <w:szCs w:val="24"/>
              </w:rPr>
            </w:pPr>
          </w:p>
        </w:tc>
      </w:tr>
      <w:tr w:rsidR="00BB1818" w:rsidRPr="00BB1818" w:rsidTr="00B25A1B">
        <w:tc>
          <w:tcPr>
            <w:tcW w:w="3397" w:type="dxa"/>
          </w:tcPr>
          <w:p w:rsidR="00BB1818" w:rsidRPr="00BB1818" w:rsidRDefault="00BB1818" w:rsidP="00BB1818">
            <w:pPr>
              <w:rPr>
                <w:b/>
                <w:sz w:val="24"/>
                <w:szCs w:val="24"/>
              </w:rPr>
            </w:pPr>
            <w:r w:rsidRPr="00BB1818">
              <w:rPr>
                <w:b/>
                <w:sz w:val="24"/>
                <w:szCs w:val="24"/>
              </w:rPr>
              <w:t>Honnêteté des réponses</w:t>
            </w:r>
          </w:p>
        </w:tc>
        <w:tc>
          <w:tcPr>
            <w:tcW w:w="5529" w:type="dxa"/>
          </w:tcPr>
          <w:p w:rsidR="00BB1818" w:rsidRPr="00BB1818" w:rsidRDefault="00BB1818" w:rsidP="00BB1818">
            <w:pPr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:rsidR="00BB1818" w:rsidRPr="00BB1818" w:rsidRDefault="00BB1818" w:rsidP="00BB1818">
            <w:pPr>
              <w:rPr>
                <w:sz w:val="24"/>
                <w:szCs w:val="24"/>
              </w:rPr>
            </w:pPr>
          </w:p>
        </w:tc>
      </w:tr>
      <w:tr w:rsidR="00BB1818" w:rsidRPr="00BB1818" w:rsidTr="00B25A1B">
        <w:tc>
          <w:tcPr>
            <w:tcW w:w="3397" w:type="dxa"/>
          </w:tcPr>
          <w:p w:rsidR="00BB1818" w:rsidRPr="00BB1818" w:rsidRDefault="00BB1818" w:rsidP="00BB1818">
            <w:pPr>
              <w:rPr>
                <w:b/>
                <w:sz w:val="24"/>
                <w:szCs w:val="24"/>
              </w:rPr>
            </w:pPr>
            <w:r w:rsidRPr="00BB1818">
              <w:rPr>
                <w:b/>
                <w:sz w:val="24"/>
                <w:szCs w:val="24"/>
              </w:rPr>
              <w:t>Précision des réponses</w:t>
            </w:r>
          </w:p>
        </w:tc>
        <w:tc>
          <w:tcPr>
            <w:tcW w:w="5529" w:type="dxa"/>
          </w:tcPr>
          <w:p w:rsidR="00BB1818" w:rsidRPr="00BB1818" w:rsidRDefault="00BB1818" w:rsidP="00BB1818">
            <w:pPr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:rsidR="00BB1818" w:rsidRPr="00BB1818" w:rsidRDefault="00BB1818" w:rsidP="00BB1818">
            <w:pPr>
              <w:rPr>
                <w:sz w:val="24"/>
                <w:szCs w:val="24"/>
              </w:rPr>
            </w:pPr>
          </w:p>
        </w:tc>
      </w:tr>
      <w:tr w:rsidR="00BB1818" w:rsidRPr="00BB1818" w:rsidTr="00B25A1B">
        <w:tc>
          <w:tcPr>
            <w:tcW w:w="3397" w:type="dxa"/>
          </w:tcPr>
          <w:p w:rsidR="00BB1818" w:rsidRPr="00BB1818" w:rsidRDefault="00BB1818" w:rsidP="00BB1818">
            <w:pPr>
              <w:rPr>
                <w:b/>
                <w:sz w:val="24"/>
                <w:szCs w:val="24"/>
              </w:rPr>
            </w:pPr>
            <w:r w:rsidRPr="00BB1818">
              <w:rPr>
                <w:b/>
                <w:sz w:val="24"/>
                <w:szCs w:val="24"/>
              </w:rPr>
              <w:t>Autres…</w:t>
            </w:r>
          </w:p>
        </w:tc>
        <w:tc>
          <w:tcPr>
            <w:tcW w:w="5529" w:type="dxa"/>
          </w:tcPr>
          <w:p w:rsidR="00BB1818" w:rsidRPr="00BB1818" w:rsidRDefault="00BB1818" w:rsidP="00BB1818">
            <w:pPr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:rsidR="00BB1818" w:rsidRPr="00BB1818" w:rsidRDefault="00BB1818" w:rsidP="00BB1818">
            <w:pPr>
              <w:rPr>
                <w:sz w:val="24"/>
                <w:szCs w:val="24"/>
              </w:rPr>
            </w:pPr>
          </w:p>
        </w:tc>
      </w:tr>
      <w:tr w:rsidR="00BB1818" w:rsidRPr="00BB1818" w:rsidTr="00B25A1B">
        <w:tc>
          <w:tcPr>
            <w:tcW w:w="3397" w:type="dxa"/>
          </w:tcPr>
          <w:p w:rsidR="00BB1818" w:rsidRPr="00BB1818" w:rsidRDefault="00BB1818" w:rsidP="00BB1818">
            <w:pPr>
              <w:rPr>
                <w:b/>
                <w:sz w:val="24"/>
                <w:szCs w:val="24"/>
              </w:rPr>
            </w:pPr>
          </w:p>
        </w:tc>
        <w:tc>
          <w:tcPr>
            <w:tcW w:w="5529" w:type="dxa"/>
          </w:tcPr>
          <w:p w:rsidR="00BB1818" w:rsidRPr="00BB1818" w:rsidRDefault="00BB1818" w:rsidP="00BB1818">
            <w:pPr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:rsidR="00BB1818" w:rsidRPr="00BB1818" w:rsidRDefault="00BB1818" w:rsidP="00BB1818">
            <w:pPr>
              <w:rPr>
                <w:sz w:val="24"/>
                <w:szCs w:val="24"/>
              </w:rPr>
            </w:pPr>
          </w:p>
        </w:tc>
      </w:tr>
      <w:tr w:rsidR="00BB1818" w:rsidRPr="00BB1818" w:rsidTr="00B25A1B">
        <w:tc>
          <w:tcPr>
            <w:tcW w:w="3397" w:type="dxa"/>
          </w:tcPr>
          <w:p w:rsidR="00BB1818" w:rsidRPr="00BB1818" w:rsidRDefault="00BB1818" w:rsidP="00BB1818">
            <w:pPr>
              <w:rPr>
                <w:b/>
                <w:sz w:val="24"/>
                <w:szCs w:val="24"/>
              </w:rPr>
            </w:pPr>
          </w:p>
        </w:tc>
        <w:tc>
          <w:tcPr>
            <w:tcW w:w="5529" w:type="dxa"/>
          </w:tcPr>
          <w:p w:rsidR="00BB1818" w:rsidRPr="00BB1818" w:rsidRDefault="00BB1818" w:rsidP="00BB1818">
            <w:pPr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:rsidR="00BB1818" w:rsidRPr="00BB1818" w:rsidRDefault="00BB1818" w:rsidP="00BB1818">
            <w:pPr>
              <w:rPr>
                <w:sz w:val="24"/>
                <w:szCs w:val="24"/>
              </w:rPr>
            </w:pPr>
          </w:p>
        </w:tc>
      </w:tr>
      <w:tr w:rsidR="00BB1818" w:rsidRPr="00BB1818" w:rsidTr="00B25A1B">
        <w:tc>
          <w:tcPr>
            <w:tcW w:w="3397" w:type="dxa"/>
          </w:tcPr>
          <w:p w:rsidR="00BB1818" w:rsidRPr="00BB1818" w:rsidRDefault="00BB1818" w:rsidP="00BB1818">
            <w:pPr>
              <w:rPr>
                <w:b/>
                <w:sz w:val="24"/>
                <w:szCs w:val="24"/>
              </w:rPr>
            </w:pPr>
          </w:p>
        </w:tc>
        <w:tc>
          <w:tcPr>
            <w:tcW w:w="5529" w:type="dxa"/>
          </w:tcPr>
          <w:p w:rsidR="00BB1818" w:rsidRPr="00BB1818" w:rsidRDefault="00BB1818" w:rsidP="00BB1818">
            <w:pPr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:rsidR="00BB1818" w:rsidRPr="00BB1818" w:rsidRDefault="00BB1818" w:rsidP="00BB1818">
            <w:pPr>
              <w:rPr>
                <w:sz w:val="24"/>
                <w:szCs w:val="24"/>
              </w:rPr>
            </w:pPr>
          </w:p>
        </w:tc>
      </w:tr>
    </w:tbl>
    <w:p w:rsidR="00BB1818" w:rsidRPr="00BB1818" w:rsidRDefault="00BB1818" w:rsidP="00BB1818"/>
    <w:p w:rsidR="00BB1818" w:rsidRPr="00BB1818" w:rsidRDefault="00BB1818">
      <w:bookmarkStart w:id="0" w:name="_GoBack"/>
      <w:bookmarkEnd w:id="0"/>
    </w:p>
    <w:sectPr w:rsidR="00BB1818" w:rsidRPr="00BB1818" w:rsidSect="006A3DD7">
      <w:footerReference w:type="default" r:id="rId9"/>
      <w:pgSz w:w="16838" w:h="11906" w:orient="landscape"/>
      <w:pgMar w:top="1418" w:right="1134" w:bottom="1134" w:left="1134" w:header="720" w:footer="567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E4F" w:rsidRDefault="00090E4F" w:rsidP="00215C79">
      <w:r>
        <w:separator/>
      </w:r>
    </w:p>
    <w:p w:rsidR="00090E4F" w:rsidRDefault="00090E4F"/>
  </w:endnote>
  <w:endnote w:type="continuationSeparator" w:id="0">
    <w:p w:rsidR="00090E4F" w:rsidRDefault="00090E4F" w:rsidP="00215C79">
      <w:r>
        <w:continuationSeparator/>
      </w:r>
    </w:p>
    <w:p w:rsidR="00090E4F" w:rsidRDefault="00090E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vantGarde Md BT">
    <w:altName w:val="Tahoma"/>
    <w:charset w:val="00"/>
    <w:family w:val="swiss"/>
    <w:pitch w:val="variable"/>
    <w:sig w:usb0="00000007" w:usb1="00000000" w:usb2="00000000" w:usb3="00000000" w:csb0="00000011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page" w:horzAnchor="page" w:tblpXSpec="right" w:tblpYSpec="bottom"/>
      <w:tblW w:w="376" w:type="pct"/>
      <w:tblLook w:val="04A0" w:firstRow="1" w:lastRow="0" w:firstColumn="1" w:lastColumn="0" w:noHBand="0" w:noVBand="1"/>
    </w:tblPr>
    <w:tblGrid>
      <w:gridCol w:w="1096"/>
    </w:tblGrid>
    <w:tr w:rsidR="003B0A9C" w:rsidTr="00C37B2A">
      <w:trPr>
        <w:trHeight w:val="9925"/>
      </w:trPr>
      <w:tc>
        <w:tcPr>
          <w:tcW w:w="703" w:type="dxa"/>
          <w:tcBorders>
            <w:bottom w:val="single" w:sz="4" w:space="0" w:color="auto"/>
          </w:tcBorders>
          <w:textDirection w:val="btLr"/>
          <w:vAlign w:val="center"/>
        </w:tcPr>
        <w:p w:rsidR="003B0A9C" w:rsidRPr="001063D2" w:rsidRDefault="003B0A9C" w:rsidP="005E6404">
          <w:pPr>
            <w:pStyle w:val="En-tte"/>
            <w:ind w:left="113" w:right="113"/>
            <w:rPr>
              <w:rFonts w:asciiTheme="majorHAnsi" w:hAnsiTheme="majorHAnsi" w:cstheme="majorHAnsi"/>
              <w:i/>
            </w:rPr>
          </w:pPr>
          <w:r w:rsidRPr="003F6A22">
            <w:rPr>
              <w:rFonts w:asciiTheme="majorHAnsi" w:hAnsiTheme="majorHAnsi" w:cstheme="majorHAnsi"/>
              <w:b/>
              <w:color w:val="088EBB"/>
            </w:rPr>
            <w:t xml:space="preserve">Informaticien·ne CFC / </w:t>
          </w:r>
          <w:r w:rsidR="00C37B2A">
            <w:rPr>
              <w:rFonts w:asciiTheme="majorHAnsi" w:hAnsiTheme="majorHAnsi" w:cstheme="majorHAnsi"/>
              <w:b/>
            </w:rPr>
            <w:t>ICT</w:t>
          </w:r>
          <w:r w:rsidR="00A90FD4">
            <w:rPr>
              <w:rFonts w:asciiTheme="majorHAnsi" w:hAnsiTheme="majorHAnsi" w:cstheme="majorHAnsi"/>
              <w:b/>
            </w:rPr>
            <w:t>-</w:t>
          </w:r>
          <w:r w:rsidR="00A46C95">
            <w:rPr>
              <w:rFonts w:asciiTheme="majorHAnsi" w:hAnsiTheme="majorHAnsi" w:cstheme="majorHAnsi"/>
              <w:b/>
            </w:rPr>
            <w:t>214</w:t>
          </w:r>
          <w:r w:rsidR="00C37B2A">
            <w:rPr>
              <w:rFonts w:asciiTheme="majorHAnsi" w:hAnsiTheme="majorHAnsi" w:cstheme="majorHAnsi"/>
              <w:b/>
            </w:rPr>
            <w:t xml:space="preserve"> –</w:t>
          </w:r>
          <w:r w:rsidR="00C37B2A" w:rsidRPr="007D284F">
            <w:rPr>
              <w:rFonts w:asciiTheme="majorHAnsi" w:hAnsiTheme="majorHAnsi" w:cstheme="majorHAnsi"/>
              <w:b/>
            </w:rPr>
            <w:t xml:space="preserve"> </w:t>
          </w:r>
          <w:r w:rsidR="00C37B2A">
            <w:rPr>
              <w:rFonts w:asciiTheme="majorHAnsi" w:hAnsiTheme="majorHAnsi" w:cstheme="majorHAnsi"/>
              <w:b/>
            </w:rPr>
            <w:t xml:space="preserve">Chapitre </w:t>
          </w:r>
          <w:r w:rsidR="005E6404">
            <w:rPr>
              <w:rFonts w:asciiTheme="majorHAnsi" w:hAnsiTheme="majorHAnsi" w:cstheme="majorHAnsi"/>
              <w:b/>
            </w:rPr>
            <w:t>5</w:t>
          </w:r>
          <w:r w:rsidR="00C37B2A" w:rsidRPr="007D284F">
            <w:rPr>
              <w:rFonts w:asciiTheme="majorHAnsi" w:hAnsiTheme="majorHAnsi" w:cstheme="majorHAnsi"/>
              <w:b/>
            </w:rPr>
            <w:t xml:space="preserve"> </w:t>
          </w:r>
          <w:r w:rsidR="00C37B2A">
            <w:rPr>
              <w:rFonts w:asciiTheme="majorHAnsi" w:hAnsiTheme="majorHAnsi" w:cstheme="majorHAnsi"/>
              <w:b/>
            </w:rPr>
            <w:t>–</w:t>
          </w:r>
          <w:r w:rsidR="00C37B2A" w:rsidRPr="007D284F">
            <w:rPr>
              <w:rFonts w:asciiTheme="majorHAnsi" w:hAnsiTheme="majorHAnsi" w:cstheme="majorHAnsi"/>
              <w:b/>
            </w:rPr>
            <w:t xml:space="preserve"> </w:t>
          </w:r>
          <w:r w:rsidR="005E6404">
            <w:rPr>
              <w:rFonts w:asciiTheme="majorHAnsi" w:hAnsiTheme="majorHAnsi" w:cstheme="majorHAnsi"/>
              <w:b/>
            </w:rPr>
            <w:t>Type de question Interviews</w:t>
          </w:r>
        </w:p>
      </w:tc>
    </w:tr>
    <w:tr w:rsidR="003B0A9C" w:rsidTr="00C37B2A">
      <w:trPr>
        <w:trHeight w:val="850"/>
      </w:trPr>
      <w:tc>
        <w:tcPr>
          <w:tcW w:w="703" w:type="dxa"/>
          <w:tcBorders>
            <w:top w:val="single" w:sz="4" w:space="0" w:color="auto"/>
          </w:tcBorders>
        </w:tcPr>
        <w:p w:rsidR="003B0A9C" w:rsidRPr="00891F37" w:rsidRDefault="003B0A9C" w:rsidP="000E32E4">
          <w:pPr>
            <w:pStyle w:val="Pieddepage"/>
            <w:jc w:val="center"/>
            <w:rPr>
              <w:rFonts w:asciiTheme="majorHAnsi" w:hAnsiTheme="majorHAnsi"/>
              <w:color w:val="487EAA"/>
              <w:sz w:val="32"/>
              <w:szCs w:val="32"/>
            </w:rPr>
          </w:pPr>
          <w:r w:rsidRPr="003F6A22">
            <w:rPr>
              <w:rFonts w:asciiTheme="majorHAnsi" w:hAnsiTheme="majorHAnsi"/>
              <w:color w:val="088EBB"/>
              <w:sz w:val="32"/>
              <w:szCs w:val="32"/>
            </w:rPr>
            <w:fldChar w:fldCharType="begin"/>
          </w:r>
          <w:r w:rsidRPr="003F6A22">
            <w:rPr>
              <w:rFonts w:asciiTheme="majorHAnsi" w:hAnsiTheme="majorHAnsi"/>
              <w:color w:val="088EBB"/>
              <w:sz w:val="32"/>
              <w:szCs w:val="32"/>
            </w:rPr>
            <w:instrText>PAGE   \* MERGEFORMAT</w:instrText>
          </w:r>
          <w:r w:rsidRPr="003F6A22">
            <w:rPr>
              <w:rFonts w:asciiTheme="majorHAnsi" w:hAnsiTheme="majorHAnsi"/>
              <w:color w:val="088EBB"/>
              <w:sz w:val="32"/>
              <w:szCs w:val="32"/>
            </w:rPr>
            <w:fldChar w:fldCharType="separate"/>
          </w:r>
          <w:r w:rsidR="00D57F2F">
            <w:rPr>
              <w:rFonts w:asciiTheme="majorHAnsi" w:hAnsiTheme="majorHAnsi"/>
              <w:noProof/>
              <w:color w:val="088EBB"/>
              <w:sz w:val="32"/>
              <w:szCs w:val="32"/>
            </w:rPr>
            <w:t>1</w:t>
          </w:r>
          <w:r w:rsidRPr="003F6A22">
            <w:rPr>
              <w:rFonts w:asciiTheme="majorHAnsi" w:hAnsiTheme="majorHAnsi"/>
              <w:color w:val="088EBB"/>
              <w:sz w:val="32"/>
              <w:szCs w:val="32"/>
            </w:rPr>
            <w:fldChar w:fldCharType="end"/>
          </w:r>
        </w:p>
      </w:tc>
    </w:tr>
  </w:tbl>
  <w:p w:rsidR="003B0A9C" w:rsidRPr="00FA2467" w:rsidRDefault="00D57F2F" w:rsidP="008A1267">
    <w:pPr>
      <w:pStyle w:val="Pieddepage"/>
      <w:spacing w:after="0"/>
      <w:rPr>
        <w:rFonts w:asciiTheme="majorHAnsi" w:hAnsiTheme="majorHAnsi"/>
        <w:i/>
        <w:sz w:val="20"/>
        <w:szCs w:val="20"/>
        <w:lang w:val="fr-CH"/>
      </w:rPr>
    </w:pPr>
    <w:sdt>
      <w:sdtPr>
        <w:rPr>
          <w:rFonts w:asciiTheme="majorHAnsi" w:hAnsiTheme="majorHAnsi"/>
          <w:i/>
          <w:sz w:val="20"/>
          <w:szCs w:val="20"/>
          <w:lang w:val="fr-CH"/>
        </w:rPr>
        <w:alias w:val="Auteur "/>
        <w:tag w:val=""/>
        <w:id w:val="-72352392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 w:rsidR="00A46C95">
          <w:rPr>
            <w:rFonts w:asciiTheme="majorHAnsi" w:hAnsiTheme="majorHAnsi"/>
            <w:i/>
            <w:sz w:val="20"/>
            <w:szCs w:val="20"/>
            <w:lang w:val="fr-CH"/>
          </w:rPr>
          <w:t>BorelJJ</w:t>
        </w:r>
        <w:proofErr w:type="spellEnd"/>
      </w:sdtContent>
    </w:sdt>
    <w:r w:rsidR="008A1267" w:rsidRPr="00FA2467">
      <w:rPr>
        <w:rFonts w:asciiTheme="majorHAnsi" w:hAnsiTheme="majorHAnsi"/>
        <w:i/>
        <w:sz w:val="20"/>
        <w:szCs w:val="20"/>
        <w:lang w:val="fr-CH"/>
      </w:rPr>
      <w:t xml:space="preserve"> / </w:t>
    </w:r>
    <w:sdt>
      <w:sdtPr>
        <w:rPr>
          <w:rFonts w:asciiTheme="majorHAnsi" w:hAnsiTheme="majorHAnsi"/>
          <w:i/>
          <w:sz w:val="20"/>
          <w:szCs w:val="20"/>
          <w:lang w:val="fr-CH"/>
        </w:rPr>
        <w:alias w:val="Date de publication"/>
        <w:tag w:val=""/>
        <w:id w:val="-448625341"/>
        <w:dataBinding w:prefixMappings="xmlns:ns0='http://schemas.microsoft.com/office/2006/coverPageProps' " w:xpath="/ns0:CoverPageProperties[1]/ns0:PublishDate[1]" w:storeItemID="{55AF091B-3C7A-41E3-B477-F2FDAA23CFDA}"/>
        <w:date w:fullDate="2022-09-29T00:00:00Z">
          <w:dateFormat w:val="dd.MM.yyyy"/>
          <w:lid w:val="fr-CH"/>
          <w:storeMappedDataAs w:val="dateTime"/>
          <w:calendar w:val="gregorian"/>
        </w:date>
      </w:sdtPr>
      <w:sdtEndPr/>
      <w:sdtContent>
        <w:r w:rsidR="006A3DD7">
          <w:rPr>
            <w:rFonts w:asciiTheme="majorHAnsi" w:hAnsiTheme="majorHAnsi"/>
            <w:i/>
            <w:sz w:val="20"/>
            <w:szCs w:val="20"/>
            <w:lang w:val="fr-CH"/>
          </w:rPr>
          <w:t>29.09.2022</w:t>
        </w:r>
      </w:sdtContent>
    </w:sdt>
    <w:r w:rsidR="008A1267" w:rsidRPr="00FA2467">
      <w:rPr>
        <w:rFonts w:asciiTheme="majorHAnsi" w:hAnsiTheme="majorHAnsi"/>
        <w:i/>
        <w:sz w:val="20"/>
        <w:szCs w:val="20"/>
        <w:lang w:val="fr-CH"/>
      </w:rPr>
      <w:t xml:space="preserve"> / </w:t>
    </w:r>
    <w:r w:rsidR="008A1267">
      <w:rPr>
        <w:rFonts w:asciiTheme="majorHAnsi" w:hAnsiTheme="majorHAnsi"/>
        <w:i/>
        <w:sz w:val="20"/>
        <w:szCs w:val="20"/>
        <w:lang w:val="fr-CH"/>
      </w:rPr>
      <w:fldChar w:fldCharType="begin"/>
    </w:r>
    <w:r w:rsidR="008A1267">
      <w:rPr>
        <w:rFonts w:asciiTheme="majorHAnsi" w:hAnsiTheme="majorHAnsi"/>
        <w:i/>
        <w:sz w:val="20"/>
        <w:szCs w:val="20"/>
        <w:lang w:val="fr-CH"/>
      </w:rPr>
      <w:instrText xml:space="preserve"> FILENAME   \* MERGEFORMAT </w:instrText>
    </w:r>
    <w:r w:rsidR="008A1267">
      <w:rPr>
        <w:rFonts w:asciiTheme="majorHAnsi" w:hAnsiTheme="majorHAnsi"/>
        <w:i/>
        <w:sz w:val="20"/>
        <w:szCs w:val="20"/>
        <w:lang w:val="fr-CH"/>
      </w:rPr>
      <w:fldChar w:fldCharType="separate"/>
    </w:r>
    <w:r w:rsidR="006A3DD7">
      <w:rPr>
        <w:rFonts w:asciiTheme="majorHAnsi" w:hAnsiTheme="majorHAnsi"/>
        <w:i/>
        <w:noProof/>
        <w:sz w:val="20"/>
        <w:szCs w:val="20"/>
        <w:lang w:val="fr-CH"/>
      </w:rPr>
      <w:t>214_05_11_Ex_Tableau_vide.docx</w:t>
    </w:r>
    <w:r w:rsidR="008A1267">
      <w:rPr>
        <w:rFonts w:asciiTheme="majorHAnsi" w:hAnsiTheme="majorHAnsi"/>
        <w:i/>
        <w:sz w:val="20"/>
        <w:szCs w:val="20"/>
        <w:lang w:val="fr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E4F" w:rsidRDefault="00090E4F" w:rsidP="00215C79">
      <w:r>
        <w:separator/>
      </w:r>
    </w:p>
    <w:p w:rsidR="00090E4F" w:rsidRDefault="00090E4F"/>
  </w:footnote>
  <w:footnote w:type="continuationSeparator" w:id="0">
    <w:p w:rsidR="00090E4F" w:rsidRDefault="00090E4F" w:rsidP="00215C79">
      <w:r>
        <w:continuationSeparator/>
      </w:r>
    </w:p>
    <w:p w:rsidR="00090E4F" w:rsidRDefault="00090E4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F05AF"/>
    <w:multiLevelType w:val="hybridMultilevel"/>
    <w:tmpl w:val="5EF2C6A2"/>
    <w:lvl w:ilvl="0" w:tplc="040C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C07655"/>
    <w:multiLevelType w:val="hybridMultilevel"/>
    <w:tmpl w:val="B756DED6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6632953"/>
    <w:multiLevelType w:val="hybridMultilevel"/>
    <w:tmpl w:val="0E2285A2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D3011B"/>
    <w:multiLevelType w:val="hybridMultilevel"/>
    <w:tmpl w:val="4A48084A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07827"/>
    <w:multiLevelType w:val="hybridMultilevel"/>
    <w:tmpl w:val="250E16E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25BDF"/>
    <w:multiLevelType w:val="hybridMultilevel"/>
    <w:tmpl w:val="9EB40EA0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0A1A9C"/>
    <w:multiLevelType w:val="multilevel"/>
    <w:tmpl w:val="E72284F4"/>
    <w:lvl w:ilvl="0">
      <w:start w:val="1"/>
      <w:numFmt w:val="bullet"/>
      <w:pStyle w:val="pouce2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F2BB1"/>
    <w:multiLevelType w:val="hybridMultilevel"/>
    <w:tmpl w:val="CEB45654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0CE44B3"/>
    <w:multiLevelType w:val="hybridMultilevel"/>
    <w:tmpl w:val="787EFEA4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C66E47"/>
    <w:multiLevelType w:val="hybridMultilevel"/>
    <w:tmpl w:val="EB42CF0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5A0F8A"/>
    <w:multiLevelType w:val="hybridMultilevel"/>
    <w:tmpl w:val="ED9E55FE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2C0F4B8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A1815B1"/>
    <w:multiLevelType w:val="hybridMultilevel"/>
    <w:tmpl w:val="B9AE01AC"/>
    <w:lvl w:ilvl="0" w:tplc="100C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2" w15:restartNumberingAfterBreak="0">
    <w:nsid w:val="2A791225"/>
    <w:multiLevelType w:val="hybridMultilevel"/>
    <w:tmpl w:val="79BCB996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C0F4B8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FC2E63"/>
    <w:multiLevelType w:val="hybridMultilevel"/>
    <w:tmpl w:val="91283534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C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52C0F4B8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BA17AAF"/>
    <w:multiLevelType w:val="hybridMultilevel"/>
    <w:tmpl w:val="C388C3C6"/>
    <w:lvl w:ilvl="0" w:tplc="100C0001">
      <w:start w:val="1"/>
      <w:numFmt w:val="bullet"/>
      <w:lvlText w:val=""/>
      <w:lvlJc w:val="left"/>
      <w:pPr>
        <w:ind w:left="361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5" w15:restartNumberingAfterBreak="0">
    <w:nsid w:val="2C50373F"/>
    <w:multiLevelType w:val="hybridMultilevel"/>
    <w:tmpl w:val="60EA8860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3E1A"/>
    <w:multiLevelType w:val="hybridMultilevel"/>
    <w:tmpl w:val="7EEA39D4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C0F4B8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D502368"/>
    <w:multiLevelType w:val="hybridMultilevel"/>
    <w:tmpl w:val="23E6A05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E46738"/>
    <w:multiLevelType w:val="hybridMultilevel"/>
    <w:tmpl w:val="1A22DF3A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C0F4B8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D3151ED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E13290F"/>
    <w:multiLevelType w:val="hybridMultilevel"/>
    <w:tmpl w:val="C8FC21D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7A2458"/>
    <w:multiLevelType w:val="hybridMultilevel"/>
    <w:tmpl w:val="D7FEBF6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247F42"/>
    <w:multiLevelType w:val="hybridMultilevel"/>
    <w:tmpl w:val="DC16D23E"/>
    <w:lvl w:ilvl="0" w:tplc="040C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CE69FE"/>
    <w:multiLevelType w:val="hybridMultilevel"/>
    <w:tmpl w:val="0F383918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D823D4"/>
    <w:multiLevelType w:val="hybridMultilevel"/>
    <w:tmpl w:val="770ED69A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ED3AE4"/>
    <w:multiLevelType w:val="hybridMultilevel"/>
    <w:tmpl w:val="E34A3DDE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279776F"/>
    <w:multiLevelType w:val="hybridMultilevel"/>
    <w:tmpl w:val="3DB6C3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8C3434"/>
    <w:multiLevelType w:val="hybridMultilevel"/>
    <w:tmpl w:val="C7AED40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CC545D"/>
    <w:multiLevelType w:val="hybridMultilevel"/>
    <w:tmpl w:val="8F36B5D2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AA2776"/>
    <w:multiLevelType w:val="hybridMultilevel"/>
    <w:tmpl w:val="4802C124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37C3E79"/>
    <w:multiLevelType w:val="hybridMultilevel"/>
    <w:tmpl w:val="B914B374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3DF12C6"/>
    <w:multiLevelType w:val="hybridMultilevel"/>
    <w:tmpl w:val="C968264A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C4616"/>
    <w:multiLevelType w:val="hybridMultilevel"/>
    <w:tmpl w:val="04129F48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193ED9"/>
    <w:multiLevelType w:val="hybridMultilevel"/>
    <w:tmpl w:val="988CDAA4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FF069E8"/>
    <w:multiLevelType w:val="multilevel"/>
    <w:tmpl w:val="0E8EAAC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4"/>
  </w:num>
  <w:num w:numId="2">
    <w:abstractNumId w:val="33"/>
  </w:num>
  <w:num w:numId="3">
    <w:abstractNumId w:val="8"/>
  </w:num>
  <w:num w:numId="4">
    <w:abstractNumId w:val="5"/>
  </w:num>
  <w:num w:numId="5">
    <w:abstractNumId w:val="6"/>
  </w:num>
  <w:num w:numId="6">
    <w:abstractNumId w:val="1"/>
  </w:num>
  <w:num w:numId="7">
    <w:abstractNumId w:val="32"/>
  </w:num>
  <w:num w:numId="8">
    <w:abstractNumId w:val="15"/>
  </w:num>
  <w:num w:numId="9">
    <w:abstractNumId w:val="27"/>
  </w:num>
  <w:num w:numId="10">
    <w:abstractNumId w:val="0"/>
  </w:num>
  <w:num w:numId="11">
    <w:abstractNumId w:val="10"/>
  </w:num>
  <w:num w:numId="12">
    <w:abstractNumId w:val="23"/>
  </w:num>
  <w:num w:numId="13">
    <w:abstractNumId w:val="22"/>
  </w:num>
  <w:num w:numId="14">
    <w:abstractNumId w:val="14"/>
  </w:num>
  <w:num w:numId="15">
    <w:abstractNumId w:val="11"/>
  </w:num>
  <w:num w:numId="16">
    <w:abstractNumId w:val="2"/>
  </w:num>
  <w:num w:numId="17">
    <w:abstractNumId w:val="18"/>
  </w:num>
  <w:num w:numId="18">
    <w:abstractNumId w:val="16"/>
  </w:num>
  <w:num w:numId="19">
    <w:abstractNumId w:val="13"/>
  </w:num>
  <w:num w:numId="20">
    <w:abstractNumId w:val="12"/>
  </w:num>
  <w:num w:numId="21">
    <w:abstractNumId w:val="30"/>
  </w:num>
  <w:num w:numId="22">
    <w:abstractNumId w:val="25"/>
  </w:num>
  <w:num w:numId="23">
    <w:abstractNumId w:val="7"/>
  </w:num>
  <w:num w:numId="24">
    <w:abstractNumId w:val="17"/>
  </w:num>
  <w:num w:numId="25">
    <w:abstractNumId w:val="29"/>
  </w:num>
  <w:num w:numId="26">
    <w:abstractNumId w:val="19"/>
  </w:num>
  <w:num w:numId="27">
    <w:abstractNumId w:val="9"/>
  </w:num>
  <w:num w:numId="28">
    <w:abstractNumId w:val="31"/>
  </w:num>
  <w:num w:numId="29">
    <w:abstractNumId w:val="4"/>
  </w:num>
  <w:num w:numId="30">
    <w:abstractNumId w:val="28"/>
  </w:num>
  <w:num w:numId="31">
    <w:abstractNumId w:val="24"/>
  </w:num>
  <w:num w:numId="32">
    <w:abstractNumId w:val="3"/>
  </w:num>
  <w:num w:numId="33">
    <w:abstractNumId w:val="21"/>
  </w:num>
  <w:num w:numId="34">
    <w:abstractNumId w:val="26"/>
  </w:num>
  <w:num w:numId="35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4F"/>
    <w:rsid w:val="00001443"/>
    <w:rsid w:val="000037DF"/>
    <w:rsid w:val="00003E08"/>
    <w:rsid w:val="000043B8"/>
    <w:rsid w:val="00006D24"/>
    <w:rsid w:val="00007DEB"/>
    <w:rsid w:val="00010C50"/>
    <w:rsid w:val="00010D69"/>
    <w:rsid w:val="000200E0"/>
    <w:rsid w:val="000272A7"/>
    <w:rsid w:val="0002759B"/>
    <w:rsid w:val="000303C3"/>
    <w:rsid w:val="0003073A"/>
    <w:rsid w:val="00031191"/>
    <w:rsid w:val="0003310C"/>
    <w:rsid w:val="00033CAB"/>
    <w:rsid w:val="00037122"/>
    <w:rsid w:val="00037447"/>
    <w:rsid w:val="00042D92"/>
    <w:rsid w:val="00044184"/>
    <w:rsid w:val="000507A3"/>
    <w:rsid w:val="000518ED"/>
    <w:rsid w:val="000535A3"/>
    <w:rsid w:val="00053BB4"/>
    <w:rsid w:val="000542B2"/>
    <w:rsid w:val="00054576"/>
    <w:rsid w:val="00056ADF"/>
    <w:rsid w:val="00061F79"/>
    <w:rsid w:val="0007159D"/>
    <w:rsid w:val="00074B1F"/>
    <w:rsid w:val="00075793"/>
    <w:rsid w:val="0007757B"/>
    <w:rsid w:val="00084956"/>
    <w:rsid w:val="00087E2F"/>
    <w:rsid w:val="00090E4F"/>
    <w:rsid w:val="00090EF8"/>
    <w:rsid w:val="000910BF"/>
    <w:rsid w:val="000A0041"/>
    <w:rsid w:val="000A04BD"/>
    <w:rsid w:val="000A07D5"/>
    <w:rsid w:val="000A19CF"/>
    <w:rsid w:val="000A4217"/>
    <w:rsid w:val="000A4A76"/>
    <w:rsid w:val="000A4AC6"/>
    <w:rsid w:val="000A5322"/>
    <w:rsid w:val="000A5B78"/>
    <w:rsid w:val="000B49C4"/>
    <w:rsid w:val="000B754D"/>
    <w:rsid w:val="000C6359"/>
    <w:rsid w:val="000C72FA"/>
    <w:rsid w:val="000D38CB"/>
    <w:rsid w:val="000D558B"/>
    <w:rsid w:val="000D5F22"/>
    <w:rsid w:val="000E0FE9"/>
    <w:rsid w:val="000E165D"/>
    <w:rsid w:val="000E193B"/>
    <w:rsid w:val="000E1F6F"/>
    <w:rsid w:val="000E32E4"/>
    <w:rsid w:val="000E3BFA"/>
    <w:rsid w:val="000E588E"/>
    <w:rsid w:val="000E6134"/>
    <w:rsid w:val="000E6268"/>
    <w:rsid w:val="000E7F29"/>
    <w:rsid w:val="000F2860"/>
    <w:rsid w:val="000F4D90"/>
    <w:rsid w:val="000F6973"/>
    <w:rsid w:val="000F712C"/>
    <w:rsid w:val="000F793F"/>
    <w:rsid w:val="00102010"/>
    <w:rsid w:val="001021C4"/>
    <w:rsid w:val="00102787"/>
    <w:rsid w:val="001038E0"/>
    <w:rsid w:val="001063D2"/>
    <w:rsid w:val="0010670C"/>
    <w:rsid w:val="001118E3"/>
    <w:rsid w:val="00112695"/>
    <w:rsid w:val="00113553"/>
    <w:rsid w:val="001149C2"/>
    <w:rsid w:val="00114BB3"/>
    <w:rsid w:val="00120DEB"/>
    <w:rsid w:val="001221DC"/>
    <w:rsid w:val="001227B7"/>
    <w:rsid w:val="00124E43"/>
    <w:rsid w:val="00131906"/>
    <w:rsid w:val="00134482"/>
    <w:rsid w:val="001348B6"/>
    <w:rsid w:val="00141B8D"/>
    <w:rsid w:val="00141F58"/>
    <w:rsid w:val="00142209"/>
    <w:rsid w:val="00143361"/>
    <w:rsid w:val="00145E94"/>
    <w:rsid w:val="001523D7"/>
    <w:rsid w:val="00153E37"/>
    <w:rsid w:val="00154562"/>
    <w:rsid w:val="00154F0A"/>
    <w:rsid w:val="0016084C"/>
    <w:rsid w:val="00162BAE"/>
    <w:rsid w:val="00163C75"/>
    <w:rsid w:val="00164CBD"/>
    <w:rsid w:val="001670DF"/>
    <w:rsid w:val="001745D3"/>
    <w:rsid w:val="00174D14"/>
    <w:rsid w:val="00182776"/>
    <w:rsid w:val="00190397"/>
    <w:rsid w:val="0019085C"/>
    <w:rsid w:val="001969F2"/>
    <w:rsid w:val="001A2122"/>
    <w:rsid w:val="001A4CB1"/>
    <w:rsid w:val="001A4D71"/>
    <w:rsid w:val="001A6079"/>
    <w:rsid w:val="001B177E"/>
    <w:rsid w:val="001B1ACD"/>
    <w:rsid w:val="001B2DA3"/>
    <w:rsid w:val="001B4F50"/>
    <w:rsid w:val="001B5928"/>
    <w:rsid w:val="001C5264"/>
    <w:rsid w:val="001C5BB6"/>
    <w:rsid w:val="001C60ED"/>
    <w:rsid w:val="001C61E1"/>
    <w:rsid w:val="001D0E06"/>
    <w:rsid w:val="001D2D9C"/>
    <w:rsid w:val="001E08F5"/>
    <w:rsid w:val="001E0F50"/>
    <w:rsid w:val="001E1820"/>
    <w:rsid w:val="001E30D7"/>
    <w:rsid w:val="001E4263"/>
    <w:rsid w:val="001E6D25"/>
    <w:rsid w:val="001E74AD"/>
    <w:rsid w:val="001E754B"/>
    <w:rsid w:val="001F04DE"/>
    <w:rsid w:val="001F165F"/>
    <w:rsid w:val="001F22A4"/>
    <w:rsid w:val="001F2EFA"/>
    <w:rsid w:val="001F3648"/>
    <w:rsid w:val="001F4A54"/>
    <w:rsid w:val="001F4CF1"/>
    <w:rsid w:val="001F5498"/>
    <w:rsid w:val="001F7914"/>
    <w:rsid w:val="00204DE8"/>
    <w:rsid w:val="0020547A"/>
    <w:rsid w:val="002057D4"/>
    <w:rsid w:val="0021085A"/>
    <w:rsid w:val="00215C79"/>
    <w:rsid w:val="002164A1"/>
    <w:rsid w:val="00217362"/>
    <w:rsid w:val="00217810"/>
    <w:rsid w:val="00217FAA"/>
    <w:rsid w:val="002216EB"/>
    <w:rsid w:val="00227102"/>
    <w:rsid w:val="00232352"/>
    <w:rsid w:val="0023469D"/>
    <w:rsid w:val="00234C32"/>
    <w:rsid w:val="00235D2F"/>
    <w:rsid w:val="00237675"/>
    <w:rsid w:val="00240440"/>
    <w:rsid w:val="002444A7"/>
    <w:rsid w:val="00244B89"/>
    <w:rsid w:val="00245B1E"/>
    <w:rsid w:val="002468CA"/>
    <w:rsid w:val="00247A99"/>
    <w:rsid w:val="00251778"/>
    <w:rsid w:val="00252345"/>
    <w:rsid w:val="00252620"/>
    <w:rsid w:val="00252C13"/>
    <w:rsid w:val="00254565"/>
    <w:rsid w:val="00256E0B"/>
    <w:rsid w:val="002571A5"/>
    <w:rsid w:val="002572CC"/>
    <w:rsid w:val="002620CA"/>
    <w:rsid w:val="00262556"/>
    <w:rsid w:val="0026424B"/>
    <w:rsid w:val="002644D4"/>
    <w:rsid w:val="00266B82"/>
    <w:rsid w:val="0027025C"/>
    <w:rsid w:val="00270294"/>
    <w:rsid w:val="00270DC6"/>
    <w:rsid w:val="00273BD2"/>
    <w:rsid w:val="00273CB5"/>
    <w:rsid w:val="00280197"/>
    <w:rsid w:val="00280326"/>
    <w:rsid w:val="00282B34"/>
    <w:rsid w:val="002842C4"/>
    <w:rsid w:val="0028468C"/>
    <w:rsid w:val="0028583B"/>
    <w:rsid w:val="00286FB4"/>
    <w:rsid w:val="002875A8"/>
    <w:rsid w:val="0028785E"/>
    <w:rsid w:val="00287A1B"/>
    <w:rsid w:val="002907E0"/>
    <w:rsid w:val="00291E67"/>
    <w:rsid w:val="00292987"/>
    <w:rsid w:val="0029628C"/>
    <w:rsid w:val="0029687F"/>
    <w:rsid w:val="00297A90"/>
    <w:rsid w:val="002A03F3"/>
    <w:rsid w:val="002A0A24"/>
    <w:rsid w:val="002A0E0A"/>
    <w:rsid w:val="002A257A"/>
    <w:rsid w:val="002A31D3"/>
    <w:rsid w:val="002A62B1"/>
    <w:rsid w:val="002A668E"/>
    <w:rsid w:val="002B21FE"/>
    <w:rsid w:val="002B316C"/>
    <w:rsid w:val="002B3882"/>
    <w:rsid w:val="002C10D8"/>
    <w:rsid w:val="002C1D95"/>
    <w:rsid w:val="002C206C"/>
    <w:rsid w:val="002C3EBF"/>
    <w:rsid w:val="002C4D6E"/>
    <w:rsid w:val="002C6358"/>
    <w:rsid w:val="002C794C"/>
    <w:rsid w:val="002D015D"/>
    <w:rsid w:val="002D0923"/>
    <w:rsid w:val="002D7B39"/>
    <w:rsid w:val="002E13AB"/>
    <w:rsid w:val="002E2803"/>
    <w:rsid w:val="002E5B5B"/>
    <w:rsid w:val="002E6269"/>
    <w:rsid w:val="002E7C09"/>
    <w:rsid w:val="002F1AA9"/>
    <w:rsid w:val="002F2D65"/>
    <w:rsid w:val="002F3C85"/>
    <w:rsid w:val="002F759D"/>
    <w:rsid w:val="002F7CC9"/>
    <w:rsid w:val="00300760"/>
    <w:rsid w:val="00306856"/>
    <w:rsid w:val="00310876"/>
    <w:rsid w:val="00312F3F"/>
    <w:rsid w:val="00313B48"/>
    <w:rsid w:val="00315352"/>
    <w:rsid w:val="00315B75"/>
    <w:rsid w:val="00316513"/>
    <w:rsid w:val="00321F74"/>
    <w:rsid w:val="00321F9A"/>
    <w:rsid w:val="00322BD7"/>
    <w:rsid w:val="00326F4B"/>
    <w:rsid w:val="0033017A"/>
    <w:rsid w:val="0033238A"/>
    <w:rsid w:val="00334503"/>
    <w:rsid w:val="00335D47"/>
    <w:rsid w:val="0034138A"/>
    <w:rsid w:val="003431F0"/>
    <w:rsid w:val="00343463"/>
    <w:rsid w:val="0034447F"/>
    <w:rsid w:val="003469B7"/>
    <w:rsid w:val="003511F7"/>
    <w:rsid w:val="0035288B"/>
    <w:rsid w:val="00352B1C"/>
    <w:rsid w:val="00356905"/>
    <w:rsid w:val="00363246"/>
    <w:rsid w:val="00367DE1"/>
    <w:rsid w:val="00367F9A"/>
    <w:rsid w:val="00370592"/>
    <w:rsid w:val="003710B7"/>
    <w:rsid w:val="00372832"/>
    <w:rsid w:val="00372CF8"/>
    <w:rsid w:val="0038254B"/>
    <w:rsid w:val="003828F8"/>
    <w:rsid w:val="003853DA"/>
    <w:rsid w:val="003874B5"/>
    <w:rsid w:val="00390734"/>
    <w:rsid w:val="00391442"/>
    <w:rsid w:val="0039178C"/>
    <w:rsid w:val="0039207F"/>
    <w:rsid w:val="00395CC0"/>
    <w:rsid w:val="003A06B0"/>
    <w:rsid w:val="003A11C1"/>
    <w:rsid w:val="003A43F3"/>
    <w:rsid w:val="003B0A9C"/>
    <w:rsid w:val="003B291A"/>
    <w:rsid w:val="003B3016"/>
    <w:rsid w:val="003B544E"/>
    <w:rsid w:val="003B5B82"/>
    <w:rsid w:val="003C0492"/>
    <w:rsid w:val="003C2280"/>
    <w:rsid w:val="003C2E41"/>
    <w:rsid w:val="003C6BF8"/>
    <w:rsid w:val="003D1492"/>
    <w:rsid w:val="003D65FF"/>
    <w:rsid w:val="003E0498"/>
    <w:rsid w:val="003E1271"/>
    <w:rsid w:val="003E4432"/>
    <w:rsid w:val="003E4FE4"/>
    <w:rsid w:val="003E6715"/>
    <w:rsid w:val="003F0636"/>
    <w:rsid w:val="003F06FB"/>
    <w:rsid w:val="003F1946"/>
    <w:rsid w:val="003F2285"/>
    <w:rsid w:val="003F684B"/>
    <w:rsid w:val="003F6A22"/>
    <w:rsid w:val="003F7570"/>
    <w:rsid w:val="003F7837"/>
    <w:rsid w:val="00401119"/>
    <w:rsid w:val="00401357"/>
    <w:rsid w:val="0040317D"/>
    <w:rsid w:val="004051AD"/>
    <w:rsid w:val="00406CC0"/>
    <w:rsid w:val="00406E11"/>
    <w:rsid w:val="004110CD"/>
    <w:rsid w:val="00411445"/>
    <w:rsid w:val="00416463"/>
    <w:rsid w:val="00421110"/>
    <w:rsid w:val="0042188D"/>
    <w:rsid w:val="00421E34"/>
    <w:rsid w:val="00423021"/>
    <w:rsid w:val="004231EF"/>
    <w:rsid w:val="0042361A"/>
    <w:rsid w:val="004315E2"/>
    <w:rsid w:val="004345CB"/>
    <w:rsid w:val="00435AC4"/>
    <w:rsid w:val="00436393"/>
    <w:rsid w:val="00437DC0"/>
    <w:rsid w:val="00437E86"/>
    <w:rsid w:val="00441CF7"/>
    <w:rsid w:val="004439AB"/>
    <w:rsid w:val="00443A94"/>
    <w:rsid w:val="004456E3"/>
    <w:rsid w:val="004458B3"/>
    <w:rsid w:val="00446AA6"/>
    <w:rsid w:val="00447069"/>
    <w:rsid w:val="00447D33"/>
    <w:rsid w:val="00453E90"/>
    <w:rsid w:val="0045471A"/>
    <w:rsid w:val="0045559F"/>
    <w:rsid w:val="00457302"/>
    <w:rsid w:val="004576FF"/>
    <w:rsid w:val="00457DEE"/>
    <w:rsid w:val="00461E0B"/>
    <w:rsid w:val="00461E86"/>
    <w:rsid w:val="0046417B"/>
    <w:rsid w:val="00467EBF"/>
    <w:rsid w:val="0047169C"/>
    <w:rsid w:val="00477E49"/>
    <w:rsid w:val="004801A9"/>
    <w:rsid w:val="00480314"/>
    <w:rsid w:val="00481974"/>
    <w:rsid w:val="00482283"/>
    <w:rsid w:val="00482ECA"/>
    <w:rsid w:val="00483EB9"/>
    <w:rsid w:val="00483F68"/>
    <w:rsid w:val="00496A32"/>
    <w:rsid w:val="004973AE"/>
    <w:rsid w:val="004A07BE"/>
    <w:rsid w:val="004A30EA"/>
    <w:rsid w:val="004A4DDB"/>
    <w:rsid w:val="004A5E31"/>
    <w:rsid w:val="004A70B7"/>
    <w:rsid w:val="004B0CE9"/>
    <w:rsid w:val="004B3331"/>
    <w:rsid w:val="004B3E87"/>
    <w:rsid w:val="004B4FA5"/>
    <w:rsid w:val="004B5677"/>
    <w:rsid w:val="004C29B8"/>
    <w:rsid w:val="004C2CD3"/>
    <w:rsid w:val="004C3333"/>
    <w:rsid w:val="004C4878"/>
    <w:rsid w:val="004C52DF"/>
    <w:rsid w:val="004D1EEC"/>
    <w:rsid w:val="004D3228"/>
    <w:rsid w:val="004D3E18"/>
    <w:rsid w:val="004D4D27"/>
    <w:rsid w:val="004E2082"/>
    <w:rsid w:val="004E217D"/>
    <w:rsid w:val="004E27D7"/>
    <w:rsid w:val="004E378B"/>
    <w:rsid w:val="004E4429"/>
    <w:rsid w:val="004E4488"/>
    <w:rsid w:val="004E4FA6"/>
    <w:rsid w:val="004E5BA7"/>
    <w:rsid w:val="004F086C"/>
    <w:rsid w:val="004F094B"/>
    <w:rsid w:val="004F2429"/>
    <w:rsid w:val="004F4650"/>
    <w:rsid w:val="004F5793"/>
    <w:rsid w:val="004F5F94"/>
    <w:rsid w:val="004F7821"/>
    <w:rsid w:val="0050086C"/>
    <w:rsid w:val="005027A5"/>
    <w:rsid w:val="00502EE3"/>
    <w:rsid w:val="005061AE"/>
    <w:rsid w:val="00507F2D"/>
    <w:rsid w:val="00512825"/>
    <w:rsid w:val="00512F64"/>
    <w:rsid w:val="00513203"/>
    <w:rsid w:val="005143DF"/>
    <w:rsid w:val="00514783"/>
    <w:rsid w:val="00514F08"/>
    <w:rsid w:val="00515032"/>
    <w:rsid w:val="00516CE9"/>
    <w:rsid w:val="00522F69"/>
    <w:rsid w:val="005237FF"/>
    <w:rsid w:val="00523D3C"/>
    <w:rsid w:val="00524121"/>
    <w:rsid w:val="0052475A"/>
    <w:rsid w:val="00525AD8"/>
    <w:rsid w:val="005268F3"/>
    <w:rsid w:val="005272B2"/>
    <w:rsid w:val="00531418"/>
    <w:rsid w:val="0053266A"/>
    <w:rsid w:val="0053281F"/>
    <w:rsid w:val="00537978"/>
    <w:rsid w:val="00537F10"/>
    <w:rsid w:val="00540F2C"/>
    <w:rsid w:val="005411A0"/>
    <w:rsid w:val="005421A4"/>
    <w:rsid w:val="00543603"/>
    <w:rsid w:val="00544060"/>
    <w:rsid w:val="005451A8"/>
    <w:rsid w:val="00545235"/>
    <w:rsid w:val="00545693"/>
    <w:rsid w:val="00545DB1"/>
    <w:rsid w:val="00545F7A"/>
    <w:rsid w:val="005465FE"/>
    <w:rsid w:val="0054687E"/>
    <w:rsid w:val="00547736"/>
    <w:rsid w:val="00550C20"/>
    <w:rsid w:val="00553F47"/>
    <w:rsid w:val="00555EA8"/>
    <w:rsid w:val="00564AEF"/>
    <w:rsid w:val="0056520D"/>
    <w:rsid w:val="00567967"/>
    <w:rsid w:val="0057083D"/>
    <w:rsid w:val="005715CD"/>
    <w:rsid w:val="005729FF"/>
    <w:rsid w:val="0057480F"/>
    <w:rsid w:val="005840B3"/>
    <w:rsid w:val="005849E2"/>
    <w:rsid w:val="0058536F"/>
    <w:rsid w:val="00586496"/>
    <w:rsid w:val="005869AB"/>
    <w:rsid w:val="00590A2B"/>
    <w:rsid w:val="00591224"/>
    <w:rsid w:val="00591C4D"/>
    <w:rsid w:val="00591F49"/>
    <w:rsid w:val="00594F6A"/>
    <w:rsid w:val="005A0310"/>
    <w:rsid w:val="005A0433"/>
    <w:rsid w:val="005A2BF6"/>
    <w:rsid w:val="005A368D"/>
    <w:rsid w:val="005A5F09"/>
    <w:rsid w:val="005B05CC"/>
    <w:rsid w:val="005B20CA"/>
    <w:rsid w:val="005B238D"/>
    <w:rsid w:val="005B2EAA"/>
    <w:rsid w:val="005B30E4"/>
    <w:rsid w:val="005B3D8F"/>
    <w:rsid w:val="005B5AF6"/>
    <w:rsid w:val="005B5BAA"/>
    <w:rsid w:val="005B60AF"/>
    <w:rsid w:val="005C32AB"/>
    <w:rsid w:val="005C501B"/>
    <w:rsid w:val="005D10D1"/>
    <w:rsid w:val="005D3EB1"/>
    <w:rsid w:val="005D446E"/>
    <w:rsid w:val="005E25A6"/>
    <w:rsid w:val="005E56C0"/>
    <w:rsid w:val="005E6404"/>
    <w:rsid w:val="005F1A02"/>
    <w:rsid w:val="005F2771"/>
    <w:rsid w:val="005F2C97"/>
    <w:rsid w:val="005F2DB9"/>
    <w:rsid w:val="005F3E49"/>
    <w:rsid w:val="005F43DE"/>
    <w:rsid w:val="005F4CF3"/>
    <w:rsid w:val="005F4F15"/>
    <w:rsid w:val="005F5165"/>
    <w:rsid w:val="005F617A"/>
    <w:rsid w:val="00600C58"/>
    <w:rsid w:val="0060118C"/>
    <w:rsid w:val="00601899"/>
    <w:rsid w:val="006026B0"/>
    <w:rsid w:val="00603696"/>
    <w:rsid w:val="00604691"/>
    <w:rsid w:val="006046CA"/>
    <w:rsid w:val="006078BC"/>
    <w:rsid w:val="00607A46"/>
    <w:rsid w:val="006127C0"/>
    <w:rsid w:val="00615276"/>
    <w:rsid w:val="006154CB"/>
    <w:rsid w:val="0061670F"/>
    <w:rsid w:val="00616E9B"/>
    <w:rsid w:val="00620CCB"/>
    <w:rsid w:val="00624028"/>
    <w:rsid w:val="0062418E"/>
    <w:rsid w:val="00624D3C"/>
    <w:rsid w:val="0062546D"/>
    <w:rsid w:val="00625599"/>
    <w:rsid w:val="00626DC3"/>
    <w:rsid w:val="0063085E"/>
    <w:rsid w:val="00633815"/>
    <w:rsid w:val="00633B56"/>
    <w:rsid w:val="00636D3B"/>
    <w:rsid w:val="00637D84"/>
    <w:rsid w:val="00642BC9"/>
    <w:rsid w:val="006439C7"/>
    <w:rsid w:val="00643A6C"/>
    <w:rsid w:val="0064496E"/>
    <w:rsid w:val="006471E5"/>
    <w:rsid w:val="006561CE"/>
    <w:rsid w:val="0066226B"/>
    <w:rsid w:val="00662CFA"/>
    <w:rsid w:val="00663E10"/>
    <w:rsid w:val="0066535B"/>
    <w:rsid w:val="0066734A"/>
    <w:rsid w:val="00667AD6"/>
    <w:rsid w:val="00674387"/>
    <w:rsid w:val="0067700E"/>
    <w:rsid w:val="006778D8"/>
    <w:rsid w:val="00681338"/>
    <w:rsid w:val="00683D59"/>
    <w:rsid w:val="00684EC0"/>
    <w:rsid w:val="00685DA5"/>
    <w:rsid w:val="00686EF8"/>
    <w:rsid w:val="006879FE"/>
    <w:rsid w:val="00694195"/>
    <w:rsid w:val="00695CBB"/>
    <w:rsid w:val="00696CBD"/>
    <w:rsid w:val="00697A82"/>
    <w:rsid w:val="006A03F0"/>
    <w:rsid w:val="006A07B5"/>
    <w:rsid w:val="006A09DF"/>
    <w:rsid w:val="006A0E70"/>
    <w:rsid w:val="006A21FD"/>
    <w:rsid w:val="006A3684"/>
    <w:rsid w:val="006A3DD7"/>
    <w:rsid w:val="006A3DF5"/>
    <w:rsid w:val="006A4785"/>
    <w:rsid w:val="006A6D45"/>
    <w:rsid w:val="006B25C2"/>
    <w:rsid w:val="006B7470"/>
    <w:rsid w:val="006B76EB"/>
    <w:rsid w:val="006B7BCD"/>
    <w:rsid w:val="006C3013"/>
    <w:rsid w:val="006C352D"/>
    <w:rsid w:val="006C5F8C"/>
    <w:rsid w:val="006C7A2A"/>
    <w:rsid w:val="006D0124"/>
    <w:rsid w:val="006D01E0"/>
    <w:rsid w:val="006D081D"/>
    <w:rsid w:val="006D175C"/>
    <w:rsid w:val="006D3DBC"/>
    <w:rsid w:val="006D4523"/>
    <w:rsid w:val="006D4FA1"/>
    <w:rsid w:val="006D5961"/>
    <w:rsid w:val="006E0290"/>
    <w:rsid w:val="006E2685"/>
    <w:rsid w:val="006E2D9A"/>
    <w:rsid w:val="006E3CB2"/>
    <w:rsid w:val="006E4252"/>
    <w:rsid w:val="006E5D06"/>
    <w:rsid w:val="006F3700"/>
    <w:rsid w:val="006F37B3"/>
    <w:rsid w:val="006F40A8"/>
    <w:rsid w:val="006F40F9"/>
    <w:rsid w:val="006F51EF"/>
    <w:rsid w:val="006F5237"/>
    <w:rsid w:val="00704003"/>
    <w:rsid w:val="007116ED"/>
    <w:rsid w:val="00712650"/>
    <w:rsid w:val="007178A5"/>
    <w:rsid w:val="00717F71"/>
    <w:rsid w:val="00720D4D"/>
    <w:rsid w:val="00722945"/>
    <w:rsid w:val="00722965"/>
    <w:rsid w:val="00727600"/>
    <w:rsid w:val="007278EC"/>
    <w:rsid w:val="00730CE3"/>
    <w:rsid w:val="00731150"/>
    <w:rsid w:val="00733EE9"/>
    <w:rsid w:val="0073464A"/>
    <w:rsid w:val="007379BF"/>
    <w:rsid w:val="00737BB6"/>
    <w:rsid w:val="00741849"/>
    <w:rsid w:val="00745979"/>
    <w:rsid w:val="007475E8"/>
    <w:rsid w:val="00747B71"/>
    <w:rsid w:val="00750449"/>
    <w:rsid w:val="0075644F"/>
    <w:rsid w:val="00761E37"/>
    <w:rsid w:val="00763058"/>
    <w:rsid w:val="00763E6E"/>
    <w:rsid w:val="00764A5D"/>
    <w:rsid w:val="00764AF3"/>
    <w:rsid w:val="00764D1A"/>
    <w:rsid w:val="007705B3"/>
    <w:rsid w:val="00773235"/>
    <w:rsid w:val="007744EB"/>
    <w:rsid w:val="00781115"/>
    <w:rsid w:val="00783F04"/>
    <w:rsid w:val="0078406D"/>
    <w:rsid w:val="00785125"/>
    <w:rsid w:val="00786D2D"/>
    <w:rsid w:val="00786FCB"/>
    <w:rsid w:val="0078781C"/>
    <w:rsid w:val="00791A0A"/>
    <w:rsid w:val="00794DFC"/>
    <w:rsid w:val="00796147"/>
    <w:rsid w:val="00796428"/>
    <w:rsid w:val="007A05CD"/>
    <w:rsid w:val="007A1147"/>
    <w:rsid w:val="007A195F"/>
    <w:rsid w:val="007A4A08"/>
    <w:rsid w:val="007A523C"/>
    <w:rsid w:val="007B015D"/>
    <w:rsid w:val="007B0537"/>
    <w:rsid w:val="007B2DDA"/>
    <w:rsid w:val="007B3656"/>
    <w:rsid w:val="007B3AB9"/>
    <w:rsid w:val="007B6936"/>
    <w:rsid w:val="007C08D6"/>
    <w:rsid w:val="007C1CD2"/>
    <w:rsid w:val="007C33AD"/>
    <w:rsid w:val="007C35FC"/>
    <w:rsid w:val="007C3904"/>
    <w:rsid w:val="007C74A7"/>
    <w:rsid w:val="007D0744"/>
    <w:rsid w:val="007D1381"/>
    <w:rsid w:val="007D284F"/>
    <w:rsid w:val="007D3171"/>
    <w:rsid w:val="007D56DE"/>
    <w:rsid w:val="007D6358"/>
    <w:rsid w:val="007D6A8B"/>
    <w:rsid w:val="007D7935"/>
    <w:rsid w:val="007E3C3A"/>
    <w:rsid w:val="007E5659"/>
    <w:rsid w:val="007F192E"/>
    <w:rsid w:val="007F1BC7"/>
    <w:rsid w:val="007F1D3D"/>
    <w:rsid w:val="007F2DBD"/>
    <w:rsid w:val="007F5133"/>
    <w:rsid w:val="007F5465"/>
    <w:rsid w:val="007F5AF0"/>
    <w:rsid w:val="007F6EBF"/>
    <w:rsid w:val="00802800"/>
    <w:rsid w:val="00803A40"/>
    <w:rsid w:val="00807C0F"/>
    <w:rsid w:val="00807C57"/>
    <w:rsid w:val="008118D1"/>
    <w:rsid w:val="00813DD9"/>
    <w:rsid w:val="0081724B"/>
    <w:rsid w:val="008217E3"/>
    <w:rsid w:val="00823EC5"/>
    <w:rsid w:val="00826420"/>
    <w:rsid w:val="00830444"/>
    <w:rsid w:val="00830D4A"/>
    <w:rsid w:val="00834323"/>
    <w:rsid w:val="00834E27"/>
    <w:rsid w:val="00841825"/>
    <w:rsid w:val="008430A7"/>
    <w:rsid w:val="00844340"/>
    <w:rsid w:val="00844418"/>
    <w:rsid w:val="00851763"/>
    <w:rsid w:val="00856415"/>
    <w:rsid w:val="008578BE"/>
    <w:rsid w:val="00860810"/>
    <w:rsid w:val="0086454D"/>
    <w:rsid w:val="008648F1"/>
    <w:rsid w:val="00872E30"/>
    <w:rsid w:val="00874712"/>
    <w:rsid w:val="008754FD"/>
    <w:rsid w:val="00875FBF"/>
    <w:rsid w:val="00876C5F"/>
    <w:rsid w:val="008774A7"/>
    <w:rsid w:val="00877C8C"/>
    <w:rsid w:val="00881211"/>
    <w:rsid w:val="008844FB"/>
    <w:rsid w:val="008866C7"/>
    <w:rsid w:val="00887D48"/>
    <w:rsid w:val="00890D97"/>
    <w:rsid w:val="008911F4"/>
    <w:rsid w:val="00891F37"/>
    <w:rsid w:val="0089242B"/>
    <w:rsid w:val="00893225"/>
    <w:rsid w:val="00894046"/>
    <w:rsid w:val="008956F8"/>
    <w:rsid w:val="00896CDC"/>
    <w:rsid w:val="0089797D"/>
    <w:rsid w:val="00897DA3"/>
    <w:rsid w:val="00897EAE"/>
    <w:rsid w:val="008A0B1F"/>
    <w:rsid w:val="008A1267"/>
    <w:rsid w:val="008A21A6"/>
    <w:rsid w:val="008A3554"/>
    <w:rsid w:val="008A4483"/>
    <w:rsid w:val="008A65E8"/>
    <w:rsid w:val="008B1D1B"/>
    <w:rsid w:val="008B29F2"/>
    <w:rsid w:val="008B69E3"/>
    <w:rsid w:val="008B7044"/>
    <w:rsid w:val="008B77FF"/>
    <w:rsid w:val="008B7DC0"/>
    <w:rsid w:val="008C0EBC"/>
    <w:rsid w:val="008C138E"/>
    <w:rsid w:val="008C2138"/>
    <w:rsid w:val="008C31C3"/>
    <w:rsid w:val="008C3E37"/>
    <w:rsid w:val="008C6074"/>
    <w:rsid w:val="008C684A"/>
    <w:rsid w:val="008C6E4C"/>
    <w:rsid w:val="008D14CB"/>
    <w:rsid w:val="008D2570"/>
    <w:rsid w:val="008D3AFE"/>
    <w:rsid w:val="008D4B69"/>
    <w:rsid w:val="008D5BEC"/>
    <w:rsid w:val="008D7BAF"/>
    <w:rsid w:val="008E07EE"/>
    <w:rsid w:val="008E11D2"/>
    <w:rsid w:val="008E150D"/>
    <w:rsid w:val="008E52B3"/>
    <w:rsid w:val="009006B5"/>
    <w:rsid w:val="00903B0E"/>
    <w:rsid w:val="00903FF6"/>
    <w:rsid w:val="00905C7F"/>
    <w:rsid w:val="00907137"/>
    <w:rsid w:val="00910FF1"/>
    <w:rsid w:val="009116EF"/>
    <w:rsid w:val="00914E20"/>
    <w:rsid w:val="009176FB"/>
    <w:rsid w:val="00921515"/>
    <w:rsid w:val="0092436E"/>
    <w:rsid w:val="00925DE1"/>
    <w:rsid w:val="0092712C"/>
    <w:rsid w:val="00930978"/>
    <w:rsid w:val="0093148D"/>
    <w:rsid w:val="00932684"/>
    <w:rsid w:val="009343D6"/>
    <w:rsid w:val="00934552"/>
    <w:rsid w:val="00935CA3"/>
    <w:rsid w:val="00935DB2"/>
    <w:rsid w:val="009362A8"/>
    <w:rsid w:val="00941BE6"/>
    <w:rsid w:val="009453FC"/>
    <w:rsid w:val="009465D5"/>
    <w:rsid w:val="00946F55"/>
    <w:rsid w:val="0094778D"/>
    <w:rsid w:val="009479AA"/>
    <w:rsid w:val="00947DA2"/>
    <w:rsid w:val="009512C3"/>
    <w:rsid w:val="00952AB5"/>
    <w:rsid w:val="00953A26"/>
    <w:rsid w:val="00955072"/>
    <w:rsid w:val="00955A47"/>
    <w:rsid w:val="00955C39"/>
    <w:rsid w:val="0096058A"/>
    <w:rsid w:val="00965922"/>
    <w:rsid w:val="00966805"/>
    <w:rsid w:val="00966D01"/>
    <w:rsid w:val="00971E6E"/>
    <w:rsid w:val="009721C1"/>
    <w:rsid w:val="00973D68"/>
    <w:rsid w:val="0097409B"/>
    <w:rsid w:val="0097482A"/>
    <w:rsid w:val="009811DD"/>
    <w:rsid w:val="00981C45"/>
    <w:rsid w:val="009842DF"/>
    <w:rsid w:val="00985E98"/>
    <w:rsid w:val="00986812"/>
    <w:rsid w:val="0099281B"/>
    <w:rsid w:val="009A2FA0"/>
    <w:rsid w:val="009A3571"/>
    <w:rsid w:val="009A538C"/>
    <w:rsid w:val="009A652C"/>
    <w:rsid w:val="009A6C55"/>
    <w:rsid w:val="009A700E"/>
    <w:rsid w:val="009A7A5E"/>
    <w:rsid w:val="009B0EA9"/>
    <w:rsid w:val="009B1ABE"/>
    <w:rsid w:val="009B2A0A"/>
    <w:rsid w:val="009B2A78"/>
    <w:rsid w:val="009B6F09"/>
    <w:rsid w:val="009B7F82"/>
    <w:rsid w:val="009C1864"/>
    <w:rsid w:val="009C5136"/>
    <w:rsid w:val="009C6724"/>
    <w:rsid w:val="009C6CCE"/>
    <w:rsid w:val="009C6F23"/>
    <w:rsid w:val="009D0510"/>
    <w:rsid w:val="009D0EFD"/>
    <w:rsid w:val="009D1719"/>
    <w:rsid w:val="009D1E39"/>
    <w:rsid w:val="009D34C0"/>
    <w:rsid w:val="009D378F"/>
    <w:rsid w:val="009D3F6A"/>
    <w:rsid w:val="009D422F"/>
    <w:rsid w:val="009D4D27"/>
    <w:rsid w:val="009D5115"/>
    <w:rsid w:val="009D5855"/>
    <w:rsid w:val="009D6F05"/>
    <w:rsid w:val="009E0304"/>
    <w:rsid w:val="009E1D4D"/>
    <w:rsid w:val="009E3170"/>
    <w:rsid w:val="009E404A"/>
    <w:rsid w:val="009E52A8"/>
    <w:rsid w:val="009E5E01"/>
    <w:rsid w:val="009E63E8"/>
    <w:rsid w:val="009E7043"/>
    <w:rsid w:val="009E7BE1"/>
    <w:rsid w:val="009F15D5"/>
    <w:rsid w:val="009F19CA"/>
    <w:rsid w:val="009F4C62"/>
    <w:rsid w:val="009F5A51"/>
    <w:rsid w:val="009F5D23"/>
    <w:rsid w:val="009F7610"/>
    <w:rsid w:val="009F7B1F"/>
    <w:rsid w:val="00A00233"/>
    <w:rsid w:val="00A00969"/>
    <w:rsid w:val="00A02127"/>
    <w:rsid w:val="00A0423E"/>
    <w:rsid w:val="00A05980"/>
    <w:rsid w:val="00A06365"/>
    <w:rsid w:val="00A06A4E"/>
    <w:rsid w:val="00A07CEB"/>
    <w:rsid w:val="00A155C8"/>
    <w:rsid w:val="00A16FFA"/>
    <w:rsid w:val="00A17C4B"/>
    <w:rsid w:val="00A17FB3"/>
    <w:rsid w:val="00A20666"/>
    <w:rsid w:val="00A239B3"/>
    <w:rsid w:val="00A23CD5"/>
    <w:rsid w:val="00A25B4C"/>
    <w:rsid w:val="00A27C38"/>
    <w:rsid w:val="00A27E5E"/>
    <w:rsid w:val="00A316D5"/>
    <w:rsid w:val="00A3193F"/>
    <w:rsid w:val="00A31F9E"/>
    <w:rsid w:val="00A3305D"/>
    <w:rsid w:val="00A346C7"/>
    <w:rsid w:val="00A35BAD"/>
    <w:rsid w:val="00A37541"/>
    <w:rsid w:val="00A40C06"/>
    <w:rsid w:val="00A43CC7"/>
    <w:rsid w:val="00A459B1"/>
    <w:rsid w:val="00A45D36"/>
    <w:rsid w:val="00A46C95"/>
    <w:rsid w:val="00A51128"/>
    <w:rsid w:val="00A551C4"/>
    <w:rsid w:val="00A60240"/>
    <w:rsid w:val="00A621A7"/>
    <w:rsid w:val="00A62C28"/>
    <w:rsid w:val="00A6306B"/>
    <w:rsid w:val="00A65720"/>
    <w:rsid w:val="00A66D78"/>
    <w:rsid w:val="00A74A20"/>
    <w:rsid w:val="00A75295"/>
    <w:rsid w:val="00A76E1C"/>
    <w:rsid w:val="00A76F46"/>
    <w:rsid w:val="00A77A3E"/>
    <w:rsid w:val="00A8439A"/>
    <w:rsid w:val="00A86FE6"/>
    <w:rsid w:val="00A879FD"/>
    <w:rsid w:val="00A90FD4"/>
    <w:rsid w:val="00A910A4"/>
    <w:rsid w:val="00A92409"/>
    <w:rsid w:val="00A96684"/>
    <w:rsid w:val="00A96753"/>
    <w:rsid w:val="00A97EE9"/>
    <w:rsid w:val="00AA39F6"/>
    <w:rsid w:val="00AA3A17"/>
    <w:rsid w:val="00AA613A"/>
    <w:rsid w:val="00AB1B14"/>
    <w:rsid w:val="00AB2387"/>
    <w:rsid w:val="00AB418B"/>
    <w:rsid w:val="00AB7BE8"/>
    <w:rsid w:val="00AC52D8"/>
    <w:rsid w:val="00AC5B47"/>
    <w:rsid w:val="00AC7C03"/>
    <w:rsid w:val="00AC7F3E"/>
    <w:rsid w:val="00AD06F6"/>
    <w:rsid w:val="00AD106C"/>
    <w:rsid w:val="00AD313E"/>
    <w:rsid w:val="00AD4A87"/>
    <w:rsid w:val="00AD7724"/>
    <w:rsid w:val="00AE0E61"/>
    <w:rsid w:val="00AE1123"/>
    <w:rsid w:val="00AE2307"/>
    <w:rsid w:val="00AE5D1B"/>
    <w:rsid w:val="00AE7502"/>
    <w:rsid w:val="00AE7C99"/>
    <w:rsid w:val="00AF2304"/>
    <w:rsid w:val="00AF3D85"/>
    <w:rsid w:val="00AF6641"/>
    <w:rsid w:val="00AF666D"/>
    <w:rsid w:val="00B00963"/>
    <w:rsid w:val="00B03A3E"/>
    <w:rsid w:val="00B10AD9"/>
    <w:rsid w:val="00B133C0"/>
    <w:rsid w:val="00B1484C"/>
    <w:rsid w:val="00B16D23"/>
    <w:rsid w:val="00B17F65"/>
    <w:rsid w:val="00B2293C"/>
    <w:rsid w:val="00B2334C"/>
    <w:rsid w:val="00B24D8F"/>
    <w:rsid w:val="00B250A2"/>
    <w:rsid w:val="00B26D14"/>
    <w:rsid w:val="00B27631"/>
    <w:rsid w:val="00B3025E"/>
    <w:rsid w:val="00B308B5"/>
    <w:rsid w:val="00B37F5C"/>
    <w:rsid w:val="00B40179"/>
    <w:rsid w:val="00B41A39"/>
    <w:rsid w:val="00B439A9"/>
    <w:rsid w:val="00B50130"/>
    <w:rsid w:val="00B50337"/>
    <w:rsid w:val="00B50622"/>
    <w:rsid w:val="00B52761"/>
    <w:rsid w:val="00B53788"/>
    <w:rsid w:val="00B60508"/>
    <w:rsid w:val="00B60A5B"/>
    <w:rsid w:val="00B61FC5"/>
    <w:rsid w:val="00B62A3F"/>
    <w:rsid w:val="00B64916"/>
    <w:rsid w:val="00B667C9"/>
    <w:rsid w:val="00B671AC"/>
    <w:rsid w:val="00B6793A"/>
    <w:rsid w:val="00B67DBD"/>
    <w:rsid w:val="00B70208"/>
    <w:rsid w:val="00B703F9"/>
    <w:rsid w:val="00B72D3F"/>
    <w:rsid w:val="00B75878"/>
    <w:rsid w:val="00B762DD"/>
    <w:rsid w:val="00B774F1"/>
    <w:rsid w:val="00B801A9"/>
    <w:rsid w:val="00B803C4"/>
    <w:rsid w:val="00B8072D"/>
    <w:rsid w:val="00B8085C"/>
    <w:rsid w:val="00B828F6"/>
    <w:rsid w:val="00B8307E"/>
    <w:rsid w:val="00B85CC3"/>
    <w:rsid w:val="00B86D8F"/>
    <w:rsid w:val="00B91651"/>
    <w:rsid w:val="00B9328B"/>
    <w:rsid w:val="00B95EAB"/>
    <w:rsid w:val="00B971BE"/>
    <w:rsid w:val="00BA0CDD"/>
    <w:rsid w:val="00BA1502"/>
    <w:rsid w:val="00BA4E24"/>
    <w:rsid w:val="00BA5224"/>
    <w:rsid w:val="00BA6E8B"/>
    <w:rsid w:val="00BA77A1"/>
    <w:rsid w:val="00BB1818"/>
    <w:rsid w:val="00BB25E0"/>
    <w:rsid w:val="00BB4EE6"/>
    <w:rsid w:val="00BB687D"/>
    <w:rsid w:val="00BB6889"/>
    <w:rsid w:val="00BB69FE"/>
    <w:rsid w:val="00BB6E8E"/>
    <w:rsid w:val="00BB6F39"/>
    <w:rsid w:val="00BB783E"/>
    <w:rsid w:val="00BB7A18"/>
    <w:rsid w:val="00BC017C"/>
    <w:rsid w:val="00BC2AD2"/>
    <w:rsid w:val="00BC61C4"/>
    <w:rsid w:val="00BC6968"/>
    <w:rsid w:val="00BD0ABE"/>
    <w:rsid w:val="00BD2EE8"/>
    <w:rsid w:val="00BD55D6"/>
    <w:rsid w:val="00BE2E97"/>
    <w:rsid w:val="00BE773F"/>
    <w:rsid w:val="00BE78C3"/>
    <w:rsid w:val="00BE7E5E"/>
    <w:rsid w:val="00BF130D"/>
    <w:rsid w:val="00BF1AA9"/>
    <w:rsid w:val="00BF28DA"/>
    <w:rsid w:val="00BF2AA6"/>
    <w:rsid w:val="00BF5324"/>
    <w:rsid w:val="00BF5A0F"/>
    <w:rsid w:val="00C02ED9"/>
    <w:rsid w:val="00C07CEE"/>
    <w:rsid w:val="00C07E20"/>
    <w:rsid w:val="00C125CA"/>
    <w:rsid w:val="00C13F3F"/>
    <w:rsid w:val="00C14EB8"/>
    <w:rsid w:val="00C17165"/>
    <w:rsid w:val="00C17389"/>
    <w:rsid w:val="00C21B0A"/>
    <w:rsid w:val="00C23290"/>
    <w:rsid w:val="00C2347A"/>
    <w:rsid w:val="00C2497B"/>
    <w:rsid w:val="00C27F01"/>
    <w:rsid w:val="00C31489"/>
    <w:rsid w:val="00C314E7"/>
    <w:rsid w:val="00C324E8"/>
    <w:rsid w:val="00C329F1"/>
    <w:rsid w:val="00C33CAD"/>
    <w:rsid w:val="00C35427"/>
    <w:rsid w:val="00C3570E"/>
    <w:rsid w:val="00C36A18"/>
    <w:rsid w:val="00C37B2A"/>
    <w:rsid w:val="00C4334C"/>
    <w:rsid w:val="00C43A00"/>
    <w:rsid w:val="00C44083"/>
    <w:rsid w:val="00C46314"/>
    <w:rsid w:val="00C472F4"/>
    <w:rsid w:val="00C47674"/>
    <w:rsid w:val="00C51142"/>
    <w:rsid w:val="00C52341"/>
    <w:rsid w:val="00C53724"/>
    <w:rsid w:val="00C5410C"/>
    <w:rsid w:val="00C61B91"/>
    <w:rsid w:val="00C61E5D"/>
    <w:rsid w:val="00C66F27"/>
    <w:rsid w:val="00C674A1"/>
    <w:rsid w:val="00C67DD3"/>
    <w:rsid w:val="00C73EB5"/>
    <w:rsid w:val="00C743E4"/>
    <w:rsid w:val="00C746E6"/>
    <w:rsid w:val="00C74780"/>
    <w:rsid w:val="00C74967"/>
    <w:rsid w:val="00C772E8"/>
    <w:rsid w:val="00C77406"/>
    <w:rsid w:val="00C80DE9"/>
    <w:rsid w:val="00C816B4"/>
    <w:rsid w:val="00C83DA9"/>
    <w:rsid w:val="00C8646A"/>
    <w:rsid w:val="00C94272"/>
    <w:rsid w:val="00C95227"/>
    <w:rsid w:val="00C96A05"/>
    <w:rsid w:val="00CA0C7B"/>
    <w:rsid w:val="00CA0E77"/>
    <w:rsid w:val="00CA1709"/>
    <w:rsid w:val="00CA261D"/>
    <w:rsid w:val="00CA5A02"/>
    <w:rsid w:val="00CA655E"/>
    <w:rsid w:val="00CB111F"/>
    <w:rsid w:val="00CB1E8E"/>
    <w:rsid w:val="00CB22C3"/>
    <w:rsid w:val="00CB4085"/>
    <w:rsid w:val="00CB5348"/>
    <w:rsid w:val="00CC2DFC"/>
    <w:rsid w:val="00CC34F2"/>
    <w:rsid w:val="00CC3AE4"/>
    <w:rsid w:val="00CC5DA2"/>
    <w:rsid w:val="00CC759E"/>
    <w:rsid w:val="00CC7773"/>
    <w:rsid w:val="00CD0041"/>
    <w:rsid w:val="00CD10A2"/>
    <w:rsid w:val="00CD133D"/>
    <w:rsid w:val="00CD18D1"/>
    <w:rsid w:val="00CD3FBF"/>
    <w:rsid w:val="00CD599B"/>
    <w:rsid w:val="00CE0DFF"/>
    <w:rsid w:val="00CE17DC"/>
    <w:rsid w:val="00CE219D"/>
    <w:rsid w:val="00CE5932"/>
    <w:rsid w:val="00CE5B6A"/>
    <w:rsid w:val="00CE7DED"/>
    <w:rsid w:val="00CF0C53"/>
    <w:rsid w:val="00CF2384"/>
    <w:rsid w:val="00CF724F"/>
    <w:rsid w:val="00CF734E"/>
    <w:rsid w:val="00CF7DA4"/>
    <w:rsid w:val="00D020C7"/>
    <w:rsid w:val="00D037CA"/>
    <w:rsid w:val="00D0611C"/>
    <w:rsid w:val="00D15053"/>
    <w:rsid w:val="00D16E1A"/>
    <w:rsid w:val="00D20756"/>
    <w:rsid w:val="00D25B54"/>
    <w:rsid w:val="00D31051"/>
    <w:rsid w:val="00D32EA6"/>
    <w:rsid w:val="00D33B60"/>
    <w:rsid w:val="00D374F3"/>
    <w:rsid w:val="00D425F5"/>
    <w:rsid w:val="00D42B56"/>
    <w:rsid w:val="00D440E3"/>
    <w:rsid w:val="00D46F57"/>
    <w:rsid w:val="00D47598"/>
    <w:rsid w:val="00D50573"/>
    <w:rsid w:val="00D50D33"/>
    <w:rsid w:val="00D51CD5"/>
    <w:rsid w:val="00D5277D"/>
    <w:rsid w:val="00D52981"/>
    <w:rsid w:val="00D536E9"/>
    <w:rsid w:val="00D55C8D"/>
    <w:rsid w:val="00D57420"/>
    <w:rsid w:val="00D57D5D"/>
    <w:rsid w:val="00D57F2F"/>
    <w:rsid w:val="00D62267"/>
    <w:rsid w:val="00D62EA1"/>
    <w:rsid w:val="00D63690"/>
    <w:rsid w:val="00D648E5"/>
    <w:rsid w:val="00D66F1D"/>
    <w:rsid w:val="00D67CDE"/>
    <w:rsid w:val="00D71580"/>
    <w:rsid w:val="00D749AE"/>
    <w:rsid w:val="00D74A1D"/>
    <w:rsid w:val="00D755CF"/>
    <w:rsid w:val="00D763A9"/>
    <w:rsid w:val="00D8072F"/>
    <w:rsid w:val="00D81371"/>
    <w:rsid w:val="00D8248E"/>
    <w:rsid w:val="00D82A70"/>
    <w:rsid w:val="00D82BA1"/>
    <w:rsid w:val="00D8427F"/>
    <w:rsid w:val="00D84709"/>
    <w:rsid w:val="00D86C71"/>
    <w:rsid w:val="00D86D57"/>
    <w:rsid w:val="00D9007F"/>
    <w:rsid w:val="00D90503"/>
    <w:rsid w:val="00D9113D"/>
    <w:rsid w:val="00D91AC1"/>
    <w:rsid w:val="00D9404B"/>
    <w:rsid w:val="00D9616D"/>
    <w:rsid w:val="00D97DD4"/>
    <w:rsid w:val="00DA0D37"/>
    <w:rsid w:val="00DA1352"/>
    <w:rsid w:val="00DA277D"/>
    <w:rsid w:val="00DA324D"/>
    <w:rsid w:val="00DA6F12"/>
    <w:rsid w:val="00DB0190"/>
    <w:rsid w:val="00DB0B23"/>
    <w:rsid w:val="00DB0D14"/>
    <w:rsid w:val="00DB13BF"/>
    <w:rsid w:val="00DB17C2"/>
    <w:rsid w:val="00DB2168"/>
    <w:rsid w:val="00DB4A0F"/>
    <w:rsid w:val="00DB63EC"/>
    <w:rsid w:val="00DB6957"/>
    <w:rsid w:val="00DB7F20"/>
    <w:rsid w:val="00DC0E7C"/>
    <w:rsid w:val="00DC136F"/>
    <w:rsid w:val="00DC3DB9"/>
    <w:rsid w:val="00DC5AE7"/>
    <w:rsid w:val="00DC6212"/>
    <w:rsid w:val="00DC6879"/>
    <w:rsid w:val="00DD32E0"/>
    <w:rsid w:val="00DD3524"/>
    <w:rsid w:val="00DD6344"/>
    <w:rsid w:val="00DE1201"/>
    <w:rsid w:val="00DE161C"/>
    <w:rsid w:val="00DE27FD"/>
    <w:rsid w:val="00DE5553"/>
    <w:rsid w:val="00DE7643"/>
    <w:rsid w:val="00DF1629"/>
    <w:rsid w:val="00DF22A1"/>
    <w:rsid w:val="00DF45DC"/>
    <w:rsid w:val="00DF6635"/>
    <w:rsid w:val="00E01AA0"/>
    <w:rsid w:val="00E02DC6"/>
    <w:rsid w:val="00E054F0"/>
    <w:rsid w:val="00E06C61"/>
    <w:rsid w:val="00E1187F"/>
    <w:rsid w:val="00E13088"/>
    <w:rsid w:val="00E13922"/>
    <w:rsid w:val="00E16C37"/>
    <w:rsid w:val="00E21963"/>
    <w:rsid w:val="00E21B95"/>
    <w:rsid w:val="00E2250F"/>
    <w:rsid w:val="00E22C0C"/>
    <w:rsid w:val="00E23D65"/>
    <w:rsid w:val="00E2414B"/>
    <w:rsid w:val="00E31F4E"/>
    <w:rsid w:val="00E31FE2"/>
    <w:rsid w:val="00E325F9"/>
    <w:rsid w:val="00E3290A"/>
    <w:rsid w:val="00E35CA2"/>
    <w:rsid w:val="00E36B8A"/>
    <w:rsid w:val="00E378A1"/>
    <w:rsid w:val="00E41A7D"/>
    <w:rsid w:val="00E41C2B"/>
    <w:rsid w:val="00E438DD"/>
    <w:rsid w:val="00E505A6"/>
    <w:rsid w:val="00E53D3D"/>
    <w:rsid w:val="00E55B88"/>
    <w:rsid w:val="00E55D62"/>
    <w:rsid w:val="00E560F5"/>
    <w:rsid w:val="00E57B8D"/>
    <w:rsid w:val="00E6629C"/>
    <w:rsid w:val="00E66697"/>
    <w:rsid w:val="00E66758"/>
    <w:rsid w:val="00E671B4"/>
    <w:rsid w:val="00E71C4C"/>
    <w:rsid w:val="00E726C2"/>
    <w:rsid w:val="00E72AF2"/>
    <w:rsid w:val="00E75E85"/>
    <w:rsid w:val="00E80550"/>
    <w:rsid w:val="00E86176"/>
    <w:rsid w:val="00E8695F"/>
    <w:rsid w:val="00E86E65"/>
    <w:rsid w:val="00E87010"/>
    <w:rsid w:val="00E90367"/>
    <w:rsid w:val="00E91096"/>
    <w:rsid w:val="00E93611"/>
    <w:rsid w:val="00E945ED"/>
    <w:rsid w:val="00E9545D"/>
    <w:rsid w:val="00E961A2"/>
    <w:rsid w:val="00E96E10"/>
    <w:rsid w:val="00EA1A5F"/>
    <w:rsid w:val="00EA4F6B"/>
    <w:rsid w:val="00EA67BC"/>
    <w:rsid w:val="00EB10AB"/>
    <w:rsid w:val="00EB145D"/>
    <w:rsid w:val="00EB29E3"/>
    <w:rsid w:val="00EB550F"/>
    <w:rsid w:val="00EB58DC"/>
    <w:rsid w:val="00EB681B"/>
    <w:rsid w:val="00EB6A5E"/>
    <w:rsid w:val="00EB792F"/>
    <w:rsid w:val="00EC000D"/>
    <w:rsid w:val="00EC54B4"/>
    <w:rsid w:val="00EC57D7"/>
    <w:rsid w:val="00EC6E6D"/>
    <w:rsid w:val="00EC7484"/>
    <w:rsid w:val="00ED24BB"/>
    <w:rsid w:val="00ED428A"/>
    <w:rsid w:val="00ED57D9"/>
    <w:rsid w:val="00EE0C96"/>
    <w:rsid w:val="00EE13F2"/>
    <w:rsid w:val="00EE21D7"/>
    <w:rsid w:val="00EE2916"/>
    <w:rsid w:val="00EE2F0A"/>
    <w:rsid w:val="00EE47BE"/>
    <w:rsid w:val="00EE5976"/>
    <w:rsid w:val="00EE7135"/>
    <w:rsid w:val="00EF184D"/>
    <w:rsid w:val="00EF1E76"/>
    <w:rsid w:val="00EF307E"/>
    <w:rsid w:val="00EF7F78"/>
    <w:rsid w:val="00F019B1"/>
    <w:rsid w:val="00F02784"/>
    <w:rsid w:val="00F066E9"/>
    <w:rsid w:val="00F0675D"/>
    <w:rsid w:val="00F119FF"/>
    <w:rsid w:val="00F13CF1"/>
    <w:rsid w:val="00F1442B"/>
    <w:rsid w:val="00F15083"/>
    <w:rsid w:val="00F15CCC"/>
    <w:rsid w:val="00F15FE5"/>
    <w:rsid w:val="00F17302"/>
    <w:rsid w:val="00F21BCA"/>
    <w:rsid w:val="00F22658"/>
    <w:rsid w:val="00F23D26"/>
    <w:rsid w:val="00F248E0"/>
    <w:rsid w:val="00F27173"/>
    <w:rsid w:val="00F3655E"/>
    <w:rsid w:val="00F37870"/>
    <w:rsid w:val="00F4175B"/>
    <w:rsid w:val="00F45E05"/>
    <w:rsid w:val="00F462D2"/>
    <w:rsid w:val="00F52115"/>
    <w:rsid w:val="00F52397"/>
    <w:rsid w:val="00F54D12"/>
    <w:rsid w:val="00F553F5"/>
    <w:rsid w:val="00F55EC9"/>
    <w:rsid w:val="00F5666E"/>
    <w:rsid w:val="00F57F5A"/>
    <w:rsid w:val="00F6171C"/>
    <w:rsid w:val="00F635AB"/>
    <w:rsid w:val="00F64406"/>
    <w:rsid w:val="00F653EC"/>
    <w:rsid w:val="00F65B77"/>
    <w:rsid w:val="00F729E6"/>
    <w:rsid w:val="00F72F35"/>
    <w:rsid w:val="00F7341D"/>
    <w:rsid w:val="00F737F2"/>
    <w:rsid w:val="00F76DDB"/>
    <w:rsid w:val="00F81616"/>
    <w:rsid w:val="00F817DC"/>
    <w:rsid w:val="00F82195"/>
    <w:rsid w:val="00F84316"/>
    <w:rsid w:val="00F84DF9"/>
    <w:rsid w:val="00F850F3"/>
    <w:rsid w:val="00F870F2"/>
    <w:rsid w:val="00F87612"/>
    <w:rsid w:val="00F90E3E"/>
    <w:rsid w:val="00F91F7D"/>
    <w:rsid w:val="00FA2467"/>
    <w:rsid w:val="00FA2A21"/>
    <w:rsid w:val="00FA4FE7"/>
    <w:rsid w:val="00FA5A97"/>
    <w:rsid w:val="00FA7AFF"/>
    <w:rsid w:val="00FA7B6B"/>
    <w:rsid w:val="00FB6817"/>
    <w:rsid w:val="00FC1C13"/>
    <w:rsid w:val="00FC2DAE"/>
    <w:rsid w:val="00FC32BB"/>
    <w:rsid w:val="00FD09A5"/>
    <w:rsid w:val="00FD7AA4"/>
    <w:rsid w:val="00FE4F28"/>
    <w:rsid w:val="00FE6A5B"/>
    <w:rsid w:val="00FF12F8"/>
    <w:rsid w:val="00FF4CF4"/>
    <w:rsid w:val="00FF555F"/>
    <w:rsid w:val="00FF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2769"/>
    <o:shapelayout v:ext="edit">
      <o:idmap v:ext="edit" data="1"/>
    </o:shapelayout>
  </w:shapeDefaults>
  <w:decimalSymbol w:val="."/>
  <w:listSeparator w:val=";"/>
  <w14:docId w14:val="1165AD5C"/>
  <w14:defaultImageDpi w14:val="300"/>
  <w15:docId w15:val="{C58874E1-B91F-4AE4-BA3D-D91E91D08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AC1"/>
    <w:pPr>
      <w:spacing w:after="120"/>
    </w:pPr>
    <w:rPr>
      <w:rFonts w:asciiTheme="minorHAnsi" w:hAnsiTheme="minorHAnsi" w:cstheme="majorHAnsi"/>
    </w:rPr>
  </w:style>
  <w:style w:type="paragraph" w:styleId="Titre1">
    <w:name w:val="heading 1"/>
    <w:basedOn w:val="Normal"/>
    <w:next w:val="Normal"/>
    <w:qFormat/>
    <w:rsid w:val="00C2497B"/>
    <w:pPr>
      <w:numPr>
        <w:numId w:val="26"/>
      </w:numPr>
      <w:pBdr>
        <w:bottom w:val="single" w:sz="4" w:space="1" w:color="088EBB"/>
      </w:pBdr>
      <w:spacing w:before="240"/>
      <w:outlineLvl w:val="0"/>
    </w:pPr>
    <w:rPr>
      <w:rFonts w:asciiTheme="majorHAnsi" w:hAnsiTheme="majorHAnsi"/>
      <w:b/>
      <w:color w:val="088EBB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C2497B"/>
    <w:pPr>
      <w:numPr>
        <w:ilvl w:val="1"/>
        <w:numId w:val="26"/>
      </w:numPr>
      <w:outlineLvl w:val="1"/>
    </w:pPr>
    <w:rPr>
      <w:rFonts w:asciiTheme="majorHAnsi" w:hAnsiTheme="majorHAnsi"/>
      <w:b/>
      <w:color w:val="088EBB"/>
      <w:sz w:val="26"/>
      <w:szCs w:val="26"/>
    </w:rPr>
  </w:style>
  <w:style w:type="paragraph" w:styleId="Titre3">
    <w:name w:val="heading 3"/>
    <w:basedOn w:val="Normal"/>
    <w:next w:val="Normal"/>
    <w:qFormat/>
    <w:rsid w:val="00C2497B"/>
    <w:pPr>
      <w:keepNext/>
      <w:numPr>
        <w:ilvl w:val="2"/>
        <w:numId w:val="26"/>
      </w:numPr>
      <w:spacing w:before="120"/>
      <w:outlineLvl w:val="2"/>
    </w:pPr>
    <w:rPr>
      <w:rFonts w:asciiTheme="majorHAnsi" w:hAnsiTheme="majorHAnsi"/>
      <w:b/>
      <w:i/>
      <w:color w:val="088EBB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26"/>
      </w:numPr>
      <w:spacing w:before="240" w:after="60"/>
      <w:outlineLvl w:val="3"/>
    </w:pPr>
    <w:rPr>
      <w:b/>
    </w:rPr>
  </w:style>
  <w:style w:type="paragraph" w:styleId="Titre5">
    <w:name w:val="heading 5"/>
    <w:basedOn w:val="Normal"/>
    <w:next w:val="Normal"/>
    <w:qFormat/>
    <w:pPr>
      <w:numPr>
        <w:ilvl w:val="4"/>
        <w:numId w:val="26"/>
      </w:numPr>
      <w:spacing w:before="240" w:after="60"/>
      <w:outlineLvl w:val="4"/>
    </w:pPr>
  </w:style>
  <w:style w:type="paragraph" w:styleId="Titre6">
    <w:name w:val="heading 6"/>
    <w:basedOn w:val="Normal"/>
    <w:next w:val="Normal"/>
    <w:qFormat/>
    <w:pPr>
      <w:numPr>
        <w:ilvl w:val="5"/>
        <w:numId w:val="26"/>
      </w:numPr>
      <w:spacing w:before="240" w:after="60"/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26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26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26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Pied page"/>
    <w:link w:val="En-tteCar"/>
    <w:pPr>
      <w:jc w:val="center"/>
    </w:pPr>
    <w:rPr>
      <w:rFonts w:ascii="Arial" w:hAnsi="Arial"/>
      <w:noProof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</w:style>
  <w:style w:type="paragraph" w:customStyle="1" w:styleId="Code">
    <w:name w:val="Code"/>
    <w:rPr>
      <w:rFonts w:ascii="Courier New" w:hAnsi="Courier New"/>
      <w:noProof/>
      <w:sz w:val="18"/>
    </w:rPr>
  </w:style>
  <w:style w:type="paragraph" w:styleId="Titre">
    <w:name w:val="Title"/>
    <w:basedOn w:val="Normal"/>
    <w:link w:val="TitreCar"/>
    <w:qFormat/>
    <w:rsid w:val="00C2497B"/>
    <w:pPr>
      <w:spacing w:after="0"/>
      <w:jc w:val="right"/>
    </w:pPr>
    <w:rPr>
      <w:rFonts w:asciiTheme="majorHAnsi" w:hAnsiTheme="majorHAnsi"/>
      <w:b/>
      <w:color w:val="088EBB"/>
      <w:spacing w:val="10"/>
      <w:sz w:val="68"/>
      <w:szCs w:val="44"/>
      <w14:textOutline w14:w="11430" w14:cap="flat" w14:cmpd="sng" w14:algn="ctr">
        <w14:noFill/>
        <w14:prstDash w14:val="solid"/>
        <w14:round/>
      </w14:textOutline>
      <w14:props3d w14:extrusionH="0" w14:contourW="25400" w14:prstMaterial="matte">
        <w14:bevelT w14:w="0" w14:h="0" w14:prst="artDeco"/>
        <w14:contourClr>
          <w14:schemeClr w14:val="accent2">
            <w14:tint w14:val="20000"/>
          </w14:schemeClr>
        </w14:contourClr>
      </w14:props3d>
    </w:rPr>
  </w:style>
  <w:style w:type="paragraph" w:styleId="Sous-titre">
    <w:name w:val="Subtitle"/>
    <w:basedOn w:val="Normal"/>
    <w:link w:val="Sous-titreCar"/>
    <w:qFormat/>
    <w:rsid w:val="00C2497B"/>
    <w:pPr>
      <w:spacing w:after="0"/>
      <w:jc w:val="right"/>
    </w:pPr>
    <w:rPr>
      <w:rFonts w:asciiTheme="majorHAnsi" w:hAnsiTheme="majorHAnsi"/>
      <w:color w:val="088EBB"/>
      <w:sz w:val="44"/>
      <w:szCs w:val="36"/>
    </w:rPr>
  </w:style>
  <w:style w:type="paragraph" w:styleId="Textedebulles">
    <w:name w:val="Balloon Text"/>
    <w:basedOn w:val="Normal"/>
    <w:link w:val="TextedebullesCar"/>
    <w:rsid w:val="00B75878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75878"/>
    <w:rPr>
      <w:rFonts w:ascii="Tahoma" w:hAnsi="Tahoma" w:cs="Tahoma"/>
      <w:sz w:val="16"/>
      <w:szCs w:val="16"/>
      <w:lang w:val="fr-FR" w:eastAsia="fr-FR"/>
    </w:rPr>
  </w:style>
  <w:style w:type="character" w:customStyle="1" w:styleId="En-tteCar">
    <w:name w:val="En-tête Car"/>
    <w:aliases w:val="Pied page Car"/>
    <w:basedOn w:val="Policepardfaut"/>
    <w:link w:val="En-tte"/>
    <w:rsid w:val="00FA4FE7"/>
    <w:rPr>
      <w:rFonts w:ascii="Arial" w:hAnsi="Arial"/>
      <w:noProof/>
      <w:sz w:val="24"/>
      <w:lang w:val="fr-FR" w:eastAsia="fr-FR" w:bidi="ar-SA"/>
    </w:rPr>
  </w:style>
  <w:style w:type="paragraph" w:styleId="Paragraphedeliste">
    <w:name w:val="List Paragraph"/>
    <w:basedOn w:val="Normal"/>
    <w:uiPriority w:val="34"/>
    <w:qFormat/>
    <w:rsid w:val="001F22A4"/>
    <w:pPr>
      <w:ind w:left="708"/>
    </w:pPr>
  </w:style>
  <w:style w:type="character" w:styleId="Accentuation">
    <w:name w:val="Emphasis"/>
    <w:qFormat/>
    <w:rsid w:val="002F759D"/>
    <w:rPr>
      <w:i/>
      <w:iCs/>
    </w:rPr>
  </w:style>
  <w:style w:type="character" w:styleId="Lienhypertexte">
    <w:name w:val="Hyperlink"/>
    <w:basedOn w:val="Policepardfaut"/>
    <w:uiPriority w:val="99"/>
    <w:unhideWhenUsed/>
    <w:rsid w:val="00DB0B23"/>
    <w:rPr>
      <w:color w:val="0000FF"/>
      <w:u w:val="single"/>
    </w:rPr>
  </w:style>
  <w:style w:type="paragraph" w:styleId="NormalWeb">
    <w:name w:val="Normal (Web)"/>
    <w:basedOn w:val="Normal"/>
    <w:unhideWhenUsed/>
    <w:rsid w:val="00054576"/>
    <w:pPr>
      <w:spacing w:before="100" w:beforeAutospacing="1" w:after="100" w:afterAutospacing="1"/>
    </w:pPr>
    <w:rPr>
      <w:lang w:val="fr-CH" w:eastAsia="fr-CH"/>
    </w:rPr>
  </w:style>
  <w:style w:type="table" w:styleId="Grilledutableau">
    <w:name w:val="Table Grid"/>
    <w:basedOn w:val="TableauNormal"/>
    <w:rsid w:val="00AF3D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rsid w:val="00D020C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rsid w:val="00D020C7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D020C7"/>
  </w:style>
  <w:style w:type="paragraph" w:styleId="Objetducommentaire">
    <w:name w:val="annotation subject"/>
    <w:basedOn w:val="Commentaire"/>
    <w:next w:val="Commentaire"/>
    <w:link w:val="ObjetducommentaireCar"/>
    <w:rsid w:val="00D020C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D020C7"/>
    <w:rPr>
      <w:b/>
      <w:bCs/>
    </w:rPr>
  </w:style>
  <w:style w:type="table" w:styleId="Listemoyenne1-Accent2">
    <w:name w:val="Medium List 1 Accent 2"/>
    <w:basedOn w:val="TableauNormal"/>
    <w:uiPriority w:val="60"/>
    <w:rsid w:val="004E27D7"/>
    <w:rPr>
      <w:color w:val="000000" w:themeColor="text1"/>
    </w:rPr>
    <w:tblPr>
      <w:tblStyleRowBandSize w:val="1"/>
      <w:tblStyleColBandSize w:val="1"/>
      <w:tblBorders>
        <w:top w:val="single" w:sz="8" w:space="0" w:color="E41613" w:themeColor="accent2"/>
        <w:bottom w:val="single" w:sz="8" w:space="0" w:color="E4161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1613" w:themeColor="accent2"/>
        </w:tcBorders>
      </w:tcPr>
    </w:tblStylePr>
    <w:tblStylePr w:type="lastRow">
      <w:rPr>
        <w:b/>
        <w:bCs/>
        <w:color w:val="DBEEF3" w:themeColor="text2"/>
      </w:rPr>
      <w:tblPr/>
      <w:tcPr>
        <w:tcBorders>
          <w:top w:val="single" w:sz="8" w:space="0" w:color="E41613" w:themeColor="accent2"/>
          <w:bottom w:val="single" w:sz="8" w:space="0" w:color="E4161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1613" w:themeColor="accent2"/>
          <w:bottom w:val="single" w:sz="8" w:space="0" w:color="E41613" w:themeColor="accent2"/>
        </w:tcBorders>
      </w:tcPr>
    </w:tblStylePr>
    <w:tblStylePr w:type="band1Vert">
      <w:tblPr/>
      <w:tcPr>
        <w:shd w:val="clear" w:color="auto" w:fill="FAC3C3" w:themeFill="accent2" w:themeFillTint="3F"/>
      </w:tcPr>
    </w:tblStylePr>
    <w:tblStylePr w:type="band1Horz">
      <w:tblPr/>
      <w:tcPr>
        <w:shd w:val="clear" w:color="auto" w:fill="FAC3C3" w:themeFill="accent2" w:themeFillTint="3F"/>
      </w:tcPr>
    </w:tblStylePr>
  </w:style>
  <w:style w:type="table" w:styleId="Grillemoyenne1-Accent2">
    <w:name w:val="Medium Grid 1 Accent 2"/>
    <w:basedOn w:val="TableauNormal"/>
    <w:uiPriority w:val="62"/>
    <w:rsid w:val="00C52341"/>
    <w:tblPr>
      <w:tblStyleRowBandSize w:val="1"/>
      <w:tblStyleColBandSize w:val="1"/>
      <w:tblBorders>
        <w:top w:val="single" w:sz="8" w:space="0" w:color="EF4B49" w:themeColor="accent2" w:themeTint="BF"/>
        <w:left w:val="single" w:sz="8" w:space="0" w:color="EF4B49" w:themeColor="accent2" w:themeTint="BF"/>
        <w:bottom w:val="single" w:sz="8" w:space="0" w:color="EF4B49" w:themeColor="accent2" w:themeTint="BF"/>
        <w:right w:val="single" w:sz="8" w:space="0" w:color="EF4B49" w:themeColor="accent2" w:themeTint="BF"/>
        <w:insideH w:val="single" w:sz="8" w:space="0" w:color="EF4B49" w:themeColor="accent2" w:themeTint="BF"/>
        <w:insideV w:val="single" w:sz="8" w:space="0" w:color="EF4B49" w:themeColor="accent2" w:themeTint="BF"/>
      </w:tblBorders>
    </w:tblPr>
    <w:tcPr>
      <w:shd w:val="clear" w:color="auto" w:fill="FAC3C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B4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8786" w:themeFill="accent2" w:themeFillTint="7F"/>
      </w:tcPr>
    </w:tblStylePr>
    <w:tblStylePr w:type="band1Horz">
      <w:tblPr/>
      <w:tcPr>
        <w:shd w:val="clear" w:color="auto" w:fill="F58786" w:themeFill="accent2" w:themeFillTint="7F"/>
      </w:tcPr>
    </w:tblStylePr>
  </w:style>
  <w:style w:type="character" w:customStyle="1" w:styleId="PieddepageCar">
    <w:name w:val="Pied de page Car"/>
    <w:basedOn w:val="Policepardfaut"/>
    <w:link w:val="Pieddepage"/>
    <w:rsid w:val="001063D2"/>
  </w:style>
  <w:style w:type="paragraph" w:styleId="En-ttedetabledesmatires">
    <w:name w:val="TOC Heading"/>
    <w:basedOn w:val="Titre1"/>
    <w:next w:val="Normal"/>
    <w:uiPriority w:val="39"/>
    <w:unhideWhenUsed/>
    <w:qFormat/>
    <w:rsid w:val="005F2C97"/>
    <w:pPr>
      <w:keepNext/>
      <w:keepLines/>
      <w:numPr>
        <w:numId w:val="0"/>
      </w:numPr>
      <w:pBdr>
        <w:bottom w:val="none" w:sz="0" w:space="0" w:color="auto"/>
      </w:pBdr>
      <w:spacing w:after="0" w:line="259" w:lineRule="auto"/>
      <w:outlineLvl w:val="9"/>
    </w:pPr>
    <w:rPr>
      <w:rFonts w:eastAsiaTheme="majorEastAsia" w:cstheme="majorBidi"/>
      <w:b w:val="0"/>
      <w:color w:val="06698B" w:themeColor="accent1" w:themeShade="BF"/>
      <w:spacing w:val="0"/>
      <w:sz w:val="32"/>
      <w:szCs w:val="32"/>
      <w:lang w:val="fr-CH"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5F2C9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F2C97"/>
    <w:pPr>
      <w:spacing w:after="100"/>
      <w:ind w:left="240"/>
    </w:pPr>
  </w:style>
  <w:style w:type="character" w:styleId="Textedelespacerserv">
    <w:name w:val="Placeholder Text"/>
    <w:basedOn w:val="Policepardfaut"/>
    <w:uiPriority w:val="67"/>
    <w:rsid w:val="00FA2467"/>
    <w:rPr>
      <w:color w:val="808080"/>
    </w:rPr>
  </w:style>
  <w:style w:type="paragraph" w:styleId="TM3">
    <w:name w:val="toc 3"/>
    <w:basedOn w:val="Normal"/>
    <w:next w:val="Normal"/>
    <w:autoRedefine/>
    <w:uiPriority w:val="39"/>
    <w:unhideWhenUsed/>
    <w:rsid w:val="00FA2467"/>
    <w:pPr>
      <w:spacing w:after="100"/>
      <w:ind w:left="480"/>
    </w:pPr>
  </w:style>
  <w:style w:type="character" w:styleId="lev">
    <w:name w:val="Strong"/>
    <w:basedOn w:val="Policepardfaut"/>
    <w:qFormat/>
    <w:rsid w:val="003E4432"/>
    <w:rPr>
      <w:b/>
      <w:bCs/>
    </w:rPr>
  </w:style>
  <w:style w:type="character" w:styleId="Numrodepage">
    <w:name w:val="page number"/>
    <w:basedOn w:val="Policepardfaut"/>
    <w:rsid w:val="001221DC"/>
  </w:style>
  <w:style w:type="character" w:customStyle="1" w:styleId="Titre2Car">
    <w:name w:val="Titre 2 Car"/>
    <w:basedOn w:val="Policepardfaut"/>
    <w:link w:val="Titre2"/>
    <w:rsid w:val="00C2497B"/>
    <w:rPr>
      <w:rFonts w:asciiTheme="majorHAnsi" w:hAnsiTheme="majorHAnsi" w:cstheme="majorHAnsi"/>
      <w:b/>
      <w:color w:val="088EBB"/>
      <w:sz w:val="26"/>
      <w:szCs w:val="26"/>
    </w:rPr>
  </w:style>
  <w:style w:type="character" w:customStyle="1" w:styleId="TitreCar">
    <w:name w:val="Titre Car"/>
    <w:basedOn w:val="Policepardfaut"/>
    <w:link w:val="Titre"/>
    <w:rsid w:val="00C2497B"/>
    <w:rPr>
      <w:rFonts w:asciiTheme="majorHAnsi" w:hAnsiTheme="majorHAnsi" w:cstheme="majorHAnsi"/>
      <w:b/>
      <w:color w:val="088EBB"/>
      <w:spacing w:val="10"/>
      <w:sz w:val="68"/>
      <w:szCs w:val="44"/>
      <w14:textOutline w14:w="11430" w14:cap="flat" w14:cmpd="sng" w14:algn="ctr">
        <w14:noFill/>
        <w14:prstDash w14:val="solid"/>
        <w14:round/>
      </w14:textOutline>
      <w14:props3d w14:extrusionH="0" w14:contourW="25400" w14:prstMaterial="matte">
        <w14:bevelT w14:w="0" w14:h="0" w14:prst="artDeco"/>
        <w14:contourClr>
          <w14:schemeClr w14:val="accent2">
            <w14:tint w14:val="20000"/>
          </w14:schemeClr>
        </w14:contourClr>
      </w14:props3d>
    </w:rPr>
  </w:style>
  <w:style w:type="character" w:customStyle="1" w:styleId="Sous-titreCar">
    <w:name w:val="Sous-titre Car"/>
    <w:basedOn w:val="Policepardfaut"/>
    <w:link w:val="Sous-titre"/>
    <w:rsid w:val="00C2497B"/>
    <w:rPr>
      <w:rFonts w:asciiTheme="majorHAnsi" w:hAnsiTheme="majorHAnsi" w:cstheme="majorHAnsi"/>
      <w:color w:val="088EBB"/>
      <w:sz w:val="44"/>
      <w:szCs w:val="36"/>
    </w:rPr>
  </w:style>
  <w:style w:type="paragraph" w:customStyle="1" w:styleId="Reponses">
    <w:name w:val="Reponses"/>
    <w:basedOn w:val="Normal"/>
    <w:next w:val="Normal"/>
    <w:rsid w:val="001221DC"/>
    <w:pPr>
      <w:tabs>
        <w:tab w:val="right" w:leader="dot" w:pos="9072"/>
      </w:tabs>
      <w:spacing w:before="120" w:after="0"/>
    </w:pPr>
    <w:rPr>
      <w:rFonts w:ascii="Times New Roman" w:hAnsi="Times New Roman" w:cs="Times New Roman"/>
      <w:color w:val="FF0000"/>
    </w:rPr>
  </w:style>
  <w:style w:type="paragraph" w:styleId="Notedebasdepage">
    <w:name w:val="footnote text"/>
    <w:basedOn w:val="Normal"/>
    <w:link w:val="NotedebasdepageCar"/>
    <w:unhideWhenUsed/>
    <w:rsid w:val="001221DC"/>
    <w:pPr>
      <w:spacing w:after="0"/>
    </w:pPr>
    <w:rPr>
      <w:rFonts w:ascii="Calibri" w:hAnsi="Calibri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1221DC"/>
    <w:rPr>
      <w:rFonts w:ascii="Calibri" w:hAnsi="Calibri" w:cstheme="majorHAnsi"/>
      <w:sz w:val="20"/>
      <w:szCs w:val="20"/>
    </w:rPr>
  </w:style>
  <w:style w:type="character" w:styleId="Appelnotedebasdep">
    <w:name w:val="footnote reference"/>
    <w:basedOn w:val="Policepardfaut"/>
    <w:unhideWhenUsed/>
    <w:rsid w:val="001221DC"/>
    <w:rPr>
      <w:vertAlign w:val="superscript"/>
    </w:rPr>
  </w:style>
  <w:style w:type="paragraph" w:customStyle="1" w:styleId="puce">
    <w:name w:val="puce"/>
    <w:basedOn w:val="Normal"/>
    <w:rsid w:val="001221DC"/>
    <w:pPr>
      <w:tabs>
        <w:tab w:val="num" w:pos="360"/>
      </w:tabs>
      <w:spacing w:before="240"/>
      <w:ind w:left="714" w:hanging="357"/>
      <w:jc w:val="both"/>
    </w:pPr>
    <w:rPr>
      <w:rFonts w:ascii="Times New Roman" w:hAnsi="Times New Roman" w:cs="Times New Roman"/>
      <w:szCs w:val="20"/>
    </w:rPr>
  </w:style>
  <w:style w:type="paragraph" w:customStyle="1" w:styleId="cat">
    <w:name w:val="cat"/>
    <w:basedOn w:val="Normal"/>
    <w:rsid w:val="001221DC"/>
    <w:pPr>
      <w:spacing w:before="100" w:after="100"/>
    </w:pPr>
    <w:rPr>
      <w:rFonts w:ascii="Arial Unicode MS" w:eastAsia="Arial Unicode MS" w:hAnsi="Arial Unicode MS" w:cs="Times New Roman"/>
      <w:color w:val="000000"/>
      <w:szCs w:val="20"/>
    </w:rPr>
  </w:style>
  <w:style w:type="paragraph" w:styleId="Corpsdetexte3">
    <w:name w:val="Body Text 3"/>
    <w:basedOn w:val="Normal"/>
    <w:link w:val="Corpsdetexte3Car"/>
    <w:rsid w:val="001221DC"/>
    <w:pPr>
      <w:spacing w:after="0"/>
      <w:jc w:val="both"/>
    </w:pPr>
    <w:rPr>
      <w:rFonts w:ascii="Times New Roman" w:hAnsi="Times New Roman" w:cs="Times New Roman"/>
      <w:color w:val="000000"/>
      <w:szCs w:val="20"/>
      <w:lang w:val="fr-CH"/>
    </w:rPr>
  </w:style>
  <w:style w:type="character" w:customStyle="1" w:styleId="Corpsdetexte3Car">
    <w:name w:val="Corps de texte 3 Car"/>
    <w:basedOn w:val="Policepardfaut"/>
    <w:link w:val="Corpsdetexte3"/>
    <w:rsid w:val="001221DC"/>
    <w:rPr>
      <w:color w:val="000000"/>
      <w:szCs w:val="20"/>
      <w:lang w:val="fr-CH"/>
    </w:rPr>
  </w:style>
  <w:style w:type="paragraph" w:styleId="Retraitcorpsdetexte2">
    <w:name w:val="Body Text Indent 2"/>
    <w:basedOn w:val="Normal"/>
    <w:link w:val="Retraitcorpsdetexte2Car"/>
    <w:semiHidden/>
    <w:unhideWhenUsed/>
    <w:rsid w:val="001221DC"/>
    <w:pPr>
      <w:spacing w:line="480" w:lineRule="auto"/>
      <w:ind w:left="283"/>
    </w:pPr>
    <w:rPr>
      <w:rFonts w:ascii="Calibri" w:hAnsi="Calibri"/>
    </w:rPr>
  </w:style>
  <w:style w:type="character" w:customStyle="1" w:styleId="Retraitcorpsdetexte2Car">
    <w:name w:val="Retrait corps de texte 2 Car"/>
    <w:basedOn w:val="Policepardfaut"/>
    <w:link w:val="Retraitcorpsdetexte2"/>
    <w:semiHidden/>
    <w:rsid w:val="001221DC"/>
    <w:rPr>
      <w:rFonts w:ascii="Calibri" w:hAnsi="Calibri" w:cstheme="majorHAnsi"/>
    </w:rPr>
  </w:style>
  <w:style w:type="paragraph" w:customStyle="1" w:styleId="soussoustitre">
    <w:name w:val="soussoustitre"/>
    <w:next w:val="Normal"/>
    <w:rsid w:val="001221DC"/>
    <w:pPr>
      <w:spacing w:before="120" w:after="240"/>
    </w:pPr>
    <w:rPr>
      <w:rFonts w:ascii="AvantGarde Md BT" w:hAnsi="AvantGarde Md BT"/>
      <w:i/>
      <w:szCs w:val="20"/>
    </w:rPr>
  </w:style>
  <w:style w:type="paragraph" w:customStyle="1" w:styleId="pouce2">
    <w:name w:val="pouce2"/>
    <w:basedOn w:val="puce"/>
    <w:rsid w:val="001221DC"/>
    <w:pPr>
      <w:numPr>
        <w:numId w:val="5"/>
      </w:numPr>
      <w:spacing w:after="0"/>
    </w:pPr>
    <w:rPr>
      <w:snapToGrid w:val="0"/>
    </w:rPr>
  </w:style>
  <w:style w:type="paragraph" w:styleId="Retraitcorpsdetexte">
    <w:name w:val="Body Text Indent"/>
    <w:basedOn w:val="Normal"/>
    <w:link w:val="RetraitcorpsdetexteCar"/>
    <w:rsid w:val="001221DC"/>
    <w:pPr>
      <w:ind w:left="283"/>
      <w:jc w:val="both"/>
    </w:pPr>
    <w:rPr>
      <w:rFonts w:ascii="Times New Roman" w:hAnsi="Times New Roman" w:cs="Times New Roman"/>
      <w:szCs w:val="20"/>
    </w:rPr>
  </w:style>
  <w:style w:type="character" w:customStyle="1" w:styleId="RetraitcorpsdetexteCar">
    <w:name w:val="Retrait corps de texte Car"/>
    <w:basedOn w:val="Policepardfaut"/>
    <w:link w:val="Retraitcorpsdetexte"/>
    <w:rsid w:val="001221DC"/>
    <w:rPr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1221DC"/>
    <w:pPr>
      <w:spacing w:after="0"/>
      <w:ind w:left="720"/>
    </w:pPr>
    <w:rPr>
      <w:sz w:val="18"/>
      <w:szCs w:val="18"/>
    </w:rPr>
  </w:style>
  <w:style w:type="paragraph" w:styleId="TM5">
    <w:name w:val="toc 5"/>
    <w:basedOn w:val="Normal"/>
    <w:next w:val="Normal"/>
    <w:autoRedefine/>
    <w:unhideWhenUsed/>
    <w:rsid w:val="001221DC"/>
    <w:pPr>
      <w:spacing w:after="0"/>
      <w:ind w:left="960"/>
    </w:pPr>
    <w:rPr>
      <w:sz w:val="18"/>
      <w:szCs w:val="18"/>
    </w:rPr>
  </w:style>
  <w:style w:type="paragraph" w:styleId="TM6">
    <w:name w:val="toc 6"/>
    <w:basedOn w:val="Normal"/>
    <w:next w:val="Normal"/>
    <w:autoRedefine/>
    <w:unhideWhenUsed/>
    <w:rsid w:val="001221DC"/>
    <w:pPr>
      <w:spacing w:after="0"/>
      <w:ind w:left="1200"/>
    </w:pPr>
    <w:rPr>
      <w:sz w:val="18"/>
      <w:szCs w:val="18"/>
    </w:rPr>
  </w:style>
  <w:style w:type="paragraph" w:styleId="TM7">
    <w:name w:val="toc 7"/>
    <w:basedOn w:val="Normal"/>
    <w:next w:val="Normal"/>
    <w:autoRedefine/>
    <w:unhideWhenUsed/>
    <w:rsid w:val="001221DC"/>
    <w:pPr>
      <w:spacing w:after="0"/>
      <w:ind w:left="1440"/>
    </w:pPr>
    <w:rPr>
      <w:sz w:val="18"/>
      <w:szCs w:val="18"/>
    </w:rPr>
  </w:style>
  <w:style w:type="paragraph" w:styleId="TM8">
    <w:name w:val="toc 8"/>
    <w:basedOn w:val="Normal"/>
    <w:next w:val="Normal"/>
    <w:autoRedefine/>
    <w:unhideWhenUsed/>
    <w:rsid w:val="001221DC"/>
    <w:pPr>
      <w:spacing w:after="0"/>
      <w:ind w:left="1680"/>
    </w:pPr>
    <w:rPr>
      <w:sz w:val="18"/>
      <w:szCs w:val="18"/>
    </w:rPr>
  </w:style>
  <w:style w:type="paragraph" w:styleId="TM9">
    <w:name w:val="toc 9"/>
    <w:basedOn w:val="Normal"/>
    <w:next w:val="Normal"/>
    <w:autoRedefine/>
    <w:unhideWhenUsed/>
    <w:rsid w:val="001221DC"/>
    <w:pPr>
      <w:spacing w:after="0"/>
      <w:ind w:left="1920"/>
    </w:pPr>
    <w:rPr>
      <w:sz w:val="18"/>
      <w:szCs w:val="18"/>
    </w:rPr>
  </w:style>
  <w:style w:type="paragraph" w:styleId="Corpsdetexte">
    <w:name w:val="Body Text"/>
    <w:basedOn w:val="Normal"/>
    <w:link w:val="CorpsdetexteCar"/>
    <w:rsid w:val="001221DC"/>
    <w:rPr>
      <w:rFonts w:ascii="Times New Roman" w:hAnsi="Times New Roman" w:cs="Times New Roman"/>
      <w:szCs w:val="20"/>
    </w:rPr>
  </w:style>
  <w:style w:type="character" w:customStyle="1" w:styleId="CorpsdetexteCar">
    <w:name w:val="Corps de texte Car"/>
    <w:basedOn w:val="Policepardfaut"/>
    <w:link w:val="Corpsdetexte"/>
    <w:rsid w:val="001221DC"/>
    <w:rPr>
      <w:szCs w:val="20"/>
    </w:rPr>
  </w:style>
  <w:style w:type="character" w:styleId="Lienhypertextesuivivisit">
    <w:name w:val="FollowedHyperlink"/>
    <w:rsid w:val="001221DC"/>
    <w:rPr>
      <w:color w:val="800080"/>
      <w:u w:val="single"/>
    </w:rPr>
  </w:style>
  <w:style w:type="table" w:customStyle="1" w:styleId="Grilledutableau1">
    <w:name w:val="Grille du tableau1"/>
    <w:basedOn w:val="TableauNormal"/>
    <w:next w:val="Grilledutableau"/>
    <w:rsid w:val="00695CBB"/>
    <w:rPr>
      <w:sz w:val="20"/>
      <w:szCs w:val="20"/>
      <w:lang w:val="fr-CH"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rsid w:val="001038E0"/>
    <w:rPr>
      <w:sz w:val="20"/>
      <w:szCs w:val="20"/>
      <w:lang w:val="fr-CH"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rsid w:val="001038E0"/>
    <w:rPr>
      <w:sz w:val="20"/>
      <w:szCs w:val="20"/>
      <w:lang w:val="fr-CH"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ponses">
    <w:name w:val="Réponses"/>
    <w:basedOn w:val="Normal"/>
    <w:link w:val="RponsesCar"/>
    <w:qFormat/>
    <w:rsid w:val="007A195F"/>
    <w:pPr>
      <w:tabs>
        <w:tab w:val="left" w:leader="dot" w:pos="9072"/>
      </w:tabs>
    </w:pPr>
    <w:rPr>
      <w:color w:val="FF0000"/>
    </w:rPr>
  </w:style>
  <w:style w:type="character" w:customStyle="1" w:styleId="RponsesCar">
    <w:name w:val="Réponses Car"/>
    <w:basedOn w:val="Policepardfaut"/>
    <w:link w:val="Rponses"/>
    <w:rsid w:val="007A195F"/>
    <w:rPr>
      <w:rFonts w:asciiTheme="minorHAnsi" w:hAnsiTheme="minorHAnsi" w:cstheme="majorHAnsi"/>
      <w:color w:val="FF0000"/>
    </w:rPr>
  </w:style>
  <w:style w:type="table" w:customStyle="1" w:styleId="Grilledutableau4">
    <w:name w:val="Grille du tableau4"/>
    <w:basedOn w:val="TableauNormal"/>
    <w:next w:val="Grilledutableau"/>
    <w:uiPriority w:val="39"/>
    <w:rsid w:val="00BB1818"/>
    <w:rPr>
      <w:rFonts w:ascii="Calibri" w:hAnsi="Calibri"/>
      <w:sz w:val="22"/>
      <w:szCs w:val="22"/>
      <w:lang w:val="fr-CH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7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01_Modules\_2021-ICT\_Modeles_documents\xxx_01_10_Ex_Mod&#232;le_pour_exercices_num.dotx" TargetMode="External"/></Relationships>
</file>

<file path=word/theme/theme1.xml><?xml version="1.0" encoding="utf-8"?>
<a:theme xmlns:a="http://schemas.openxmlformats.org/drawingml/2006/main" name="Thème Office">
  <a:themeElements>
    <a:clrScheme name="CPNE_INF">
      <a:dk1>
        <a:sysClr val="windowText" lastClr="000000"/>
      </a:dk1>
      <a:lt1>
        <a:srgbClr val="088EBB"/>
      </a:lt1>
      <a:dk2>
        <a:srgbClr val="DBEEF3"/>
      </a:dk2>
      <a:lt2>
        <a:srgbClr val="088EBB"/>
      </a:lt2>
      <a:accent1>
        <a:srgbClr val="088EBB"/>
      </a:accent1>
      <a:accent2>
        <a:srgbClr val="E41613"/>
      </a:accent2>
      <a:accent3>
        <a:srgbClr val="4BAF53"/>
      </a:accent3>
      <a:accent4>
        <a:srgbClr val="5B4F9A"/>
      </a:accent4>
      <a:accent5>
        <a:srgbClr val="9A4F9A"/>
      </a:accent5>
      <a:accent6>
        <a:srgbClr val="EF781A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2E9CDE-36C5-4663-8B9A-DEBEF3380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xxx_01_10_Ex_Modèle_pour_exercices_num.dotx</Template>
  <TotalTime>1</TotalTime>
  <Pages>1</Pages>
  <Words>27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CPNE-TI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BorelJJ</dc:creator>
  <cp:lastModifiedBy>boreljj</cp:lastModifiedBy>
  <cp:revision>2</cp:revision>
  <cp:lastPrinted>2020-11-27T10:41:00Z</cp:lastPrinted>
  <dcterms:created xsi:type="dcterms:W3CDTF">2022-09-29T09:11:00Z</dcterms:created>
  <dcterms:modified xsi:type="dcterms:W3CDTF">2022-09-29T09:11:00Z</dcterms:modified>
</cp:coreProperties>
</file>