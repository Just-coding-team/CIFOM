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984"/>
      </w:tblGrid>
      <w:tr w:rsidR="00AF3D85" w:rsidTr="000B754D">
        <w:trPr>
          <w:trHeight w:val="1021"/>
        </w:trPr>
        <w:tc>
          <w:tcPr>
            <w:tcW w:w="7763" w:type="dxa"/>
            <w:vAlign w:val="center"/>
          </w:tcPr>
          <w:p w:rsidR="000B754D" w:rsidRPr="007F1BC7" w:rsidRDefault="00C37B2A" w:rsidP="000D5F22">
            <w:pPr>
              <w:pStyle w:val="Titre"/>
            </w:pPr>
            <w:r>
              <w:t xml:space="preserve">Chapitre </w:t>
            </w:r>
            <w:r w:rsidR="00A46C95">
              <w:t>1</w:t>
            </w:r>
          </w:p>
          <w:p w:rsidR="00AF3D85" w:rsidRPr="000D5F22" w:rsidRDefault="00447D33" w:rsidP="000D5F22">
            <w:pPr>
              <w:pStyle w:val="Sous-titre"/>
            </w:pPr>
            <w:r>
              <w:t>Exercices</w:t>
            </w:r>
          </w:p>
        </w:tc>
        <w:tc>
          <w:tcPr>
            <w:tcW w:w="1984" w:type="dxa"/>
            <w:vAlign w:val="center"/>
          </w:tcPr>
          <w:p w:rsidR="00AF3D85" w:rsidRDefault="00153E37" w:rsidP="000B754D">
            <w:pPr>
              <w:spacing w:after="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D089224" wp14:editId="7CDB68C2">
                  <wp:extent cx="806835" cy="81000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rassanitot\AppData\Local\Microsoft\Windows\Temporary Internet Files\Content.IE5\U19K0CKB\MC900441498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835" cy="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2C97" w:rsidRDefault="005F2C97" w:rsidP="00447D33"/>
    <w:tbl>
      <w:tblPr>
        <w:tblStyle w:val="Grilledutableau2"/>
        <w:tblW w:w="0" w:type="auto"/>
        <w:tblLook w:val="04A0" w:firstRow="1" w:lastRow="0" w:firstColumn="1" w:lastColumn="0" w:noHBand="0" w:noVBand="1"/>
      </w:tblPr>
      <w:tblGrid>
        <w:gridCol w:w="1420"/>
        <w:gridCol w:w="3340"/>
        <w:gridCol w:w="4584"/>
      </w:tblGrid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Mise au courant des utilisateurs</w:t>
            </w:r>
          </w:p>
        </w:tc>
        <w:tc>
          <w:tcPr>
            <w:tcW w:w="4584" w:type="dxa"/>
          </w:tcPr>
          <w:p w:rsidR="001038E0" w:rsidRPr="001038E0" w:rsidRDefault="001038E0" w:rsidP="001038E0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Assistance aux utilisateurs en cas de problème</w:t>
            </w: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Objectif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Planification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Préparation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Support visuel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Urgence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Durée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Ambiance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79383B" w:rsidP="001038E0">
            <w:pPr>
              <w:jc w:val="both"/>
              <w:rPr>
                <w:rFonts w:ascii="Calibri" w:hAnsi="Calibri" w:cs="Times New Roman"/>
              </w:rPr>
            </w:pPr>
            <w:r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Motivation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79383B" w:rsidP="001038E0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AUTRE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</w:tr>
      <w:tr w:rsidR="001038E0" w:rsidRPr="001038E0" w:rsidTr="001038E0">
        <w:tc>
          <w:tcPr>
            <w:tcW w:w="142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</w:tr>
    </w:tbl>
    <w:p w:rsidR="0079383B" w:rsidRPr="0079383B" w:rsidRDefault="0079383B" w:rsidP="0079383B">
      <w:pPr>
        <w:rPr>
          <w:lang w:val="fr-CH"/>
        </w:rPr>
      </w:pPr>
    </w:p>
    <w:sectPr w:rsidR="0079383B" w:rsidRPr="0079383B" w:rsidSect="001C61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418" w:header="7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E4F" w:rsidRDefault="00090E4F" w:rsidP="00215C79">
      <w:r>
        <w:separator/>
      </w:r>
    </w:p>
    <w:p w:rsidR="00090E4F" w:rsidRDefault="00090E4F"/>
  </w:endnote>
  <w:endnote w:type="continuationSeparator" w:id="0">
    <w:p w:rsidR="00090E4F" w:rsidRDefault="00090E4F" w:rsidP="00215C79">
      <w:r>
        <w:continuationSeparator/>
      </w:r>
    </w:p>
    <w:p w:rsidR="00090E4F" w:rsidRDefault="00090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antGarde Md BT">
    <w:altName w:val="Tahoma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B89" w:rsidRDefault="004B5B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page" w:tblpXSpec="right" w:tblpYSpec="bottom"/>
      <w:tblW w:w="376" w:type="pct"/>
      <w:tblLook w:val="04A0" w:firstRow="1" w:lastRow="0" w:firstColumn="1" w:lastColumn="0" w:noHBand="0" w:noVBand="1"/>
    </w:tblPr>
    <w:tblGrid>
      <w:gridCol w:w="703"/>
    </w:tblGrid>
    <w:tr w:rsidR="003B0A9C" w:rsidTr="00C37B2A">
      <w:trPr>
        <w:trHeight w:val="9925"/>
      </w:trPr>
      <w:tc>
        <w:tcPr>
          <w:tcW w:w="703" w:type="dxa"/>
          <w:tcBorders>
            <w:bottom w:val="single" w:sz="4" w:space="0" w:color="auto"/>
          </w:tcBorders>
          <w:textDirection w:val="btLr"/>
          <w:vAlign w:val="center"/>
        </w:tcPr>
        <w:p w:rsidR="003B0A9C" w:rsidRPr="001063D2" w:rsidRDefault="003B0A9C" w:rsidP="004B5B89">
          <w:pPr>
            <w:pStyle w:val="En-tte"/>
            <w:ind w:left="113" w:right="113"/>
            <w:jc w:val="left"/>
            <w:rPr>
              <w:rFonts w:asciiTheme="majorHAnsi" w:hAnsiTheme="majorHAnsi" w:cstheme="majorHAnsi"/>
              <w:i/>
            </w:rPr>
          </w:pPr>
          <w:r w:rsidRPr="003F6A22">
            <w:rPr>
              <w:rFonts w:asciiTheme="majorHAnsi" w:hAnsiTheme="majorHAnsi" w:cstheme="majorHAnsi"/>
              <w:b/>
              <w:color w:val="088EBB"/>
            </w:rPr>
            <w:t xml:space="preserve">Informaticien·ne CFC / </w:t>
          </w:r>
          <w:r w:rsidR="00C37B2A">
            <w:rPr>
              <w:rFonts w:asciiTheme="majorHAnsi" w:hAnsiTheme="majorHAnsi" w:cstheme="majorHAnsi"/>
              <w:b/>
            </w:rPr>
            <w:t>ICT</w:t>
          </w:r>
          <w:r w:rsidR="005D6471">
            <w:rPr>
              <w:rFonts w:asciiTheme="majorHAnsi" w:hAnsiTheme="majorHAnsi" w:cstheme="majorHAnsi"/>
              <w:b/>
            </w:rPr>
            <w:t>-</w:t>
          </w:r>
          <w:r w:rsidR="00A46C95">
            <w:rPr>
              <w:rFonts w:asciiTheme="majorHAnsi" w:hAnsiTheme="majorHAnsi" w:cstheme="majorHAnsi"/>
              <w:b/>
            </w:rPr>
            <w:t>214</w:t>
          </w:r>
          <w:r w:rsidR="00C37B2A">
            <w:rPr>
              <w:rFonts w:asciiTheme="majorHAnsi" w:hAnsiTheme="majorHAnsi" w:cstheme="majorHAnsi"/>
              <w:b/>
            </w:rPr>
            <w:t xml:space="preserve"> 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 xml:space="preserve">Chapitre </w:t>
          </w:r>
          <w:r w:rsidR="00A46C95">
            <w:rPr>
              <w:rFonts w:asciiTheme="majorHAnsi" w:hAnsiTheme="majorHAnsi" w:cstheme="majorHAnsi"/>
              <w:b/>
            </w:rPr>
            <w:t>1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>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A46C95">
            <w:t xml:space="preserve"> </w:t>
          </w:r>
          <w:r w:rsidR="00A46C95" w:rsidRPr="00A46C95">
            <w:rPr>
              <w:rFonts w:asciiTheme="majorHAnsi" w:hAnsiTheme="majorHAnsi" w:cstheme="majorHAnsi"/>
              <w:b/>
            </w:rPr>
            <w:t>D</w:t>
          </w:r>
          <w:r w:rsidR="004B5B89">
            <w:rPr>
              <w:rFonts w:asciiTheme="majorHAnsi" w:hAnsiTheme="majorHAnsi" w:cstheme="majorHAnsi"/>
              <w:b/>
            </w:rPr>
            <w:t xml:space="preserve">Mise au courant et </w:t>
          </w:r>
          <w:bookmarkStart w:id="0" w:name="_GoBack"/>
          <w:bookmarkEnd w:id="0"/>
          <w:r w:rsidR="00A46C95" w:rsidRPr="00A46C95">
            <w:rPr>
              <w:rFonts w:asciiTheme="majorHAnsi" w:hAnsiTheme="majorHAnsi" w:cstheme="majorHAnsi"/>
              <w:b/>
            </w:rPr>
            <w:t>assistance</w:t>
          </w:r>
        </w:p>
      </w:tc>
    </w:tr>
    <w:tr w:rsidR="003B0A9C" w:rsidTr="00C37B2A">
      <w:trPr>
        <w:trHeight w:val="850"/>
      </w:trPr>
      <w:tc>
        <w:tcPr>
          <w:tcW w:w="703" w:type="dxa"/>
          <w:tcBorders>
            <w:top w:val="single" w:sz="4" w:space="0" w:color="auto"/>
          </w:tcBorders>
        </w:tcPr>
        <w:p w:rsidR="003B0A9C" w:rsidRPr="00891F37" w:rsidRDefault="003B0A9C" w:rsidP="000E32E4">
          <w:pPr>
            <w:pStyle w:val="Pieddepage"/>
            <w:jc w:val="center"/>
            <w:rPr>
              <w:rFonts w:asciiTheme="majorHAnsi" w:hAnsiTheme="majorHAnsi"/>
              <w:color w:val="487EAA"/>
              <w:sz w:val="32"/>
              <w:szCs w:val="32"/>
            </w:rPr>
          </w:pP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begin"/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instrText>PAGE   \* MERGEFORMAT</w:instrTex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separate"/>
          </w:r>
          <w:r w:rsidR="004B5B89">
            <w:rPr>
              <w:rFonts w:asciiTheme="majorHAnsi" w:hAnsiTheme="majorHAnsi"/>
              <w:noProof/>
              <w:color w:val="088EBB"/>
              <w:sz w:val="32"/>
              <w:szCs w:val="32"/>
            </w:rPr>
            <w:t>1</w: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end"/>
          </w:r>
        </w:p>
      </w:tc>
    </w:tr>
  </w:tbl>
  <w:p w:rsidR="003B0A9C" w:rsidRPr="00FA2467" w:rsidRDefault="004B5B89" w:rsidP="008A1267">
    <w:pPr>
      <w:pStyle w:val="Pieddepage"/>
      <w:spacing w:after="0"/>
      <w:rPr>
        <w:rFonts w:asciiTheme="majorHAnsi" w:hAnsiTheme="majorHAnsi"/>
        <w:i/>
        <w:sz w:val="20"/>
        <w:szCs w:val="20"/>
        <w:lang w:val="fr-CH"/>
      </w:rPr>
    </w:pPr>
    <w:sdt>
      <w:sdtPr>
        <w:rPr>
          <w:rFonts w:asciiTheme="majorHAnsi" w:hAnsiTheme="majorHAnsi"/>
          <w:i/>
          <w:sz w:val="20"/>
          <w:szCs w:val="20"/>
          <w:lang w:val="fr-CH"/>
        </w:rPr>
        <w:alias w:val="Auteur "/>
        <w:tag w:val=""/>
        <w:id w:val="-72352392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A46C95">
          <w:rPr>
            <w:rFonts w:asciiTheme="majorHAnsi" w:hAnsiTheme="majorHAnsi"/>
            <w:i/>
            <w:sz w:val="20"/>
            <w:szCs w:val="20"/>
            <w:lang w:val="fr-CH"/>
          </w:rPr>
          <w:t>BorelJJ</w:t>
        </w:r>
        <w:proofErr w:type="spellEnd"/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sdt>
      <w:sdtPr>
        <w:rPr>
          <w:rFonts w:asciiTheme="majorHAnsi" w:hAnsiTheme="majorHAnsi"/>
          <w:i/>
          <w:sz w:val="20"/>
          <w:szCs w:val="20"/>
          <w:lang w:val="fr-CH"/>
        </w:rPr>
        <w:alias w:val="Date de publication"/>
        <w:tag w:val=""/>
        <w:id w:val="-448625341"/>
        <w:dataBinding w:prefixMappings="xmlns:ns0='http://schemas.microsoft.com/office/2006/coverPageProps' " w:xpath="/ns0:CoverPageProperties[1]/ns0:PublishDate[1]" w:storeItemID="{55AF091B-3C7A-41E3-B477-F2FDAA23CFDA}"/>
        <w:date w:fullDate="2022-03-09T00:00:00Z">
          <w:dateFormat w:val="dd.MM.yyyy"/>
          <w:lid w:val="fr-CH"/>
          <w:storeMappedDataAs w:val="dateTime"/>
          <w:calendar w:val="gregorian"/>
        </w:date>
      </w:sdtPr>
      <w:sdtEndPr/>
      <w:sdtContent>
        <w:r w:rsidR="00A46C95">
          <w:rPr>
            <w:rFonts w:asciiTheme="majorHAnsi" w:hAnsiTheme="majorHAnsi"/>
            <w:i/>
            <w:sz w:val="20"/>
            <w:szCs w:val="20"/>
            <w:lang w:val="fr-CH"/>
          </w:rPr>
          <w:t>09.03.2022</w:t>
        </w:r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begin"/>
    </w:r>
    <w:r w:rsidR="008A1267">
      <w:rPr>
        <w:rFonts w:asciiTheme="majorHAnsi" w:hAnsiTheme="majorHAnsi"/>
        <w:i/>
        <w:sz w:val="20"/>
        <w:szCs w:val="20"/>
        <w:lang w:val="fr-CH"/>
      </w:rPr>
      <w:instrText xml:space="preserve"> FILENAME   \* MERGEFORMAT </w:instrText>
    </w:r>
    <w:r w:rsidR="008A1267">
      <w:rPr>
        <w:rFonts w:asciiTheme="majorHAnsi" w:hAnsiTheme="majorHAnsi"/>
        <w:i/>
        <w:sz w:val="20"/>
        <w:szCs w:val="20"/>
        <w:lang w:val="fr-CH"/>
      </w:rPr>
      <w:fldChar w:fldCharType="separate"/>
    </w:r>
    <w:r>
      <w:rPr>
        <w:rFonts w:asciiTheme="majorHAnsi" w:hAnsiTheme="majorHAnsi"/>
        <w:i/>
        <w:noProof/>
        <w:sz w:val="20"/>
        <w:szCs w:val="20"/>
        <w:lang w:val="fr-CH"/>
      </w:rPr>
      <w:t>214_01_11_Ex_Tableau_vide_eleves.docx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B89" w:rsidRDefault="004B5B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E4F" w:rsidRDefault="00090E4F" w:rsidP="00215C79">
      <w:r>
        <w:separator/>
      </w:r>
    </w:p>
    <w:p w:rsidR="00090E4F" w:rsidRDefault="00090E4F"/>
  </w:footnote>
  <w:footnote w:type="continuationSeparator" w:id="0">
    <w:p w:rsidR="00090E4F" w:rsidRDefault="00090E4F" w:rsidP="00215C79">
      <w:r>
        <w:continuationSeparator/>
      </w:r>
    </w:p>
    <w:p w:rsidR="00090E4F" w:rsidRDefault="00090E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B89" w:rsidRDefault="004B5B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7"/>
      <w:gridCol w:w="6378"/>
      <w:gridCol w:w="1276"/>
    </w:tblGrid>
    <w:tr w:rsidR="00EE2F0A" w:rsidTr="000869B2">
      <w:trPr>
        <w:trHeight w:val="1135"/>
      </w:trPr>
      <w:tc>
        <w:tcPr>
          <w:tcW w:w="2127" w:type="dxa"/>
          <w:tcBorders>
            <w:right w:val="dotted" w:sz="4" w:space="0" w:color="04465D" w:themeColor="background1" w:themeShade="80"/>
          </w:tcBorders>
          <w:shd w:val="clear" w:color="auto" w:fill="auto"/>
          <w:vAlign w:val="center"/>
          <w:hideMark/>
        </w:tcPr>
        <w:p w:rsidR="00EE2F0A" w:rsidRDefault="00A07CEB" w:rsidP="00EE2F0A">
          <w:pPr>
            <w:pStyle w:val="En-tte"/>
            <w:ind w:right="72"/>
            <w:rPr>
              <w:rStyle w:val="Accentuation"/>
              <w:rFonts w:asciiTheme="majorHAnsi" w:hAnsiTheme="majorHAnsi" w:cstheme="majorHAnsi"/>
              <w:i w:val="0"/>
              <w:spacing w:val="60"/>
              <w:sz w:val="28"/>
              <w:szCs w:val="28"/>
            </w:rPr>
          </w:pPr>
          <w:r w:rsidRPr="0049562F">
            <w:rPr>
              <w:rFonts w:ascii="Segoe UI" w:hAnsi="Segoe UI" w:cs="Segoe UI"/>
              <w:b/>
              <w:sz w:val="48"/>
              <w:lang w:val="fr-CH" w:eastAsia="fr-CH"/>
            </w:rPr>
            <w:t>CPNE-TI</w:t>
          </w:r>
        </w:p>
      </w:tc>
      <w:tc>
        <w:tcPr>
          <w:tcW w:w="6378" w:type="dxa"/>
          <w:tcBorders>
            <w:top w:val="nil"/>
            <w:left w:val="dotted" w:sz="4" w:space="0" w:color="04465D" w:themeColor="background1" w:themeShade="80"/>
            <w:bottom w:val="nil"/>
            <w:right w:val="dotted" w:sz="4" w:space="0" w:color="04465D" w:themeColor="background1" w:themeShade="80"/>
          </w:tcBorders>
          <w:shd w:val="clear" w:color="auto" w:fill="auto"/>
          <w:vAlign w:val="center"/>
          <w:hideMark/>
        </w:tcPr>
        <w:p w:rsidR="005D6471" w:rsidRPr="00D66F1D" w:rsidRDefault="005D6471" w:rsidP="005D6471">
          <w:pPr>
            <w:pStyle w:val="En-tte"/>
            <w:ind w:right="71"/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</w:pPr>
          <w:r w:rsidRPr="00D66F1D"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  <w:t>ICT-</w:t>
          </w:r>
          <w:r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  <w:t>214</w:t>
          </w:r>
        </w:p>
        <w:p w:rsidR="00EE2F0A" w:rsidRPr="00747B71" w:rsidRDefault="005D6471" w:rsidP="005D6471">
          <w:pPr>
            <w:pStyle w:val="En-tte"/>
            <w:ind w:right="71"/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</w:pPr>
          <w:r w:rsidRPr="00E438DD"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  <w:t>Instruire les utilisateurs sur le comportement avec des moyens</w:t>
          </w:r>
          <w:r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  <w:t xml:space="preserve"> informatiques</w:t>
          </w:r>
        </w:p>
      </w:tc>
      <w:tc>
        <w:tcPr>
          <w:tcW w:w="1276" w:type="dxa"/>
          <w:tcBorders>
            <w:top w:val="nil"/>
            <w:left w:val="dotted" w:sz="4" w:space="0" w:color="04465D" w:themeColor="background1" w:themeShade="80"/>
            <w:bottom w:val="nil"/>
            <w:right w:val="nil"/>
          </w:tcBorders>
          <w:shd w:val="clear" w:color="auto" w:fill="auto"/>
          <w:vAlign w:val="center"/>
          <w:hideMark/>
        </w:tcPr>
        <w:p w:rsidR="00EE2F0A" w:rsidRDefault="00EE2F0A" w:rsidP="00EE2F0A">
          <w:pPr>
            <w:pStyle w:val="En-tte"/>
            <w:tabs>
              <w:tab w:val="left" w:pos="7353"/>
            </w:tabs>
            <w:rPr>
              <w:rStyle w:val="Accentuation"/>
              <w:rFonts w:asciiTheme="majorHAnsi" w:hAnsiTheme="majorHAnsi" w:cstheme="majorHAnsi"/>
              <w:b/>
              <w:i w:val="0"/>
              <w:smallCaps/>
              <w:color w:val="7F7F7F" w:themeColor="text1" w:themeTint="80"/>
              <w:spacing w:val="60"/>
              <w:sz w:val="32"/>
              <w:szCs w:val="28"/>
            </w:rPr>
          </w:pPr>
          <w:r>
            <w:rPr>
              <w:rFonts w:asciiTheme="majorHAnsi" w:hAnsiTheme="majorHAnsi" w:cstheme="majorHAnsi"/>
              <w:b/>
              <w:iCs/>
              <w:smallCaps/>
              <w:color w:val="7F7F7F" w:themeColor="text1" w:themeTint="80"/>
              <w:spacing w:val="60"/>
              <w:sz w:val="32"/>
              <w:szCs w:val="28"/>
              <w:lang w:val="fr-CH" w:eastAsia="fr-CH"/>
            </w:rPr>
            <w:drawing>
              <wp:inline distT="0" distB="0" distL="0" distR="0" wp14:anchorId="2B63E454" wp14:editId="323B22A3">
                <wp:extent cx="540000" cy="540000"/>
                <wp:effectExtent l="0" t="0" r="0" b="0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_Informaticien_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E2F0A" w:rsidRPr="00455519" w:rsidRDefault="00EE2F0A" w:rsidP="00EE2F0A">
          <w:pPr>
            <w:pStyle w:val="En-tte"/>
            <w:tabs>
              <w:tab w:val="left" w:pos="7353"/>
            </w:tabs>
            <w:rPr>
              <w:rStyle w:val="Accentuation"/>
              <w:rFonts w:ascii="Segoe UI" w:hAnsi="Segoe UI" w:cs="Segoe UI"/>
              <w:b/>
              <w:i w:val="0"/>
              <w:smallCaps/>
              <w:color w:val="7F7F7F" w:themeColor="text1" w:themeTint="80"/>
              <w:spacing w:val="60"/>
              <w:sz w:val="32"/>
              <w:szCs w:val="28"/>
            </w:rPr>
          </w:pPr>
          <w:r w:rsidRPr="00455519">
            <w:rPr>
              <w:rStyle w:val="Accentuation"/>
              <w:rFonts w:ascii="Segoe UI" w:hAnsi="Segoe UI" w:cs="Segoe UI"/>
              <w:b/>
              <w:i w:val="0"/>
              <w:smallCaps/>
              <w:color w:val="7F7F7F" w:themeColor="text1" w:themeTint="80"/>
              <w:spacing w:val="60"/>
              <w:szCs w:val="28"/>
            </w:rPr>
            <w:t>INF</w:t>
          </w:r>
        </w:p>
      </w:tc>
    </w:tr>
  </w:tbl>
  <w:p w:rsidR="00EE2F0A" w:rsidRDefault="00EE2F0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B89" w:rsidRDefault="004B5B8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5AF"/>
    <w:multiLevelType w:val="hybridMultilevel"/>
    <w:tmpl w:val="5EF2C6A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7655"/>
    <w:multiLevelType w:val="hybridMultilevel"/>
    <w:tmpl w:val="B756DED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32953"/>
    <w:multiLevelType w:val="hybridMultilevel"/>
    <w:tmpl w:val="0E2285A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07827"/>
    <w:multiLevelType w:val="hybridMultilevel"/>
    <w:tmpl w:val="250E16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5BDF"/>
    <w:multiLevelType w:val="hybridMultilevel"/>
    <w:tmpl w:val="9EB40EA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0A1A9C"/>
    <w:multiLevelType w:val="multilevel"/>
    <w:tmpl w:val="E72284F4"/>
    <w:lvl w:ilvl="0">
      <w:start w:val="1"/>
      <w:numFmt w:val="bullet"/>
      <w:pStyle w:val="pouce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F2BB1"/>
    <w:multiLevelType w:val="hybridMultilevel"/>
    <w:tmpl w:val="CEB456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CE44B3"/>
    <w:multiLevelType w:val="hybridMultilevel"/>
    <w:tmpl w:val="787EFEA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C66E47"/>
    <w:multiLevelType w:val="hybridMultilevel"/>
    <w:tmpl w:val="EB42CF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A0F8A"/>
    <w:multiLevelType w:val="hybridMultilevel"/>
    <w:tmpl w:val="ED9E55FE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2C0F4B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A1815B1"/>
    <w:multiLevelType w:val="hybridMultilevel"/>
    <w:tmpl w:val="B9AE01AC"/>
    <w:lvl w:ilvl="0" w:tplc="100C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2A791225"/>
    <w:multiLevelType w:val="hybridMultilevel"/>
    <w:tmpl w:val="79BCB996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FC2E63"/>
    <w:multiLevelType w:val="hybridMultilevel"/>
    <w:tmpl w:val="9128353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A17AAF"/>
    <w:multiLevelType w:val="hybridMultilevel"/>
    <w:tmpl w:val="C388C3C6"/>
    <w:lvl w:ilvl="0" w:tplc="100C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2C50373F"/>
    <w:multiLevelType w:val="hybridMultilevel"/>
    <w:tmpl w:val="60EA886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A3E1A"/>
    <w:multiLevelType w:val="hybridMultilevel"/>
    <w:tmpl w:val="7EEA39D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502368"/>
    <w:multiLevelType w:val="hybridMultilevel"/>
    <w:tmpl w:val="23E6A0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46738"/>
    <w:multiLevelType w:val="hybridMultilevel"/>
    <w:tmpl w:val="1A22DF3A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3151E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7E72E7A"/>
    <w:multiLevelType w:val="hybridMultilevel"/>
    <w:tmpl w:val="788034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47F42"/>
    <w:multiLevelType w:val="hybridMultilevel"/>
    <w:tmpl w:val="DC16D23E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E69FE"/>
    <w:multiLevelType w:val="hybridMultilevel"/>
    <w:tmpl w:val="0F38391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D3AE4"/>
    <w:multiLevelType w:val="hybridMultilevel"/>
    <w:tmpl w:val="E34A3DDE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8C3434"/>
    <w:multiLevelType w:val="hybridMultilevel"/>
    <w:tmpl w:val="C7AED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A2776"/>
    <w:multiLevelType w:val="hybridMultilevel"/>
    <w:tmpl w:val="4802C12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7C3E79"/>
    <w:multiLevelType w:val="hybridMultilevel"/>
    <w:tmpl w:val="B914B3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DF12C6"/>
    <w:multiLevelType w:val="hybridMultilevel"/>
    <w:tmpl w:val="C968264A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C4616"/>
    <w:multiLevelType w:val="hybridMultilevel"/>
    <w:tmpl w:val="04129F4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93ED9"/>
    <w:multiLevelType w:val="hybridMultilevel"/>
    <w:tmpl w:val="988CDAA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F069E8"/>
    <w:multiLevelType w:val="multilevel"/>
    <w:tmpl w:val="0E8EAAC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9"/>
  </w:num>
  <w:num w:numId="2">
    <w:abstractNumId w:val="28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7"/>
  </w:num>
  <w:num w:numId="8">
    <w:abstractNumId w:val="14"/>
  </w:num>
  <w:num w:numId="9">
    <w:abstractNumId w:val="23"/>
  </w:num>
  <w:num w:numId="10">
    <w:abstractNumId w:val="0"/>
  </w:num>
  <w:num w:numId="11">
    <w:abstractNumId w:val="9"/>
  </w:num>
  <w:num w:numId="12">
    <w:abstractNumId w:val="21"/>
  </w:num>
  <w:num w:numId="13">
    <w:abstractNumId w:val="20"/>
  </w:num>
  <w:num w:numId="14">
    <w:abstractNumId w:val="13"/>
  </w:num>
  <w:num w:numId="15">
    <w:abstractNumId w:val="10"/>
  </w:num>
  <w:num w:numId="16">
    <w:abstractNumId w:val="2"/>
  </w:num>
  <w:num w:numId="17">
    <w:abstractNumId w:val="17"/>
  </w:num>
  <w:num w:numId="18">
    <w:abstractNumId w:val="15"/>
  </w:num>
  <w:num w:numId="19">
    <w:abstractNumId w:val="12"/>
  </w:num>
  <w:num w:numId="20">
    <w:abstractNumId w:val="11"/>
  </w:num>
  <w:num w:numId="21">
    <w:abstractNumId w:val="25"/>
  </w:num>
  <w:num w:numId="22">
    <w:abstractNumId w:val="22"/>
  </w:num>
  <w:num w:numId="23">
    <w:abstractNumId w:val="6"/>
  </w:num>
  <w:num w:numId="24">
    <w:abstractNumId w:val="16"/>
  </w:num>
  <w:num w:numId="25">
    <w:abstractNumId w:val="24"/>
  </w:num>
  <w:num w:numId="26">
    <w:abstractNumId w:val="18"/>
  </w:num>
  <w:num w:numId="27">
    <w:abstractNumId w:val="8"/>
  </w:num>
  <w:num w:numId="28">
    <w:abstractNumId w:val="26"/>
  </w:num>
  <w:num w:numId="29">
    <w:abstractNumId w:val="3"/>
  </w:num>
  <w:num w:numId="30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4F"/>
    <w:rsid w:val="00001443"/>
    <w:rsid w:val="000037DF"/>
    <w:rsid w:val="00003E08"/>
    <w:rsid w:val="000043B8"/>
    <w:rsid w:val="00006D24"/>
    <w:rsid w:val="00007DEB"/>
    <w:rsid w:val="00010C50"/>
    <w:rsid w:val="00010D69"/>
    <w:rsid w:val="000200E0"/>
    <w:rsid w:val="000272A7"/>
    <w:rsid w:val="0002759B"/>
    <w:rsid w:val="000303C3"/>
    <w:rsid w:val="0003073A"/>
    <w:rsid w:val="00031191"/>
    <w:rsid w:val="0003310C"/>
    <w:rsid w:val="00033CAB"/>
    <w:rsid w:val="00037122"/>
    <w:rsid w:val="00037447"/>
    <w:rsid w:val="00042D92"/>
    <w:rsid w:val="00044184"/>
    <w:rsid w:val="000507A3"/>
    <w:rsid w:val="000518ED"/>
    <w:rsid w:val="000535A3"/>
    <w:rsid w:val="00053BB4"/>
    <w:rsid w:val="000542B2"/>
    <w:rsid w:val="00054576"/>
    <w:rsid w:val="00056ADF"/>
    <w:rsid w:val="00061F79"/>
    <w:rsid w:val="0007159D"/>
    <w:rsid w:val="00074B1F"/>
    <w:rsid w:val="00075793"/>
    <w:rsid w:val="0007757B"/>
    <w:rsid w:val="00082373"/>
    <w:rsid w:val="00084956"/>
    <w:rsid w:val="00087E2F"/>
    <w:rsid w:val="00090E4F"/>
    <w:rsid w:val="00090EF8"/>
    <w:rsid w:val="000910BF"/>
    <w:rsid w:val="000A0041"/>
    <w:rsid w:val="000A04BD"/>
    <w:rsid w:val="000A07D5"/>
    <w:rsid w:val="000A19CF"/>
    <w:rsid w:val="000A4217"/>
    <w:rsid w:val="000A4A76"/>
    <w:rsid w:val="000A4AC6"/>
    <w:rsid w:val="000A5322"/>
    <w:rsid w:val="000A5B78"/>
    <w:rsid w:val="000B49C4"/>
    <w:rsid w:val="000B754D"/>
    <w:rsid w:val="000C6359"/>
    <w:rsid w:val="000C72FA"/>
    <w:rsid w:val="000D38CB"/>
    <w:rsid w:val="000D558B"/>
    <w:rsid w:val="000D5F22"/>
    <w:rsid w:val="000E0FE9"/>
    <w:rsid w:val="000E165D"/>
    <w:rsid w:val="000E193B"/>
    <w:rsid w:val="000E1F6F"/>
    <w:rsid w:val="000E32E4"/>
    <w:rsid w:val="000E3BFA"/>
    <w:rsid w:val="000E588E"/>
    <w:rsid w:val="000E6134"/>
    <w:rsid w:val="000E6268"/>
    <w:rsid w:val="000E7F29"/>
    <w:rsid w:val="000F2860"/>
    <w:rsid w:val="000F4D90"/>
    <w:rsid w:val="000F6973"/>
    <w:rsid w:val="000F712C"/>
    <w:rsid w:val="000F793F"/>
    <w:rsid w:val="00102010"/>
    <w:rsid w:val="001021C4"/>
    <w:rsid w:val="00102787"/>
    <w:rsid w:val="001038E0"/>
    <w:rsid w:val="001063D2"/>
    <w:rsid w:val="0010670C"/>
    <w:rsid w:val="001118E3"/>
    <w:rsid w:val="00112695"/>
    <w:rsid w:val="00113553"/>
    <w:rsid w:val="001149C2"/>
    <w:rsid w:val="00114BB3"/>
    <w:rsid w:val="00120DEB"/>
    <w:rsid w:val="001221DC"/>
    <w:rsid w:val="001227B7"/>
    <w:rsid w:val="00124E43"/>
    <w:rsid w:val="00131906"/>
    <w:rsid w:val="00134482"/>
    <w:rsid w:val="001348B6"/>
    <w:rsid w:val="00141B8D"/>
    <w:rsid w:val="00141F58"/>
    <w:rsid w:val="00142209"/>
    <w:rsid w:val="00143361"/>
    <w:rsid w:val="00145E94"/>
    <w:rsid w:val="001523D7"/>
    <w:rsid w:val="00153E37"/>
    <w:rsid w:val="00154562"/>
    <w:rsid w:val="00154F0A"/>
    <w:rsid w:val="0016084C"/>
    <w:rsid w:val="00162BAE"/>
    <w:rsid w:val="00163C75"/>
    <w:rsid w:val="00164CBD"/>
    <w:rsid w:val="001670DF"/>
    <w:rsid w:val="001745D3"/>
    <w:rsid w:val="00174D14"/>
    <w:rsid w:val="00182776"/>
    <w:rsid w:val="00190397"/>
    <w:rsid w:val="0019085C"/>
    <w:rsid w:val="001969F2"/>
    <w:rsid w:val="001A4CB1"/>
    <w:rsid w:val="001A4D71"/>
    <w:rsid w:val="001A6079"/>
    <w:rsid w:val="001B177E"/>
    <w:rsid w:val="001B1ACD"/>
    <w:rsid w:val="001B2DA3"/>
    <w:rsid w:val="001B4F50"/>
    <w:rsid w:val="001B5928"/>
    <w:rsid w:val="001C5264"/>
    <w:rsid w:val="001C5BB6"/>
    <w:rsid w:val="001C60ED"/>
    <w:rsid w:val="001C61E1"/>
    <w:rsid w:val="001D0E06"/>
    <w:rsid w:val="001D2D9C"/>
    <w:rsid w:val="001E08F5"/>
    <w:rsid w:val="001E0F50"/>
    <w:rsid w:val="001E1820"/>
    <w:rsid w:val="001E30D7"/>
    <w:rsid w:val="001E4263"/>
    <w:rsid w:val="001E6D25"/>
    <w:rsid w:val="001E74AD"/>
    <w:rsid w:val="001F04DE"/>
    <w:rsid w:val="001F165F"/>
    <w:rsid w:val="001F22A4"/>
    <w:rsid w:val="001F2EFA"/>
    <w:rsid w:val="001F3648"/>
    <w:rsid w:val="001F4A54"/>
    <w:rsid w:val="001F4CF1"/>
    <w:rsid w:val="001F5498"/>
    <w:rsid w:val="001F7914"/>
    <w:rsid w:val="00204DE8"/>
    <w:rsid w:val="0020547A"/>
    <w:rsid w:val="002057D4"/>
    <w:rsid w:val="0021085A"/>
    <w:rsid w:val="00215C79"/>
    <w:rsid w:val="002164A1"/>
    <w:rsid w:val="00217362"/>
    <w:rsid w:val="00217810"/>
    <w:rsid w:val="00217FAA"/>
    <w:rsid w:val="002216EB"/>
    <w:rsid w:val="00227102"/>
    <w:rsid w:val="00232352"/>
    <w:rsid w:val="0023469D"/>
    <w:rsid w:val="00234C32"/>
    <w:rsid w:val="00235D2F"/>
    <w:rsid w:val="00237675"/>
    <w:rsid w:val="00240440"/>
    <w:rsid w:val="002444A7"/>
    <w:rsid w:val="00244B89"/>
    <w:rsid w:val="00245B1E"/>
    <w:rsid w:val="00247A99"/>
    <w:rsid w:val="00251778"/>
    <w:rsid w:val="00252345"/>
    <w:rsid w:val="00252620"/>
    <w:rsid w:val="00252C13"/>
    <w:rsid w:val="00254565"/>
    <w:rsid w:val="00256E0B"/>
    <w:rsid w:val="002571A5"/>
    <w:rsid w:val="002620CA"/>
    <w:rsid w:val="00262556"/>
    <w:rsid w:val="0026424B"/>
    <w:rsid w:val="002644D4"/>
    <w:rsid w:val="00266B82"/>
    <w:rsid w:val="0027025C"/>
    <w:rsid w:val="00270294"/>
    <w:rsid w:val="00270DC6"/>
    <w:rsid w:val="00273BD2"/>
    <w:rsid w:val="00273CB5"/>
    <w:rsid w:val="00280197"/>
    <w:rsid w:val="00280326"/>
    <w:rsid w:val="002842C4"/>
    <w:rsid w:val="0028468C"/>
    <w:rsid w:val="0028583B"/>
    <w:rsid w:val="00286FB4"/>
    <w:rsid w:val="002875A8"/>
    <w:rsid w:val="0028785E"/>
    <w:rsid w:val="00287A1B"/>
    <w:rsid w:val="002907E0"/>
    <w:rsid w:val="00291E67"/>
    <w:rsid w:val="00292987"/>
    <w:rsid w:val="0029532F"/>
    <w:rsid w:val="0029628C"/>
    <w:rsid w:val="0029687F"/>
    <w:rsid w:val="00297A90"/>
    <w:rsid w:val="002A03F3"/>
    <w:rsid w:val="002A0A24"/>
    <w:rsid w:val="002A0E0A"/>
    <w:rsid w:val="002A257A"/>
    <w:rsid w:val="002A31D3"/>
    <w:rsid w:val="002A62B1"/>
    <w:rsid w:val="002A668E"/>
    <w:rsid w:val="002B21FE"/>
    <w:rsid w:val="002B316C"/>
    <w:rsid w:val="002B3882"/>
    <w:rsid w:val="002C10D8"/>
    <w:rsid w:val="002C1D95"/>
    <w:rsid w:val="002C206C"/>
    <w:rsid w:val="002C3EBF"/>
    <w:rsid w:val="002C4D6E"/>
    <w:rsid w:val="002C6358"/>
    <w:rsid w:val="002C794C"/>
    <w:rsid w:val="002D015D"/>
    <w:rsid w:val="002D0923"/>
    <w:rsid w:val="002D7B39"/>
    <w:rsid w:val="002E13AB"/>
    <w:rsid w:val="002E2803"/>
    <w:rsid w:val="002E5B5B"/>
    <w:rsid w:val="002E6269"/>
    <w:rsid w:val="002E7C09"/>
    <w:rsid w:val="002F1AA9"/>
    <w:rsid w:val="002F2D65"/>
    <w:rsid w:val="002F3C85"/>
    <w:rsid w:val="002F759D"/>
    <w:rsid w:val="002F7CC9"/>
    <w:rsid w:val="00300760"/>
    <w:rsid w:val="00306856"/>
    <w:rsid w:val="00310876"/>
    <w:rsid w:val="00312F3F"/>
    <w:rsid w:val="00313B48"/>
    <w:rsid w:val="00315352"/>
    <w:rsid w:val="00315B75"/>
    <w:rsid w:val="00316513"/>
    <w:rsid w:val="00321F74"/>
    <w:rsid w:val="00321F9A"/>
    <w:rsid w:val="00322BD7"/>
    <w:rsid w:val="00326F4B"/>
    <w:rsid w:val="0033017A"/>
    <w:rsid w:val="0033238A"/>
    <w:rsid w:val="00334503"/>
    <w:rsid w:val="00335D47"/>
    <w:rsid w:val="0034138A"/>
    <w:rsid w:val="003431F0"/>
    <w:rsid w:val="00343463"/>
    <w:rsid w:val="0034447F"/>
    <w:rsid w:val="003469B7"/>
    <w:rsid w:val="003511F7"/>
    <w:rsid w:val="0035288B"/>
    <w:rsid w:val="00352B1C"/>
    <w:rsid w:val="00356905"/>
    <w:rsid w:val="00363246"/>
    <w:rsid w:val="00367DE1"/>
    <w:rsid w:val="00367F9A"/>
    <w:rsid w:val="003710B7"/>
    <w:rsid w:val="00372832"/>
    <w:rsid w:val="00372CF8"/>
    <w:rsid w:val="0038254B"/>
    <w:rsid w:val="003828F8"/>
    <w:rsid w:val="003853DA"/>
    <w:rsid w:val="003874B5"/>
    <w:rsid w:val="00390734"/>
    <w:rsid w:val="00391442"/>
    <w:rsid w:val="0039178C"/>
    <w:rsid w:val="0039207F"/>
    <w:rsid w:val="00395CC0"/>
    <w:rsid w:val="003A06B0"/>
    <w:rsid w:val="003A11C1"/>
    <w:rsid w:val="003A43F3"/>
    <w:rsid w:val="003B0A9C"/>
    <w:rsid w:val="003B291A"/>
    <w:rsid w:val="003B3016"/>
    <w:rsid w:val="003B544E"/>
    <w:rsid w:val="003B5B82"/>
    <w:rsid w:val="003C0492"/>
    <w:rsid w:val="003C2280"/>
    <w:rsid w:val="003C2E41"/>
    <w:rsid w:val="003C6BF8"/>
    <w:rsid w:val="003D1492"/>
    <w:rsid w:val="003D65FF"/>
    <w:rsid w:val="003E0498"/>
    <w:rsid w:val="003E4432"/>
    <w:rsid w:val="003E4FE4"/>
    <w:rsid w:val="003E6715"/>
    <w:rsid w:val="003F0636"/>
    <w:rsid w:val="003F06FB"/>
    <w:rsid w:val="003F1946"/>
    <w:rsid w:val="003F2285"/>
    <w:rsid w:val="003F684B"/>
    <w:rsid w:val="003F6A22"/>
    <w:rsid w:val="003F7570"/>
    <w:rsid w:val="003F7837"/>
    <w:rsid w:val="00401119"/>
    <w:rsid w:val="00401357"/>
    <w:rsid w:val="0040317D"/>
    <w:rsid w:val="004051AD"/>
    <w:rsid w:val="00406CC0"/>
    <w:rsid w:val="00406E11"/>
    <w:rsid w:val="004110CD"/>
    <w:rsid w:val="00411445"/>
    <w:rsid w:val="00416463"/>
    <w:rsid w:val="00421110"/>
    <w:rsid w:val="0042188D"/>
    <w:rsid w:val="00421E34"/>
    <w:rsid w:val="00423021"/>
    <w:rsid w:val="004231EF"/>
    <w:rsid w:val="0042361A"/>
    <w:rsid w:val="004315E2"/>
    <w:rsid w:val="004345CB"/>
    <w:rsid w:val="00436393"/>
    <w:rsid w:val="00437DC0"/>
    <w:rsid w:val="00437E86"/>
    <w:rsid w:val="00441CF7"/>
    <w:rsid w:val="004439AB"/>
    <w:rsid w:val="00443A94"/>
    <w:rsid w:val="004456E3"/>
    <w:rsid w:val="004458B3"/>
    <w:rsid w:val="00446AA6"/>
    <w:rsid w:val="00447069"/>
    <w:rsid w:val="00447D33"/>
    <w:rsid w:val="00453E90"/>
    <w:rsid w:val="0045471A"/>
    <w:rsid w:val="0045559F"/>
    <w:rsid w:val="00457302"/>
    <w:rsid w:val="004576FF"/>
    <w:rsid w:val="00457DEE"/>
    <w:rsid w:val="00461E0B"/>
    <w:rsid w:val="00461E86"/>
    <w:rsid w:val="0046417B"/>
    <w:rsid w:val="00467EBF"/>
    <w:rsid w:val="0047169C"/>
    <w:rsid w:val="00477E49"/>
    <w:rsid w:val="004801A9"/>
    <w:rsid w:val="00480314"/>
    <w:rsid w:val="00481974"/>
    <w:rsid w:val="00482283"/>
    <w:rsid w:val="00482ECA"/>
    <w:rsid w:val="00483EB9"/>
    <w:rsid w:val="00483F68"/>
    <w:rsid w:val="00496A32"/>
    <w:rsid w:val="004973AE"/>
    <w:rsid w:val="004A07BE"/>
    <w:rsid w:val="004A30EA"/>
    <w:rsid w:val="004A4DDB"/>
    <w:rsid w:val="004A5E31"/>
    <w:rsid w:val="004A70B7"/>
    <w:rsid w:val="004B0CE9"/>
    <w:rsid w:val="004B3331"/>
    <w:rsid w:val="004B3E87"/>
    <w:rsid w:val="004B4FA5"/>
    <w:rsid w:val="004B5677"/>
    <w:rsid w:val="004B5B89"/>
    <w:rsid w:val="004C29B8"/>
    <w:rsid w:val="004C2CD3"/>
    <w:rsid w:val="004C3333"/>
    <w:rsid w:val="004C4878"/>
    <w:rsid w:val="004C52DF"/>
    <w:rsid w:val="004D1EEC"/>
    <w:rsid w:val="004D3228"/>
    <w:rsid w:val="004D3E18"/>
    <w:rsid w:val="004D4D27"/>
    <w:rsid w:val="004E2082"/>
    <w:rsid w:val="004E217D"/>
    <w:rsid w:val="004E27D7"/>
    <w:rsid w:val="004E378B"/>
    <w:rsid w:val="004E4429"/>
    <w:rsid w:val="004E4488"/>
    <w:rsid w:val="004E4FA6"/>
    <w:rsid w:val="004E5BA7"/>
    <w:rsid w:val="004F086C"/>
    <w:rsid w:val="004F2429"/>
    <w:rsid w:val="004F4650"/>
    <w:rsid w:val="004F5793"/>
    <w:rsid w:val="004F5F94"/>
    <w:rsid w:val="004F7821"/>
    <w:rsid w:val="0050086C"/>
    <w:rsid w:val="005027A5"/>
    <w:rsid w:val="00502EE3"/>
    <w:rsid w:val="005061AE"/>
    <w:rsid w:val="00507F2D"/>
    <w:rsid w:val="00512825"/>
    <w:rsid w:val="00512F64"/>
    <w:rsid w:val="00513203"/>
    <w:rsid w:val="005143DF"/>
    <w:rsid w:val="00514783"/>
    <w:rsid w:val="00514F08"/>
    <w:rsid w:val="00515032"/>
    <w:rsid w:val="00516CE9"/>
    <w:rsid w:val="00522F69"/>
    <w:rsid w:val="005237FF"/>
    <w:rsid w:val="00523D3C"/>
    <w:rsid w:val="00524121"/>
    <w:rsid w:val="0052475A"/>
    <w:rsid w:val="005268F3"/>
    <w:rsid w:val="005272B2"/>
    <w:rsid w:val="00531418"/>
    <w:rsid w:val="0053266A"/>
    <w:rsid w:val="0053281F"/>
    <w:rsid w:val="00537978"/>
    <w:rsid w:val="00537F10"/>
    <w:rsid w:val="00540F2C"/>
    <w:rsid w:val="005411A0"/>
    <w:rsid w:val="005421A4"/>
    <w:rsid w:val="00543603"/>
    <w:rsid w:val="00544060"/>
    <w:rsid w:val="005451A8"/>
    <w:rsid w:val="00545235"/>
    <w:rsid w:val="00545693"/>
    <w:rsid w:val="00545DB1"/>
    <w:rsid w:val="00545F7A"/>
    <w:rsid w:val="005465FE"/>
    <w:rsid w:val="0054687E"/>
    <w:rsid w:val="00547736"/>
    <w:rsid w:val="00553F47"/>
    <w:rsid w:val="00555EA8"/>
    <w:rsid w:val="00564AEF"/>
    <w:rsid w:val="0056520D"/>
    <w:rsid w:val="00567967"/>
    <w:rsid w:val="0057083D"/>
    <w:rsid w:val="005715CD"/>
    <w:rsid w:val="005729FF"/>
    <w:rsid w:val="0057480F"/>
    <w:rsid w:val="005840B3"/>
    <w:rsid w:val="005849E2"/>
    <w:rsid w:val="0058536F"/>
    <w:rsid w:val="00586496"/>
    <w:rsid w:val="005869AB"/>
    <w:rsid w:val="00590A2B"/>
    <w:rsid w:val="00591224"/>
    <w:rsid w:val="00591C4D"/>
    <w:rsid w:val="00591F49"/>
    <w:rsid w:val="00594F6A"/>
    <w:rsid w:val="005A0310"/>
    <w:rsid w:val="005A0433"/>
    <w:rsid w:val="005A2BF6"/>
    <w:rsid w:val="005A368D"/>
    <w:rsid w:val="005A5F09"/>
    <w:rsid w:val="005B05CC"/>
    <w:rsid w:val="005B20CA"/>
    <w:rsid w:val="005B238D"/>
    <w:rsid w:val="005B2EAA"/>
    <w:rsid w:val="005B30E4"/>
    <w:rsid w:val="005B3D8F"/>
    <w:rsid w:val="005B5AF6"/>
    <w:rsid w:val="005B5BAA"/>
    <w:rsid w:val="005B60AF"/>
    <w:rsid w:val="005C32AB"/>
    <w:rsid w:val="005C501B"/>
    <w:rsid w:val="005D10D1"/>
    <w:rsid w:val="005D3EB1"/>
    <w:rsid w:val="005D446E"/>
    <w:rsid w:val="005D6471"/>
    <w:rsid w:val="005E25A6"/>
    <w:rsid w:val="005E56C0"/>
    <w:rsid w:val="005F1A02"/>
    <w:rsid w:val="005F2771"/>
    <w:rsid w:val="005F2C97"/>
    <w:rsid w:val="005F2DB9"/>
    <w:rsid w:val="005F3E49"/>
    <w:rsid w:val="005F43DE"/>
    <w:rsid w:val="005F4CF3"/>
    <w:rsid w:val="005F4F15"/>
    <w:rsid w:val="005F5165"/>
    <w:rsid w:val="005F617A"/>
    <w:rsid w:val="00600C58"/>
    <w:rsid w:val="0060118C"/>
    <w:rsid w:val="00601899"/>
    <w:rsid w:val="006026B0"/>
    <w:rsid w:val="00603696"/>
    <w:rsid w:val="00604691"/>
    <w:rsid w:val="006046CA"/>
    <w:rsid w:val="006078BC"/>
    <w:rsid w:val="00607A46"/>
    <w:rsid w:val="006127C0"/>
    <w:rsid w:val="00615276"/>
    <w:rsid w:val="006154CB"/>
    <w:rsid w:val="0061670F"/>
    <w:rsid w:val="00620CCB"/>
    <w:rsid w:val="00624028"/>
    <w:rsid w:val="0062418E"/>
    <w:rsid w:val="00624D3C"/>
    <w:rsid w:val="0062546D"/>
    <w:rsid w:val="00625599"/>
    <w:rsid w:val="00626DC3"/>
    <w:rsid w:val="0063085E"/>
    <w:rsid w:val="00633815"/>
    <w:rsid w:val="00633B56"/>
    <w:rsid w:val="00636D3B"/>
    <w:rsid w:val="00642BC9"/>
    <w:rsid w:val="006439C7"/>
    <w:rsid w:val="00643A6C"/>
    <w:rsid w:val="0064496E"/>
    <w:rsid w:val="006471E5"/>
    <w:rsid w:val="006561CE"/>
    <w:rsid w:val="0066226B"/>
    <w:rsid w:val="00662CFA"/>
    <w:rsid w:val="00663E10"/>
    <w:rsid w:val="0066535B"/>
    <w:rsid w:val="0066734A"/>
    <w:rsid w:val="00667AD6"/>
    <w:rsid w:val="00674387"/>
    <w:rsid w:val="0067700E"/>
    <w:rsid w:val="006778D8"/>
    <w:rsid w:val="00683D59"/>
    <w:rsid w:val="00684EC0"/>
    <w:rsid w:val="00685DA5"/>
    <w:rsid w:val="00686EF8"/>
    <w:rsid w:val="006879FE"/>
    <w:rsid w:val="00694195"/>
    <w:rsid w:val="00695CBB"/>
    <w:rsid w:val="00696CBD"/>
    <w:rsid w:val="00697A82"/>
    <w:rsid w:val="006A03F0"/>
    <w:rsid w:val="006A07B5"/>
    <w:rsid w:val="006A09DF"/>
    <w:rsid w:val="006A0E70"/>
    <w:rsid w:val="006A21FD"/>
    <w:rsid w:val="006A3684"/>
    <w:rsid w:val="006A3DF5"/>
    <w:rsid w:val="006A4785"/>
    <w:rsid w:val="006B25C2"/>
    <w:rsid w:val="006B7470"/>
    <w:rsid w:val="006B76EB"/>
    <w:rsid w:val="006B7BCD"/>
    <w:rsid w:val="006C3013"/>
    <w:rsid w:val="006C352D"/>
    <w:rsid w:val="006C5F8C"/>
    <w:rsid w:val="006C7A2A"/>
    <w:rsid w:val="006D0124"/>
    <w:rsid w:val="006D01E0"/>
    <w:rsid w:val="006D081D"/>
    <w:rsid w:val="006D175C"/>
    <w:rsid w:val="006D3DBC"/>
    <w:rsid w:val="006D4523"/>
    <w:rsid w:val="006D4FA1"/>
    <w:rsid w:val="006D5961"/>
    <w:rsid w:val="006E0290"/>
    <w:rsid w:val="006E2685"/>
    <w:rsid w:val="006E2D9A"/>
    <w:rsid w:val="006E3CB2"/>
    <w:rsid w:val="006E4252"/>
    <w:rsid w:val="006E5D06"/>
    <w:rsid w:val="006F3700"/>
    <w:rsid w:val="006F37B3"/>
    <w:rsid w:val="006F40A8"/>
    <w:rsid w:val="006F40F9"/>
    <w:rsid w:val="006F51EF"/>
    <w:rsid w:val="006F5237"/>
    <w:rsid w:val="00704003"/>
    <w:rsid w:val="007116ED"/>
    <w:rsid w:val="00712650"/>
    <w:rsid w:val="007178A5"/>
    <w:rsid w:val="00717F71"/>
    <w:rsid w:val="00720D4D"/>
    <w:rsid w:val="00722945"/>
    <w:rsid w:val="00722965"/>
    <w:rsid w:val="00727600"/>
    <w:rsid w:val="007278EC"/>
    <w:rsid w:val="00730CE3"/>
    <w:rsid w:val="00731150"/>
    <w:rsid w:val="00733EE9"/>
    <w:rsid w:val="0073464A"/>
    <w:rsid w:val="007379BF"/>
    <w:rsid w:val="00737BB6"/>
    <w:rsid w:val="00741849"/>
    <w:rsid w:val="00745979"/>
    <w:rsid w:val="007475E8"/>
    <w:rsid w:val="00747B71"/>
    <w:rsid w:val="00750449"/>
    <w:rsid w:val="0075644F"/>
    <w:rsid w:val="00761E37"/>
    <w:rsid w:val="00763058"/>
    <w:rsid w:val="00763E6E"/>
    <w:rsid w:val="00764A5D"/>
    <w:rsid w:val="00764AF3"/>
    <w:rsid w:val="00764D1A"/>
    <w:rsid w:val="007705B3"/>
    <w:rsid w:val="00773235"/>
    <w:rsid w:val="007744EB"/>
    <w:rsid w:val="00781115"/>
    <w:rsid w:val="00783F04"/>
    <w:rsid w:val="0078406D"/>
    <w:rsid w:val="00785125"/>
    <w:rsid w:val="00786D2D"/>
    <w:rsid w:val="00786FCB"/>
    <w:rsid w:val="0078781C"/>
    <w:rsid w:val="00791A0A"/>
    <w:rsid w:val="0079383B"/>
    <w:rsid w:val="00794DFC"/>
    <w:rsid w:val="00796147"/>
    <w:rsid w:val="00796428"/>
    <w:rsid w:val="007A05CD"/>
    <w:rsid w:val="007A1147"/>
    <w:rsid w:val="007A4A08"/>
    <w:rsid w:val="007A523C"/>
    <w:rsid w:val="007B015D"/>
    <w:rsid w:val="007B0537"/>
    <w:rsid w:val="007B2DDA"/>
    <w:rsid w:val="007B3656"/>
    <w:rsid w:val="007B3AB9"/>
    <w:rsid w:val="007B6936"/>
    <w:rsid w:val="007C08D6"/>
    <w:rsid w:val="007C33AD"/>
    <w:rsid w:val="007C35FC"/>
    <w:rsid w:val="007C3904"/>
    <w:rsid w:val="007C74A7"/>
    <w:rsid w:val="007D0744"/>
    <w:rsid w:val="007D1381"/>
    <w:rsid w:val="007D284F"/>
    <w:rsid w:val="007D3171"/>
    <w:rsid w:val="007D56DE"/>
    <w:rsid w:val="007D6358"/>
    <w:rsid w:val="007D6A8B"/>
    <w:rsid w:val="007D7935"/>
    <w:rsid w:val="007E3C3A"/>
    <w:rsid w:val="007E5659"/>
    <w:rsid w:val="007F192E"/>
    <w:rsid w:val="007F1BC7"/>
    <w:rsid w:val="007F1D3D"/>
    <w:rsid w:val="007F2DBD"/>
    <w:rsid w:val="007F5133"/>
    <w:rsid w:val="007F5465"/>
    <w:rsid w:val="007F5AF0"/>
    <w:rsid w:val="007F6EBF"/>
    <w:rsid w:val="00801222"/>
    <w:rsid w:val="00802800"/>
    <w:rsid w:val="00803A40"/>
    <w:rsid w:val="00807C57"/>
    <w:rsid w:val="008118D1"/>
    <w:rsid w:val="00813DD9"/>
    <w:rsid w:val="0081724B"/>
    <w:rsid w:val="008217E3"/>
    <w:rsid w:val="00823EC5"/>
    <w:rsid w:val="00826420"/>
    <w:rsid w:val="00830444"/>
    <w:rsid w:val="00830D4A"/>
    <w:rsid w:val="00834323"/>
    <w:rsid w:val="00834E27"/>
    <w:rsid w:val="00841825"/>
    <w:rsid w:val="008430A7"/>
    <w:rsid w:val="00844340"/>
    <w:rsid w:val="00844418"/>
    <w:rsid w:val="00851763"/>
    <w:rsid w:val="00856415"/>
    <w:rsid w:val="008578BE"/>
    <w:rsid w:val="00860810"/>
    <w:rsid w:val="0086454D"/>
    <w:rsid w:val="00872E30"/>
    <w:rsid w:val="00874712"/>
    <w:rsid w:val="008754FD"/>
    <w:rsid w:val="00875FBF"/>
    <w:rsid w:val="00876C5F"/>
    <w:rsid w:val="008774A7"/>
    <w:rsid w:val="00877C8C"/>
    <w:rsid w:val="00881211"/>
    <w:rsid w:val="008844FB"/>
    <w:rsid w:val="008866C7"/>
    <w:rsid w:val="00887D48"/>
    <w:rsid w:val="00890D97"/>
    <w:rsid w:val="008911F4"/>
    <w:rsid w:val="00891F37"/>
    <w:rsid w:val="0089242B"/>
    <w:rsid w:val="00893225"/>
    <w:rsid w:val="00894046"/>
    <w:rsid w:val="008956F8"/>
    <w:rsid w:val="00896CDC"/>
    <w:rsid w:val="0089797D"/>
    <w:rsid w:val="00897DA3"/>
    <w:rsid w:val="00897EAE"/>
    <w:rsid w:val="008A0B1F"/>
    <w:rsid w:val="008A1267"/>
    <w:rsid w:val="008A21A6"/>
    <w:rsid w:val="008A3554"/>
    <w:rsid w:val="008A4483"/>
    <w:rsid w:val="008A65E8"/>
    <w:rsid w:val="008B1D1B"/>
    <w:rsid w:val="008B29F2"/>
    <w:rsid w:val="008B69E3"/>
    <w:rsid w:val="008B7044"/>
    <w:rsid w:val="008B77FF"/>
    <w:rsid w:val="008B7DC0"/>
    <w:rsid w:val="008C0EBC"/>
    <w:rsid w:val="008C138E"/>
    <w:rsid w:val="008C2138"/>
    <w:rsid w:val="008C31C3"/>
    <w:rsid w:val="008C3E37"/>
    <w:rsid w:val="008C6074"/>
    <w:rsid w:val="008C684A"/>
    <w:rsid w:val="008C6E4C"/>
    <w:rsid w:val="008D14CB"/>
    <w:rsid w:val="008D2570"/>
    <w:rsid w:val="008D3AFE"/>
    <w:rsid w:val="008D4B69"/>
    <w:rsid w:val="008D5BEC"/>
    <w:rsid w:val="008D7BAF"/>
    <w:rsid w:val="008E07EE"/>
    <w:rsid w:val="008E11D2"/>
    <w:rsid w:val="008E150D"/>
    <w:rsid w:val="008E52B3"/>
    <w:rsid w:val="008F7D80"/>
    <w:rsid w:val="009006B5"/>
    <w:rsid w:val="00903B0E"/>
    <w:rsid w:val="00903FF6"/>
    <w:rsid w:val="00905C7F"/>
    <w:rsid w:val="00907137"/>
    <w:rsid w:val="00910FF1"/>
    <w:rsid w:val="009116EF"/>
    <w:rsid w:val="00914E20"/>
    <w:rsid w:val="009176FB"/>
    <w:rsid w:val="00921515"/>
    <w:rsid w:val="0092436E"/>
    <w:rsid w:val="00925DE1"/>
    <w:rsid w:val="0092712C"/>
    <w:rsid w:val="00930978"/>
    <w:rsid w:val="0093148D"/>
    <w:rsid w:val="00932684"/>
    <w:rsid w:val="009343D6"/>
    <w:rsid w:val="00934552"/>
    <w:rsid w:val="00935CA3"/>
    <w:rsid w:val="00935DB2"/>
    <w:rsid w:val="009362A8"/>
    <w:rsid w:val="00941BE6"/>
    <w:rsid w:val="009453FC"/>
    <w:rsid w:val="009465D5"/>
    <w:rsid w:val="00946F55"/>
    <w:rsid w:val="0094778D"/>
    <w:rsid w:val="009479AA"/>
    <w:rsid w:val="00947DA2"/>
    <w:rsid w:val="009512C3"/>
    <w:rsid w:val="00952AB5"/>
    <w:rsid w:val="00953A26"/>
    <w:rsid w:val="00955072"/>
    <w:rsid w:val="00955A47"/>
    <w:rsid w:val="00955C39"/>
    <w:rsid w:val="0096058A"/>
    <w:rsid w:val="00965922"/>
    <w:rsid w:val="00966805"/>
    <w:rsid w:val="00966D01"/>
    <w:rsid w:val="00971E6E"/>
    <w:rsid w:val="009721C1"/>
    <w:rsid w:val="00973D68"/>
    <w:rsid w:val="0097409B"/>
    <w:rsid w:val="0097482A"/>
    <w:rsid w:val="009811DD"/>
    <w:rsid w:val="00981C45"/>
    <w:rsid w:val="009842DF"/>
    <w:rsid w:val="00985E98"/>
    <w:rsid w:val="00986812"/>
    <w:rsid w:val="0099281B"/>
    <w:rsid w:val="009A2FA0"/>
    <w:rsid w:val="009A3571"/>
    <w:rsid w:val="009A538C"/>
    <w:rsid w:val="009A652C"/>
    <w:rsid w:val="009A6C55"/>
    <w:rsid w:val="009A700E"/>
    <w:rsid w:val="009A7A5E"/>
    <w:rsid w:val="009B0EA9"/>
    <w:rsid w:val="009B1ABE"/>
    <w:rsid w:val="009B2A0A"/>
    <w:rsid w:val="009B2A78"/>
    <w:rsid w:val="009B6F09"/>
    <w:rsid w:val="009B7F82"/>
    <w:rsid w:val="009C1864"/>
    <w:rsid w:val="009C5136"/>
    <w:rsid w:val="009C6724"/>
    <w:rsid w:val="009C6CCE"/>
    <w:rsid w:val="009C6F23"/>
    <w:rsid w:val="009D0510"/>
    <w:rsid w:val="009D0EFD"/>
    <w:rsid w:val="009D1719"/>
    <w:rsid w:val="009D1E39"/>
    <w:rsid w:val="009D34C0"/>
    <w:rsid w:val="009D378F"/>
    <w:rsid w:val="009D3F6A"/>
    <w:rsid w:val="009D422F"/>
    <w:rsid w:val="009D4D27"/>
    <w:rsid w:val="009D5115"/>
    <w:rsid w:val="009D5855"/>
    <w:rsid w:val="009E0304"/>
    <w:rsid w:val="009E1D4D"/>
    <w:rsid w:val="009E3170"/>
    <w:rsid w:val="009E404A"/>
    <w:rsid w:val="009E52A8"/>
    <w:rsid w:val="009E5E01"/>
    <w:rsid w:val="009E63E8"/>
    <w:rsid w:val="009E7043"/>
    <w:rsid w:val="009E7BE1"/>
    <w:rsid w:val="009F15D5"/>
    <w:rsid w:val="009F19CA"/>
    <w:rsid w:val="009F4C62"/>
    <w:rsid w:val="009F5A51"/>
    <w:rsid w:val="009F5D23"/>
    <w:rsid w:val="009F7610"/>
    <w:rsid w:val="00A00233"/>
    <w:rsid w:val="00A00969"/>
    <w:rsid w:val="00A02127"/>
    <w:rsid w:val="00A0423E"/>
    <w:rsid w:val="00A05980"/>
    <w:rsid w:val="00A06365"/>
    <w:rsid w:val="00A06A4E"/>
    <w:rsid w:val="00A07CEB"/>
    <w:rsid w:val="00A155C8"/>
    <w:rsid w:val="00A16FFA"/>
    <w:rsid w:val="00A17C4B"/>
    <w:rsid w:val="00A17FB3"/>
    <w:rsid w:val="00A20666"/>
    <w:rsid w:val="00A239B3"/>
    <w:rsid w:val="00A23CD5"/>
    <w:rsid w:val="00A25B4C"/>
    <w:rsid w:val="00A27C38"/>
    <w:rsid w:val="00A27E5E"/>
    <w:rsid w:val="00A316D5"/>
    <w:rsid w:val="00A3193F"/>
    <w:rsid w:val="00A31F9E"/>
    <w:rsid w:val="00A3305D"/>
    <w:rsid w:val="00A346C7"/>
    <w:rsid w:val="00A35BAD"/>
    <w:rsid w:val="00A37541"/>
    <w:rsid w:val="00A40C06"/>
    <w:rsid w:val="00A43CC7"/>
    <w:rsid w:val="00A459B1"/>
    <w:rsid w:val="00A45D36"/>
    <w:rsid w:val="00A46C95"/>
    <w:rsid w:val="00A51128"/>
    <w:rsid w:val="00A551C4"/>
    <w:rsid w:val="00A60240"/>
    <w:rsid w:val="00A621A7"/>
    <w:rsid w:val="00A62C28"/>
    <w:rsid w:val="00A6306B"/>
    <w:rsid w:val="00A65720"/>
    <w:rsid w:val="00A66D78"/>
    <w:rsid w:val="00A74A20"/>
    <w:rsid w:val="00A75295"/>
    <w:rsid w:val="00A76E1C"/>
    <w:rsid w:val="00A76F46"/>
    <w:rsid w:val="00A77A3E"/>
    <w:rsid w:val="00A86FE6"/>
    <w:rsid w:val="00A879FD"/>
    <w:rsid w:val="00A910A4"/>
    <w:rsid w:val="00A92409"/>
    <w:rsid w:val="00A96684"/>
    <w:rsid w:val="00A96753"/>
    <w:rsid w:val="00A97EE9"/>
    <w:rsid w:val="00AA39F6"/>
    <w:rsid w:val="00AA3A17"/>
    <w:rsid w:val="00AA613A"/>
    <w:rsid w:val="00AB1B14"/>
    <w:rsid w:val="00AB2387"/>
    <w:rsid w:val="00AB418B"/>
    <w:rsid w:val="00AB7BE8"/>
    <w:rsid w:val="00AC52D8"/>
    <w:rsid w:val="00AC5B47"/>
    <w:rsid w:val="00AC7C03"/>
    <w:rsid w:val="00AC7F3E"/>
    <w:rsid w:val="00AD06F6"/>
    <w:rsid w:val="00AD106C"/>
    <w:rsid w:val="00AD313E"/>
    <w:rsid w:val="00AD4A87"/>
    <w:rsid w:val="00AD7724"/>
    <w:rsid w:val="00AE0E61"/>
    <w:rsid w:val="00AE1123"/>
    <w:rsid w:val="00AE2307"/>
    <w:rsid w:val="00AE5D1B"/>
    <w:rsid w:val="00AE7502"/>
    <w:rsid w:val="00AF2304"/>
    <w:rsid w:val="00AF3D85"/>
    <w:rsid w:val="00AF6641"/>
    <w:rsid w:val="00AF666D"/>
    <w:rsid w:val="00B00963"/>
    <w:rsid w:val="00B03A3E"/>
    <w:rsid w:val="00B133C0"/>
    <w:rsid w:val="00B1484C"/>
    <w:rsid w:val="00B16D23"/>
    <w:rsid w:val="00B17F65"/>
    <w:rsid w:val="00B2293C"/>
    <w:rsid w:val="00B2334C"/>
    <w:rsid w:val="00B24D8F"/>
    <w:rsid w:val="00B250A2"/>
    <w:rsid w:val="00B26D14"/>
    <w:rsid w:val="00B27631"/>
    <w:rsid w:val="00B3025E"/>
    <w:rsid w:val="00B308B5"/>
    <w:rsid w:val="00B37F5C"/>
    <w:rsid w:val="00B40179"/>
    <w:rsid w:val="00B41A39"/>
    <w:rsid w:val="00B439A9"/>
    <w:rsid w:val="00B50130"/>
    <w:rsid w:val="00B50337"/>
    <w:rsid w:val="00B50622"/>
    <w:rsid w:val="00B52761"/>
    <w:rsid w:val="00B53788"/>
    <w:rsid w:val="00B60508"/>
    <w:rsid w:val="00B60A5B"/>
    <w:rsid w:val="00B61FC5"/>
    <w:rsid w:val="00B62A3F"/>
    <w:rsid w:val="00B64916"/>
    <w:rsid w:val="00B667C9"/>
    <w:rsid w:val="00B671AC"/>
    <w:rsid w:val="00B6793A"/>
    <w:rsid w:val="00B67DBD"/>
    <w:rsid w:val="00B70208"/>
    <w:rsid w:val="00B703F9"/>
    <w:rsid w:val="00B72D3F"/>
    <w:rsid w:val="00B75878"/>
    <w:rsid w:val="00B762DD"/>
    <w:rsid w:val="00B774F1"/>
    <w:rsid w:val="00B801A9"/>
    <w:rsid w:val="00B803C4"/>
    <w:rsid w:val="00B8072D"/>
    <w:rsid w:val="00B8085C"/>
    <w:rsid w:val="00B828F6"/>
    <w:rsid w:val="00B8307E"/>
    <w:rsid w:val="00B85CC3"/>
    <w:rsid w:val="00B86D8F"/>
    <w:rsid w:val="00B91651"/>
    <w:rsid w:val="00B9328B"/>
    <w:rsid w:val="00B95EAB"/>
    <w:rsid w:val="00B971BE"/>
    <w:rsid w:val="00BA0CDD"/>
    <w:rsid w:val="00BA1502"/>
    <w:rsid w:val="00BA4E24"/>
    <w:rsid w:val="00BA5224"/>
    <w:rsid w:val="00BA6E8B"/>
    <w:rsid w:val="00BA77A1"/>
    <w:rsid w:val="00BB25E0"/>
    <w:rsid w:val="00BB4EE6"/>
    <w:rsid w:val="00BB687D"/>
    <w:rsid w:val="00BB6889"/>
    <w:rsid w:val="00BB69FE"/>
    <w:rsid w:val="00BB6E8E"/>
    <w:rsid w:val="00BB6F39"/>
    <w:rsid w:val="00BB783E"/>
    <w:rsid w:val="00BB7A18"/>
    <w:rsid w:val="00BC017C"/>
    <w:rsid w:val="00BC2AD2"/>
    <w:rsid w:val="00BC61C4"/>
    <w:rsid w:val="00BC6968"/>
    <w:rsid w:val="00BD0ABE"/>
    <w:rsid w:val="00BD2EE8"/>
    <w:rsid w:val="00BD55D6"/>
    <w:rsid w:val="00BE2E97"/>
    <w:rsid w:val="00BE773F"/>
    <w:rsid w:val="00BE78C3"/>
    <w:rsid w:val="00BE7E5E"/>
    <w:rsid w:val="00BF130D"/>
    <w:rsid w:val="00BF1AA9"/>
    <w:rsid w:val="00BF28DA"/>
    <w:rsid w:val="00BF2AA6"/>
    <w:rsid w:val="00BF5324"/>
    <w:rsid w:val="00BF5A0F"/>
    <w:rsid w:val="00C02ED9"/>
    <w:rsid w:val="00C07CEE"/>
    <w:rsid w:val="00C07E20"/>
    <w:rsid w:val="00C125CA"/>
    <w:rsid w:val="00C13F3F"/>
    <w:rsid w:val="00C14EB8"/>
    <w:rsid w:val="00C17165"/>
    <w:rsid w:val="00C17389"/>
    <w:rsid w:val="00C21B0A"/>
    <w:rsid w:val="00C23290"/>
    <w:rsid w:val="00C2347A"/>
    <w:rsid w:val="00C2497B"/>
    <w:rsid w:val="00C27F01"/>
    <w:rsid w:val="00C31489"/>
    <w:rsid w:val="00C314E7"/>
    <w:rsid w:val="00C324E8"/>
    <w:rsid w:val="00C329F1"/>
    <w:rsid w:val="00C33CAD"/>
    <w:rsid w:val="00C35427"/>
    <w:rsid w:val="00C3570E"/>
    <w:rsid w:val="00C36A18"/>
    <w:rsid w:val="00C37B2A"/>
    <w:rsid w:val="00C4334C"/>
    <w:rsid w:val="00C43A00"/>
    <w:rsid w:val="00C44083"/>
    <w:rsid w:val="00C46314"/>
    <w:rsid w:val="00C472F4"/>
    <w:rsid w:val="00C47674"/>
    <w:rsid w:val="00C51142"/>
    <w:rsid w:val="00C52341"/>
    <w:rsid w:val="00C53724"/>
    <w:rsid w:val="00C5410C"/>
    <w:rsid w:val="00C61B91"/>
    <w:rsid w:val="00C61E5D"/>
    <w:rsid w:val="00C66F27"/>
    <w:rsid w:val="00C674A1"/>
    <w:rsid w:val="00C67DD3"/>
    <w:rsid w:val="00C73EB5"/>
    <w:rsid w:val="00C743E4"/>
    <w:rsid w:val="00C746E6"/>
    <w:rsid w:val="00C74780"/>
    <w:rsid w:val="00C74967"/>
    <w:rsid w:val="00C772E8"/>
    <w:rsid w:val="00C77406"/>
    <w:rsid w:val="00C80DE9"/>
    <w:rsid w:val="00C83DA9"/>
    <w:rsid w:val="00C8646A"/>
    <w:rsid w:val="00C94272"/>
    <w:rsid w:val="00C95227"/>
    <w:rsid w:val="00C96A05"/>
    <w:rsid w:val="00CA0C7B"/>
    <w:rsid w:val="00CA1709"/>
    <w:rsid w:val="00CA261D"/>
    <w:rsid w:val="00CA5A02"/>
    <w:rsid w:val="00CA655E"/>
    <w:rsid w:val="00CB111F"/>
    <w:rsid w:val="00CB1E8E"/>
    <w:rsid w:val="00CB22C3"/>
    <w:rsid w:val="00CB4085"/>
    <w:rsid w:val="00CB5348"/>
    <w:rsid w:val="00CC2DFC"/>
    <w:rsid w:val="00CC34F2"/>
    <w:rsid w:val="00CC3AE4"/>
    <w:rsid w:val="00CC5DA2"/>
    <w:rsid w:val="00CC759E"/>
    <w:rsid w:val="00CC7773"/>
    <w:rsid w:val="00CD0041"/>
    <w:rsid w:val="00CD10A2"/>
    <w:rsid w:val="00CD133D"/>
    <w:rsid w:val="00CD18D1"/>
    <w:rsid w:val="00CD3FBF"/>
    <w:rsid w:val="00CD599B"/>
    <w:rsid w:val="00CE0DFF"/>
    <w:rsid w:val="00CE17DC"/>
    <w:rsid w:val="00CE219D"/>
    <w:rsid w:val="00CE5932"/>
    <w:rsid w:val="00CE5B6A"/>
    <w:rsid w:val="00CE7DED"/>
    <w:rsid w:val="00CF0C53"/>
    <w:rsid w:val="00CF2384"/>
    <w:rsid w:val="00CF724F"/>
    <w:rsid w:val="00CF734E"/>
    <w:rsid w:val="00CF7DA4"/>
    <w:rsid w:val="00D020C7"/>
    <w:rsid w:val="00D037CA"/>
    <w:rsid w:val="00D0611C"/>
    <w:rsid w:val="00D15053"/>
    <w:rsid w:val="00D16E1A"/>
    <w:rsid w:val="00D20756"/>
    <w:rsid w:val="00D25B54"/>
    <w:rsid w:val="00D31051"/>
    <w:rsid w:val="00D32EA6"/>
    <w:rsid w:val="00D33B60"/>
    <w:rsid w:val="00D374F3"/>
    <w:rsid w:val="00D41A84"/>
    <w:rsid w:val="00D425F5"/>
    <w:rsid w:val="00D42B56"/>
    <w:rsid w:val="00D440E3"/>
    <w:rsid w:val="00D46F57"/>
    <w:rsid w:val="00D47598"/>
    <w:rsid w:val="00D50573"/>
    <w:rsid w:val="00D50D33"/>
    <w:rsid w:val="00D51CD5"/>
    <w:rsid w:val="00D5277D"/>
    <w:rsid w:val="00D52981"/>
    <w:rsid w:val="00D536E9"/>
    <w:rsid w:val="00D55C8D"/>
    <w:rsid w:val="00D57420"/>
    <w:rsid w:val="00D57D5D"/>
    <w:rsid w:val="00D62267"/>
    <w:rsid w:val="00D62EA1"/>
    <w:rsid w:val="00D63690"/>
    <w:rsid w:val="00D648E5"/>
    <w:rsid w:val="00D66F1D"/>
    <w:rsid w:val="00D67CDE"/>
    <w:rsid w:val="00D71580"/>
    <w:rsid w:val="00D749AE"/>
    <w:rsid w:val="00D74A1D"/>
    <w:rsid w:val="00D755CF"/>
    <w:rsid w:val="00D763A9"/>
    <w:rsid w:val="00D8072F"/>
    <w:rsid w:val="00D81371"/>
    <w:rsid w:val="00D8248E"/>
    <w:rsid w:val="00D82A70"/>
    <w:rsid w:val="00D82BA1"/>
    <w:rsid w:val="00D8427F"/>
    <w:rsid w:val="00D84709"/>
    <w:rsid w:val="00D86C71"/>
    <w:rsid w:val="00D86D57"/>
    <w:rsid w:val="00D9007F"/>
    <w:rsid w:val="00D90503"/>
    <w:rsid w:val="00D9113D"/>
    <w:rsid w:val="00D91AC1"/>
    <w:rsid w:val="00D9404B"/>
    <w:rsid w:val="00D9616D"/>
    <w:rsid w:val="00DA0D37"/>
    <w:rsid w:val="00DA1352"/>
    <w:rsid w:val="00DA277D"/>
    <w:rsid w:val="00DA324D"/>
    <w:rsid w:val="00DA6F12"/>
    <w:rsid w:val="00DB0190"/>
    <w:rsid w:val="00DB0B23"/>
    <w:rsid w:val="00DB0D14"/>
    <w:rsid w:val="00DB13BF"/>
    <w:rsid w:val="00DB17C2"/>
    <w:rsid w:val="00DB2168"/>
    <w:rsid w:val="00DB4A0F"/>
    <w:rsid w:val="00DB63EC"/>
    <w:rsid w:val="00DB6957"/>
    <w:rsid w:val="00DB7F20"/>
    <w:rsid w:val="00DC0E7C"/>
    <w:rsid w:val="00DC136F"/>
    <w:rsid w:val="00DC3DB9"/>
    <w:rsid w:val="00DC5AE7"/>
    <w:rsid w:val="00DC6212"/>
    <w:rsid w:val="00DC6879"/>
    <w:rsid w:val="00DD32E0"/>
    <w:rsid w:val="00DD3524"/>
    <w:rsid w:val="00DD6344"/>
    <w:rsid w:val="00DE1201"/>
    <w:rsid w:val="00DE161C"/>
    <w:rsid w:val="00DE27FD"/>
    <w:rsid w:val="00DE5553"/>
    <w:rsid w:val="00DE7643"/>
    <w:rsid w:val="00DF1629"/>
    <w:rsid w:val="00DF22A1"/>
    <w:rsid w:val="00DF45DC"/>
    <w:rsid w:val="00DF6635"/>
    <w:rsid w:val="00DF6B8D"/>
    <w:rsid w:val="00E01036"/>
    <w:rsid w:val="00E01AA0"/>
    <w:rsid w:val="00E02DC6"/>
    <w:rsid w:val="00E054F0"/>
    <w:rsid w:val="00E06C61"/>
    <w:rsid w:val="00E13088"/>
    <w:rsid w:val="00E16C37"/>
    <w:rsid w:val="00E21963"/>
    <w:rsid w:val="00E21B95"/>
    <w:rsid w:val="00E2250F"/>
    <w:rsid w:val="00E22C0C"/>
    <w:rsid w:val="00E23D65"/>
    <w:rsid w:val="00E2414B"/>
    <w:rsid w:val="00E31F4E"/>
    <w:rsid w:val="00E31FE2"/>
    <w:rsid w:val="00E325F9"/>
    <w:rsid w:val="00E3290A"/>
    <w:rsid w:val="00E35CA2"/>
    <w:rsid w:val="00E36B8A"/>
    <w:rsid w:val="00E378A1"/>
    <w:rsid w:val="00E41A7D"/>
    <w:rsid w:val="00E41C2B"/>
    <w:rsid w:val="00E505A6"/>
    <w:rsid w:val="00E53D3D"/>
    <w:rsid w:val="00E55B88"/>
    <w:rsid w:val="00E55D62"/>
    <w:rsid w:val="00E560F5"/>
    <w:rsid w:val="00E57B8D"/>
    <w:rsid w:val="00E6629C"/>
    <w:rsid w:val="00E66697"/>
    <w:rsid w:val="00E66758"/>
    <w:rsid w:val="00E671B4"/>
    <w:rsid w:val="00E71C4C"/>
    <w:rsid w:val="00E726C2"/>
    <w:rsid w:val="00E72AF2"/>
    <w:rsid w:val="00E75E85"/>
    <w:rsid w:val="00E80550"/>
    <w:rsid w:val="00E86176"/>
    <w:rsid w:val="00E8695F"/>
    <w:rsid w:val="00E86E65"/>
    <w:rsid w:val="00E87010"/>
    <w:rsid w:val="00E90367"/>
    <w:rsid w:val="00E91096"/>
    <w:rsid w:val="00E93611"/>
    <w:rsid w:val="00E945ED"/>
    <w:rsid w:val="00E9545D"/>
    <w:rsid w:val="00E961A2"/>
    <w:rsid w:val="00E96E10"/>
    <w:rsid w:val="00EA1A5F"/>
    <w:rsid w:val="00EA67BC"/>
    <w:rsid w:val="00EB10AB"/>
    <w:rsid w:val="00EB145D"/>
    <w:rsid w:val="00EB29E3"/>
    <w:rsid w:val="00EB58DC"/>
    <w:rsid w:val="00EB681B"/>
    <w:rsid w:val="00EB6A5E"/>
    <w:rsid w:val="00EB792F"/>
    <w:rsid w:val="00EC000D"/>
    <w:rsid w:val="00EC54B4"/>
    <w:rsid w:val="00EC57D7"/>
    <w:rsid w:val="00EC6E6D"/>
    <w:rsid w:val="00EC7484"/>
    <w:rsid w:val="00ED24BB"/>
    <w:rsid w:val="00ED428A"/>
    <w:rsid w:val="00ED57D9"/>
    <w:rsid w:val="00EE0C96"/>
    <w:rsid w:val="00EE13F2"/>
    <w:rsid w:val="00EE21D7"/>
    <w:rsid w:val="00EE2916"/>
    <w:rsid w:val="00EE2F0A"/>
    <w:rsid w:val="00EE47BE"/>
    <w:rsid w:val="00EE5976"/>
    <w:rsid w:val="00EE7135"/>
    <w:rsid w:val="00EF184D"/>
    <w:rsid w:val="00EF1E76"/>
    <w:rsid w:val="00EF307E"/>
    <w:rsid w:val="00EF7F78"/>
    <w:rsid w:val="00F019B1"/>
    <w:rsid w:val="00F02784"/>
    <w:rsid w:val="00F066E9"/>
    <w:rsid w:val="00F0675D"/>
    <w:rsid w:val="00F119FF"/>
    <w:rsid w:val="00F13CF1"/>
    <w:rsid w:val="00F1442B"/>
    <w:rsid w:val="00F15083"/>
    <w:rsid w:val="00F15CCC"/>
    <w:rsid w:val="00F15FE5"/>
    <w:rsid w:val="00F17302"/>
    <w:rsid w:val="00F21BCA"/>
    <w:rsid w:val="00F22658"/>
    <w:rsid w:val="00F23D26"/>
    <w:rsid w:val="00F248E0"/>
    <w:rsid w:val="00F27173"/>
    <w:rsid w:val="00F3655E"/>
    <w:rsid w:val="00F37870"/>
    <w:rsid w:val="00F4175B"/>
    <w:rsid w:val="00F45E05"/>
    <w:rsid w:val="00F462D2"/>
    <w:rsid w:val="00F52115"/>
    <w:rsid w:val="00F52397"/>
    <w:rsid w:val="00F54D12"/>
    <w:rsid w:val="00F553F5"/>
    <w:rsid w:val="00F55EC9"/>
    <w:rsid w:val="00F5666E"/>
    <w:rsid w:val="00F57F5A"/>
    <w:rsid w:val="00F6171C"/>
    <w:rsid w:val="00F635AB"/>
    <w:rsid w:val="00F64406"/>
    <w:rsid w:val="00F653EC"/>
    <w:rsid w:val="00F65B77"/>
    <w:rsid w:val="00F729E6"/>
    <w:rsid w:val="00F72F35"/>
    <w:rsid w:val="00F7341D"/>
    <w:rsid w:val="00F737F2"/>
    <w:rsid w:val="00F76DDB"/>
    <w:rsid w:val="00F81616"/>
    <w:rsid w:val="00F817DC"/>
    <w:rsid w:val="00F82195"/>
    <w:rsid w:val="00F84316"/>
    <w:rsid w:val="00F84DF9"/>
    <w:rsid w:val="00F850F3"/>
    <w:rsid w:val="00F870F2"/>
    <w:rsid w:val="00F87612"/>
    <w:rsid w:val="00F90E3E"/>
    <w:rsid w:val="00F91F7D"/>
    <w:rsid w:val="00FA2467"/>
    <w:rsid w:val="00FA2A21"/>
    <w:rsid w:val="00FA4FE7"/>
    <w:rsid w:val="00FA5A97"/>
    <w:rsid w:val="00FA7AFF"/>
    <w:rsid w:val="00FA7B6B"/>
    <w:rsid w:val="00FB6817"/>
    <w:rsid w:val="00FC1C13"/>
    <w:rsid w:val="00FC2DAE"/>
    <w:rsid w:val="00FC32BB"/>
    <w:rsid w:val="00FD09A5"/>
    <w:rsid w:val="00FE4F28"/>
    <w:rsid w:val="00FE6A5B"/>
    <w:rsid w:val="00FF12F8"/>
    <w:rsid w:val="00FF4CF4"/>
    <w:rsid w:val="00FF555F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efaultImageDpi w14:val="300"/>
  <w15:docId w15:val="{C58874E1-B91F-4AE4-BA3D-D91E91D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C1"/>
    <w:pPr>
      <w:spacing w:after="120"/>
    </w:pPr>
    <w:rPr>
      <w:rFonts w:asciiTheme="minorHAnsi" w:hAnsiTheme="minorHAnsi" w:cstheme="majorHAnsi"/>
    </w:rPr>
  </w:style>
  <w:style w:type="paragraph" w:styleId="Titre1">
    <w:name w:val="heading 1"/>
    <w:basedOn w:val="Normal"/>
    <w:next w:val="Normal"/>
    <w:qFormat/>
    <w:rsid w:val="00C2497B"/>
    <w:pPr>
      <w:numPr>
        <w:numId w:val="26"/>
      </w:numPr>
      <w:pBdr>
        <w:bottom w:val="single" w:sz="4" w:space="1" w:color="088EBB"/>
      </w:pBdr>
      <w:spacing w:before="240"/>
      <w:outlineLvl w:val="0"/>
    </w:pPr>
    <w:rPr>
      <w:rFonts w:asciiTheme="majorHAnsi" w:hAnsiTheme="majorHAnsi"/>
      <w:b/>
      <w:color w:val="088EB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2497B"/>
    <w:pPr>
      <w:numPr>
        <w:ilvl w:val="1"/>
        <w:numId w:val="26"/>
      </w:numPr>
      <w:outlineLvl w:val="1"/>
    </w:pPr>
    <w:rPr>
      <w:rFonts w:asciiTheme="majorHAnsi" w:hAnsiTheme="majorHAnsi"/>
      <w:b/>
      <w:color w:val="088EBB"/>
      <w:sz w:val="26"/>
      <w:szCs w:val="26"/>
    </w:rPr>
  </w:style>
  <w:style w:type="paragraph" w:styleId="Titre3">
    <w:name w:val="heading 3"/>
    <w:basedOn w:val="Normal"/>
    <w:next w:val="Normal"/>
    <w:qFormat/>
    <w:rsid w:val="00C2497B"/>
    <w:pPr>
      <w:keepNext/>
      <w:numPr>
        <w:ilvl w:val="2"/>
        <w:numId w:val="26"/>
      </w:numPr>
      <w:spacing w:before="120"/>
      <w:outlineLvl w:val="2"/>
    </w:pPr>
    <w:rPr>
      <w:rFonts w:asciiTheme="majorHAnsi" w:hAnsiTheme="majorHAnsi"/>
      <w:b/>
      <w:i/>
      <w:color w:val="088EBB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ied page"/>
    <w:link w:val="En-tteCar"/>
    <w:pPr>
      <w:jc w:val="center"/>
    </w:pPr>
    <w:rPr>
      <w:rFonts w:ascii="Arial" w:hAnsi="Arial"/>
      <w:noProof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</w:rPr>
  </w:style>
  <w:style w:type="paragraph" w:styleId="Titre">
    <w:name w:val="Title"/>
    <w:basedOn w:val="Normal"/>
    <w:link w:val="TitreCar"/>
    <w:qFormat/>
    <w:rsid w:val="00C2497B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paragraph" w:styleId="Sous-titre">
    <w:name w:val="Subtitle"/>
    <w:basedOn w:val="Normal"/>
    <w:link w:val="Sous-titreCar"/>
    <w:qFormat/>
    <w:rsid w:val="00C2497B"/>
    <w:pPr>
      <w:spacing w:after="0"/>
      <w:jc w:val="right"/>
    </w:pPr>
    <w:rPr>
      <w:rFonts w:asciiTheme="majorHAnsi" w:hAnsiTheme="majorHAnsi"/>
      <w:color w:val="088EBB"/>
      <w:sz w:val="44"/>
      <w:szCs w:val="36"/>
    </w:rPr>
  </w:style>
  <w:style w:type="paragraph" w:styleId="Textedebulles">
    <w:name w:val="Balloon Text"/>
    <w:basedOn w:val="Normal"/>
    <w:link w:val="TextedebullesCar"/>
    <w:rsid w:val="00B7587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5878"/>
    <w:rPr>
      <w:rFonts w:ascii="Tahoma" w:hAnsi="Tahoma" w:cs="Tahoma"/>
      <w:sz w:val="16"/>
      <w:szCs w:val="16"/>
      <w:lang w:val="fr-FR" w:eastAsia="fr-FR"/>
    </w:rPr>
  </w:style>
  <w:style w:type="character" w:customStyle="1" w:styleId="En-tteCar">
    <w:name w:val="En-tête Car"/>
    <w:aliases w:val="Pied page Car"/>
    <w:basedOn w:val="Policepardfaut"/>
    <w:link w:val="En-tte"/>
    <w:rsid w:val="00FA4FE7"/>
    <w:rPr>
      <w:rFonts w:ascii="Arial" w:hAnsi="Arial"/>
      <w:noProof/>
      <w:sz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1F22A4"/>
    <w:pPr>
      <w:ind w:left="708"/>
    </w:pPr>
  </w:style>
  <w:style w:type="character" w:styleId="Accentuation">
    <w:name w:val="Emphasis"/>
    <w:qFormat/>
    <w:rsid w:val="002F759D"/>
    <w:rPr>
      <w:i/>
      <w:iCs/>
    </w:rPr>
  </w:style>
  <w:style w:type="character" w:styleId="Lienhypertexte">
    <w:name w:val="Hyperlink"/>
    <w:basedOn w:val="Policepardfaut"/>
    <w:uiPriority w:val="99"/>
    <w:unhideWhenUsed/>
    <w:rsid w:val="00DB0B23"/>
    <w:rPr>
      <w:color w:val="0000FF"/>
      <w:u w:val="single"/>
    </w:rPr>
  </w:style>
  <w:style w:type="paragraph" w:styleId="NormalWeb">
    <w:name w:val="Normal (Web)"/>
    <w:basedOn w:val="Normal"/>
    <w:unhideWhenUsed/>
    <w:rsid w:val="00054576"/>
    <w:pPr>
      <w:spacing w:before="100" w:beforeAutospacing="1" w:after="100" w:afterAutospacing="1"/>
    </w:pPr>
    <w:rPr>
      <w:lang w:val="fr-CH" w:eastAsia="fr-CH"/>
    </w:rPr>
  </w:style>
  <w:style w:type="table" w:styleId="Grilledutableau">
    <w:name w:val="Table Grid"/>
    <w:basedOn w:val="TableauNormal"/>
    <w:rsid w:val="00AF3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rsid w:val="00D020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D020C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020C7"/>
  </w:style>
  <w:style w:type="paragraph" w:styleId="Objetducommentaire">
    <w:name w:val="annotation subject"/>
    <w:basedOn w:val="Commentaire"/>
    <w:next w:val="Commentaire"/>
    <w:link w:val="ObjetducommentaireCar"/>
    <w:rsid w:val="00D020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020C7"/>
    <w:rPr>
      <w:b/>
      <w:bCs/>
    </w:rPr>
  </w:style>
  <w:style w:type="table" w:styleId="Listemoyenne1-Accent2">
    <w:name w:val="Medium List 1 Accent 2"/>
    <w:basedOn w:val="TableauNormal"/>
    <w:uiPriority w:val="60"/>
    <w:rsid w:val="004E27D7"/>
    <w:rPr>
      <w:color w:val="000000" w:themeColor="text1"/>
    </w:rPr>
    <w:tblPr>
      <w:tblStyleRowBandSize w:val="1"/>
      <w:tblStyleColBandSize w:val="1"/>
      <w:tblBorders>
        <w:top w:val="single" w:sz="8" w:space="0" w:color="E41613" w:themeColor="accent2"/>
        <w:bottom w:val="single" w:sz="8" w:space="0" w:color="E4161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1613" w:themeColor="accent2"/>
        </w:tcBorders>
      </w:tcPr>
    </w:tblStylePr>
    <w:tblStylePr w:type="lastRow">
      <w:rPr>
        <w:b/>
        <w:bCs/>
        <w:color w:val="DBEEF3" w:themeColor="text2"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band1Vert">
      <w:tblPr/>
      <w:tcPr>
        <w:shd w:val="clear" w:color="auto" w:fill="FAC3C3" w:themeFill="accent2" w:themeFillTint="3F"/>
      </w:tcPr>
    </w:tblStylePr>
    <w:tblStylePr w:type="band1Horz">
      <w:tblPr/>
      <w:tcPr>
        <w:shd w:val="clear" w:color="auto" w:fill="FAC3C3" w:themeFill="accent2" w:themeFillTint="3F"/>
      </w:tcPr>
    </w:tblStylePr>
  </w:style>
  <w:style w:type="table" w:styleId="Grillemoyenne1-Accent2">
    <w:name w:val="Medium Grid 1 Accent 2"/>
    <w:basedOn w:val="TableauNormal"/>
    <w:uiPriority w:val="62"/>
    <w:rsid w:val="00C52341"/>
    <w:tblPr>
      <w:tblStyleRowBandSize w:val="1"/>
      <w:tblStyleColBandSize w:val="1"/>
      <w:tblBorders>
        <w:top w:val="single" w:sz="8" w:space="0" w:color="EF4B49" w:themeColor="accent2" w:themeTint="BF"/>
        <w:left w:val="single" w:sz="8" w:space="0" w:color="EF4B49" w:themeColor="accent2" w:themeTint="BF"/>
        <w:bottom w:val="single" w:sz="8" w:space="0" w:color="EF4B49" w:themeColor="accent2" w:themeTint="BF"/>
        <w:right w:val="single" w:sz="8" w:space="0" w:color="EF4B49" w:themeColor="accent2" w:themeTint="BF"/>
        <w:insideH w:val="single" w:sz="8" w:space="0" w:color="EF4B49" w:themeColor="accent2" w:themeTint="BF"/>
        <w:insideV w:val="single" w:sz="8" w:space="0" w:color="EF4B49" w:themeColor="accent2" w:themeTint="BF"/>
      </w:tblBorders>
    </w:tblPr>
    <w:tcPr>
      <w:shd w:val="clear" w:color="auto" w:fill="FAC3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B4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8786" w:themeFill="accent2" w:themeFillTint="7F"/>
      </w:tcPr>
    </w:tblStylePr>
    <w:tblStylePr w:type="band1Horz">
      <w:tblPr/>
      <w:tcPr>
        <w:shd w:val="clear" w:color="auto" w:fill="F58786" w:themeFill="accent2" w:themeFillTint="7F"/>
      </w:tcPr>
    </w:tblStylePr>
  </w:style>
  <w:style w:type="character" w:customStyle="1" w:styleId="PieddepageCar">
    <w:name w:val="Pied de page Car"/>
    <w:basedOn w:val="Policepardfaut"/>
    <w:link w:val="Pieddepage"/>
    <w:rsid w:val="001063D2"/>
  </w:style>
  <w:style w:type="paragraph" w:styleId="En-ttedetabledesmatires">
    <w:name w:val="TOC Heading"/>
    <w:basedOn w:val="Titre1"/>
    <w:next w:val="Normal"/>
    <w:uiPriority w:val="39"/>
    <w:unhideWhenUsed/>
    <w:qFormat/>
    <w:rsid w:val="005F2C97"/>
    <w:pPr>
      <w:keepNext/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eastAsiaTheme="majorEastAsia" w:cstheme="majorBidi"/>
      <w:b w:val="0"/>
      <w:color w:val="06698B" w:themeColor="accent1" w:themeShade="BF"/>
      <w:spacing w:val="0"/>
      <w:sz w:val="32"/>
      <w:szCs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F2C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2C97"/>
    <w:pPr>
      <w:spacing w:after="100"/>
      <w:ind w:left="240"/>
    </w:pPr>
  </w:style>
  <w:style w:type="character" w:styleId="Textedelespacerserv">
    <w:name w:val="Placeholder Text"/>
    <w:basedOn w:val="Policepardfaut"/>
    <w:uiPriority w:val="67"/>
    <w:rsid w:val="00FA2467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FA2467"/>
    <w:pPr>
      <w:spacing w:after="100"/>
      <w:ind w:left="480"/>
    </w:pPr>
  </w:style>
  <w:style w:type="character" w:styleId="lev">
    <w:name w:val="Strong"/>
    <w:basedOn w:val="Policepardfaut"/>
    <w:qFormat/>
    <w:rsid w:val="003E4432"/>
    <w:rPr>
      <w:b/>
      <w:bCs/>
    </w:rPr>
  </w:style>
  <w:style w:type="character" w:styleId="Numrodepage">
    <w:name w:val="page number"/>
    <w:basedOn w:val="Policepardfaut"/>
    <w:rsid w:val="001221DC"/>
  </w:style>
  <w:style w:type="character" w:customStyle="1" w:styleId="Titre2Car">
    <w:name w:val="Titre 2 Car"/>
    <w:basedOn w:val="Policepardfaut"/>
    <w:link w:val="Titre2"/>
    <w:rsid w:val="00C2497B"/>
    <w:rPr>
      <w:rFonts w:asciiTheme="majorHAnsi" w:hAnsiTheme="majorHAnsi" w:cstheme="majorHAnsi"/>
      <w:b/>
      <w:color w:val="088EBB"/>
      <w:sz w:val="26"/>
      <w:szCs w:val="26"/>
    </w:rPr>
  </w:style>
  <w:style w:type="character" w:customStyle="1" w:styleId="TitreCar">
    <w:name w:val="Titre Car"/>
    <w:basedOn w:val="Policepardfaut"/>
    <w:link w:val="Titre"/>
    <w:rsid w:val="00C2497B"/>
    <w:rPr>
      <w:rFonts w:asciiTheme="majorHAnsi" w:hAnsiTheme="majorHAnsi" w:cs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Sous-titreCar">
    <w:name w:val="Sous-titre Car"/>
    <w:basedOn w:val="Policepardfaut"/>
    <w:link w:val="Sous-titre"/>
    <w:rsid w:val="00C2497B"/>
    <w:rPr>
      <w:rFonts w:asciiTheme="majorHAnsi" w:hAnsiTheme="majorHAnsi" w:cstheme="majorHAnsi"/>
      <w:color w:val="088EBB"/>
      <w:sz w:val="44"/>
      <w:szCs w:val="36"/>
    </w:rPr>
  </w:style>
  <w:style w:type="paragraph" w:customStyle="1" w:styleId="Reponses">
    <w:name w:val="Reponses"/>
    <w:basedOn w:val="Normal"/>
    <w:next w:val="Normal"/>
    <w:rsid w:val="001221DC"/>
    <w:pPr>
      <w:tabs>
        <w:tab w:val="right" w:leader="dot" w:pos="9072"/>
      </w:tabs>
      <w:spacing w:before="120" w:after="0"/>
    </w:pPr>
    <w:rPr>
      <w:rFonts w:ascii="Times New Roman" w:hAnsi="Times New Roman" w:cs="Times New Roman"/>
      <w:color w:val="FF0000"/>
    </w:rPr>
  </w:style>
  <w:style w:type="paragraph" w:styleId="Notedebasdepage">
    <w:name w:val="footnote text"/>
    <w:basedOn w:val="Normal"/>
    <w:link w:val="NotedebasdepageCar"/>
    <w:unhideWhenUsed/>
    <w:rsid w:val="001221DC"/>
    <w:pPr>
      <w:spacing w:after="0"/>
    </w:pPr>
    <w:rPr>
      <w:rFonts w:ascii="Calibri" w:hAnsi="Calibr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1221DC"/>
    <w:rPr>
      <w:rFonts w:ascii="Calibri" w:hAnsi="Calibri" w:cstheme="majorHAnsi"/>
      <w:sz w:val="20"/>
      <w:szCs w:val="20"/>
    </w:rPr>
  </w:style>
  <w:style w:type="character" w:styleId="Appelnotedebasdep">
    <w:name w:val="footnote reference"/>
    <w:basedOn w:val="Policepardfaut"/>
    <w:unhideWhenUsed/>
    <w:rsid w:val="001221DC"/>
    <w:rPr>
      <w:vertAlign w:val="superscript"/>
    </w:rPr>
  </w:style>
  <w:style w:type="paragraph" w:customStyle="1" w:styleId="puce">
    <w:name w:val="puce"/>
    <w:basedOn w:val="Normal"/>
    <w:rsid w:val="001221DC"/>
    <w:pPr>
      <w:tabs>
        <w:tab w:val="num" w:pos="360"/>
      </w:tabs>
      <w:spacing w:before="240"/>
      <w:ind w:left="714" w:hanging="357"/>
      <w:jc w:val="both"/>
    </w:pPr>
    <w:rPr>
      <w:rFonts w:ascii="Times New Roman" w:hAnsi="Times New Roman" w:cs="Times New Roman"/>
      <w:szCs w:val="20"/>
    </w:rPr>
  </w:style>
  <w:style w:type="paragraph" w:customStyle="1" w:styleId="cat">
    <w:name w:val="cat"/>
    <w:basedOn w:val="Normal"/>
    <w:rsid w:val="001221DC"/>
    <w:pPr>
      <w:spacing w:before="100" w:after="100"/>
    </w:pPr>
    <w:rPr>
      <w:rFonts w:ascii="Arial Unicode MS" w:eastAsia="Arial Unicode MS" w:hAnsi="Arial Unicode MS" w:cs="Times New Roman"/>
      <w:color w:val="000000"/>
      <w:szCs w:val="20"/>
    </w:rPr>
  </w:style>
  <w:style w:type="paragraph" w:styleId="Corpsdetexte3">
    <w:name w:val="Body Text 3"/>
    <w:basedOn w:val="Normal"/>
    <w:link w:val="Corpsdetexte3Car"/>
    <w:rsid w:val="001221DC"/>
    <w:pPr>
      <w:spacing w:after="0"/>
      <w:jc w:val="both"/>
    </w:pPr>
    <w:rPr>
      <w:rFonts w:ascii="Times New Roman" w:hAnsi="Times New Roman" w:cs="Times New Roman"/>
      <w:color w:val="000000"/>
      <w:szCs w:val="20"/>
      <w:lang w:val="fr-CH"/>
    </w:rPr>
  </w:style>
  <w:style w:type="character" w:customStyle="1" w:styleId="Corpsdetexte3Car">
    <w:name w:val="Corps de texte 3 Car"/>
    <w:basedOn w:val="Policepardfaut"/>
    <w:link w:val="Corpsdetexte3"/>
    <w:rsid w:val="001221DC"/>
    <w:rPr>
      <w:color w:val="000000"/>
      <w:szCs w:val="20"/>
      <w:lang w:val="fr-CH"/>
    </w:rPr>
  </w:style>
  <w:style w:type="paragraph" w:styleId="Retraitcorpsdetexte2">
    <w:name w:val="Body Text Indent 2"/>
    <w:basedOn w:val="Normal"/>
    <w:link w:val="Retraitcorpsdetexte2Car"/>
    <w:semiHidden/>
    <w:unhideWhenUsed/>
    <w:rsid w:val="001221DC"/>
    <w:pPr>
      <w:spacing w:line="480" w:lineRule="auto"/>
      <w:ind w:left="283"/>
    </w:pPr>
    <w:rPr>
      <w:rFonts w:ascii="Calibri" w:hAnsi="Calibri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1221DC"/>
    <w:rPr>
      <w:rFonts w:ascii="Calibri" w:hAnsi="Calibri" w:cstheme="majorHAnsi"/>
    </w:rPr>
  </w:style>
  <w:style w:type="paragraph" w:customStyle="1" w:styleId="soussoustitre">
    <w:name w:val="soussoustitre"/>
    <w:next w:val="Normal"/>
    <w:rsid w:val="001221DC"/>
    <w:pPr>
      <w:spacing w:before="120" w:after="240"/>
    </w:pPr>
    <w:rPr>
      <w:rFonts w:ascii="AvantGarde Md BT" w:hAnsi="AvantGarde Md BT"/>
      <w:i/>
      <w:szCs w:val="20"/>
    </w:rPr>
  </w:style>
  <w:style w:type="paragraph" w:customStyle="1" w:styleId="pouce2">
    <w:name w:val="pouce2"/>
    <w:basedOn w:val="puce"/>
    <w:rsid w:val="001221DC"/>
    <w:pPr>
      <w:numPr>
        <w:numId w:val="5"/>
      </w:numPr>
      <w:spacing w:after="0"/>
    </w:pPr>
    <w:rPr>
      <w:snapToGrid w:val="0"/>
    </w:rPr>
  </w:style>
  <w:style w:type="paragraph" w:styleId="Retraitcorpsdetexte">
    <w:name w:val="Body Text Indent"/>
    <w:basedOn w:val="Normal"/>
    <w:link w:val="RetraitcorpsdetexteCar"/>
    <w:rsid w:val="001221DC"/>
    <w:pPr>
      <w:ind w:left="283"/>
      <w:jc w:val="both"/>
    </w:pPr>
    <w:rPr>
      <w:rFonts w:ascii="Times New Roman" w:hAnsi="Times New Roman" w:cs="Times New Roman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1221DC"/>
    <w:rPr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221DC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1221DC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1221DC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1221DC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1221DC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nhideWhenUsed/>
    <w:rsid w:val="001221DC"/>
    <w:pPr>
      <w:spacing w:after="0"/>
      <w:ind w:left="1920"/>
    </w:pPr>
    <w:rPr>
      <w:sz w:val="18"/>
      <w:szCs w:val="18"/>
    </w:rPr>
  </w:style>
  <w:style w:type="paragraph" w:styleId="Corpsdetexte">
    <w:name w:val="Body Text"/>
    <w:basedOn w:val="Normal"/>
    <w:link w:val="CorpsdetexteCar"/>
    <w:rsid w:val="001221DC"/>
    <w:rPr>
      <w:rFonts w:ascii="Times New Roman" w:hAnsi="Times New Roman" w:cs="Times New Roman"/>
      <w:szCs w:val="20"/>
    </w:rPr>
  </w:style>
  <w:style w:type="character" w:customStyle="1" w:styleId="CorpsdetexteCar">
    <w:name w:val="Corps de texte Car"/>
    <w:basedOn w:val="Policepardfaut"/>
    <w:link w:val="Corpsdetexte"/>
    <w:rsid w:val="001221DC"/>
    <w:rPr>
      <w:szCs w:val="20"/>
    </w:rPr>
  </w:style>
  <w:style w:type="character" w:styleId="Lienhypertextesuivivisit">
    <w:name w:val="FollowedHyperlink"/>
    <w:rsid w:val="001221DC"/>
    <w:rPr>
      <w:color w:val="800080"/>
      <w:u w:val="single"/>
    </w:rPr>
  </w:style>
  <w:style w:type="table" w:customStyle="1" w:styleId="Grilledutableau1">
    <w:name w:val="Grille du tableau1"/>
    <w:basedOn w:val="TableauNormal"/>
    <w:next w:val="Grilledutableau"/>
    <w:rsid w:val="00695CBB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s">
    <w:name w:val="Réponses"/>
    <w:basedOn w:val="Normal"/>
    <w:link w:val="RponsesCar"/>
    <w:qFormat/>
    <w:rsid w:val="001B5928"/>
    <w:rPr>
      <w:color w:val="FF0000"/>
    </w:rPr>
  </w:style>
  <w:style w:type="character" w:customStyle="1" w:styleId="RponsesCar">
    <w:name w:val="Réponses Car"/>
    <w:basedOn w:val="Policepardfaut"/>
    <w:link w:val="Rponses"/>
    <w:rsid w:val="001B5928"/>
    <w:rPr>
      <w:rFonts w:asciiTheme="minorHAnsi" w:hAnsiTheme="minorHAnsi" w:cstheme="majorHAnsi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01_Modules\_2021-ICT\_Modeles_documents\xxx_01_10_Ex_Mod&#232;le_pour_exercices_num.dotx" TargetMode="External"/></Relationships>
</file>

<file path=word/theme/theme1.xml><?xml version="1.0" encoding="utf-8"?>
<a:theme xmlns:a="http://schemas.openxmlformats.org/drawingml/2006/main" name="Thème Office">
  <a:themeElements>
    <a:clrScheme name="CPNE_INF">
      <a:dk1>
        <a:sysClr val="windowText" lastClr="000000"/>
      </a:dk1>
      <a:lt1>
        <a:srgbClr val="088EBB"/>
      </a:lt1>
      <a:dk2>
        <a:srgbClr val="DBEEF3"/>
      </a:dk2>
      <a:lt2>
        <a:srgbClr val="088EBB"/>
      </a:lt2>
      <a:accent1>
        <a:srgbClr val="088EBB"/>
      </a:accent1>
      <a:accent2>
        <a:srgbClr val="E41613"/>
      </a:accent2>
      <a:accent3>
        <a:srgbClr val="4BAF53"/>
      </a:accent3>
      <a:accent4>
        <a:srgbClr val="5B4F9A"/>
      </a:accent4>
      <a:accent5>
        <a:srgbClr val="9A4F9A"/>
      </a:accent5>
      <a:accent6>
        <a:srgbClr val="EF781A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D2881-0E30-40F0-9B61-5495730D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xxx_01_10_Ex_Modèle_pour_exercices_num.dotx</Template>
  <TotalTime>4</TotalTime>
  <Pages>1</Pages>
  <Words>34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CPNE-TI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BorelJJ</dc:creator>
  <cp:lastModifiedBy>boreljj</cp:lastModifiedBy>
  <cp:revision>4</cp:revision>
  <cp:lastPrinted>2020-11-27T10:41:00Z</cp:lastPrinted>
  <dcterms:created xsi:type="dcterms:W3CDTF">2022-03-09T13:12:00Z</dcterms:created>
  <dcterms:modified xsi:type="dcterms:W3CDTF">2022-03-31T07:11:00Z</dcterms:modified>
</cp:coreProperties>
</file>