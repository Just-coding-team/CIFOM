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63"/>
        <w:gridCol w:w="1984"/>
      </w:tblGrid>
      <w:tr w:rsidR="00AF3D85" w:rsidTr="000B754D">
        <w:trPr>
          <w:trHeight w:val="1021"/>
        </w:trPr>
        <w:tc>
          <w:tcPr>
            <w:tcW w:w="7763" w:type="dxa"/>
            <w:vAlign w:val="center"/>
          </w:tcPr>
          <w:p w:rsidR="000B754D" w:rsidRPr="007F1BC7" w:rsidRDefault="00C37B2A" w:rsidP="000D5F22">
            <w:pPr>
              <w:pStyle w:val="Titre"/>
            </w:pPr>
            <w:r>
              <w:t xml:space="preserve">Chapitre </w:t>
            </w:r>
            <w:r w:rsidR="005E6404">
              <w:t>5</w:t>
            </w:r>
          </w:p>
          <w:p w:rsidR="00AF3D85" w:rsidRPr="000D5F22" w:rsidRDefault="00370592" w:rsidP="00E438DD">
            <w:pPr>
              <w:pStyle w:val="Sous-titre"/>
            </w:pPr>
            <w:r>
              <w:t>Exercices</w:t>
            </w:r>
          </w:p>
        </w:tc>
        <w:tc>
          <w:tcPr>
            <w:tcW w:w="1984" w:type="dxa"/>
            <w:vAlign w:val="center"/>
          </w:tcPr>
          <w:p w:rsidR="00AF3D85" w:rsidRDefault="00153E37" w:rsidP="000B754D">
            <w:pPr>
              <w:spacing w:after="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 wp14:anchorId="6D089224" wp14:editId="7CDB68C2">
                  <wp:extent cx="806835" cy="810000"/>
                  <wp:effectExtent l="0" t="0" r="0" b="0"/>
                  <wp:docPr id="46" name="Imag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assanitot\AppData\Local\Microsoft\Windows\Temporary Internet Files\Content.IE5\U19K0CKB\MC900441498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835" cy="81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2C97" w:rsidRDefault="005F2C97" w:rsidP="00447D33"/>
    <w:tbl>
      <w:tblPr>
        <w:tblStyle w:val="Grilledutableau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DBEEF3" w:themeColor="text2"/>
          <w:insideV w:val="single" w:sz="4" w:space="0" w:color="088EBB" w:themeColor="accent1"/>
        </w:tblBorders>
        <w:shd w:val="clear" w:color="auto" w:fill="C2EDFC" w:themeFill="background1" w:themeFillTint="33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51"/>
        <w:gridCol w:w="8203"/>
      </w:tblGrid>
      <w:tr w:rsidR="00447D33" w:rsidRPr="00C2497B" w:rsidTr="00516CE9">
        <w:trPr>
          <w:trHeight w:val="23"/>
        </w:trPr>
        <w:tc>
          <w:tcPr>
            <w:tcW w:w="615" w:type="pct"/>
            <w:shd w:val="clear" w:color="auto" w:fill="C2EDFC" w:themeFill="background1" w:themeFillTint="33"/>
          </w:tcPr>
          <w:p w:rsidR="00447D33" w:rsidRPr="00C2497B" w:rsidRDefault="00447D33" w:rsidP="000869B2">
            <w:pPr>
              <w:spacing w:before="120"/>
              <w:jc w:val="center"/>
              <w:rPr>
                <w:rFonts w:asciiTheme="majorHAnsi" w:hAnsiTheme="majorHAnsi"/>
                <w:color w:val="088EBB"/>
              </w:rPr>
            </w:pPr>
            <w:r w:rsidRPr="00C2497B">
              <w:rPr>
                <w:rFonts w:asciiTheme="majorHAnsi" w:hAnsiTheme="majorHAnsi"/>
                <w:noProof/>
                <w:color w:val="088EBB"/>
                <w:sz w:val="22"/>
                <w:szCs w:val="22"/>
                <w:lang w:val="fr-CH" w:eastAsia="fr-CH"/>
              </w:rPr>
              <w:drawing>
                <wp:inline distT="0" distB="0" distL="0" distR="0" wp14:anchorId="2873B9B8" wp14:editId="7AA898B0">
                  <wp:extent cx="360000" cy="360000"/>
                  <wp:effectExtent l="0" t="0" r="2540" b="2540"/>
                  <wp:docPr id="106" name="Image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frassanitot\AppData\Local\Microsoft\Windows\Temporary Internet Files\Content.IE5\G82ZAQRW\MC900442141[1]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85" w:type="pct"/>
            <w:shd w:val="clear" w:color="auto" w:fill="C2EDFC" w:themeFill="background1" w:themeFillTint="33"/>
            <w:vAlign w:val="center"/>
          </w:tcPr>
          <w:p w:rsidR="00447D33" w:rsidRPr="00447D33" w:rsidRDefault="00447D33" w:rsidP="00447D33">
            <w:pPr>
              <w:spacing w:after="0"/>
              <w:jc w:val="both"/>
              <w:rPr>
                <w:rFonts w:asciiTheme="majorHAnsi" w:hAnsiTheme="majorHAnsi"/>
                <w:b/>
                <w:color w:val="088EBB"/>
              </w:rPr>
            </w:pPr>
            <w:r w:rsidRPr="00447D33">
              <w:rPr>
                <w:rFonts w:asciiTheme="majorHAnsi" w:hAnsiTheme="majorHAnsi"/>
                <w:b/>
                <w:color w:val="088EBB"/>
              </w:rPr>
              <w:t>Titre</w:t>
            </w:r>
            <w:r w:rsidR="002468CA">
              <w:rPr>
                <w:rFonts w:asciiTheme="majorHAnsi" w:hAnsiTheme="majorHAnsi"/>
                <w:b/>
                <w:color w:val="088EBB"/>
              </w:rPr>
              <w:t> :</w:t>
            </w:r>
            <w:r w:rsidR="002468CA" w:rsidRPr="00681338">
              <w:rPr>
                <w:rFonts w:asciiTheme="majorHAnsi" w:hAnsiTheme="majorHAnsi"/>
                <w:color w:val="088EBB"/>
              </w:rPr>
              <w:t xml:space="preserve"> </w:t>
            </w:r>
            <w:r w:rsidR="00282B34" w:rsidRPr="00282B34">
              <w:rPr>
                <w:rFonts w:asciiTheme="majorHAnsi" w:hAnsiTheme="majorHAnsi"/>
                <w:color w:val="088EBB"/>
              </w:rPr>
              <w:t>Connaître des techniques d´interrogation</w:t>
            </w:r>
          </w:p>
          <w:p w:rsidR="00447D33" w:rsidRPr="00447D33" w:rsidRDefault="00447D33" w:rsidP="00447D33">
            <w:pPr>
              <w:spacing w:after="0"/>
              <w:jc w:val="both"/>
              <w:rPr>
                <w:rFonts w:asciiTheme="majorHAnsi" w:hAnsiTheme="majorHAnsi"/>
                <w:b/>
                <w:color w:val="088EBB"/>
              </w:rPr>
            </w:pPr>
            <w:r w:rsidRPr="00447D33">
              <w:rPr>
                <w:rFonts w:asciiTheme="majorHAnsi" w:hAnsiTheme="majorHAnsi"/>
                <w:b/>
                <w:color w:val="088EBB"/>
              </w:rPr>
              <w:t>Objectif(s)</w:t>
            </w:r>
            <w:r w:rsidR="00E438DD">
              <w:rPr>
                <w:rFonts w:asciiTheme="majorHAnsi" w:hAnsiTheme="majorHAnsi"/>
                <w:b/>
                <w:color w:val="088EBB"/>
              </w:rPr>
              <w:t> :</w:t>
            </w:r>
          </w:p>
          <w:p w:rsidR="00447D33" w:rsidRPr="00447D33" w:rsidRDefault="00447D33" w:rsidP="00447D33">
            <w:pPr>
              <w:spacing w:after="0"/>
              <w:jc w:val="both"/>
              <w:rPr>
                <w:rFonts w:asciiTheme="majorHAnsi" w:hAnsiTheme="majorHAnsi"/>
                <w:color w:val="088EBB"/>
              </w:rPr>
            </w:pPr>
            <w:r w:rsidRPr="00447D33">
              <w:rPr>
                <w:rFonts w:asciiTheme="majorHAnsi" w:hAnsiTheme="majorHAnsi"/>
                <w:color w:val="088EBB"/>
              </w:rPr>
              <w:t>A la fin des exercices, l’élève doit être capable</w:t>
            </w:r>
            <w:r w:rsidR="00AE7C99">
              <w:rPr>
                <w:rFonts w:asciiTheme="majorHAnsi" w:hAnsiTheme="majorHAnsi"/>
                <w:color w:val="088EBB"/>
              </w:rPr>
              <w:t> :</w:t>
            </w:r>
          </w:p>
          <w:p w:rsidR="00447D33" w:rsidRPr="00447D33" w:rsidRDefault="00447D33" w:rsidP="00447D33">
            <w:pPr>
              <w:pStyle w:val="Paragraphedeliste"/>
              <w:numPr>
                <w:ilvl w:val="0"/>
                <w:numId w:val="25"/>
              </w:numPr>
              <w:spacing w:after="0"/>
              <w:jc w:val="both"/>
              <w:rPr>
                <w:rFonts w:asciiTheme="majorHAnsi" w:hAnsiTheme="majorHAnsi"/>
                <w:color w:val="088EBB"/>
              </w:rPr>
            </w:pPr>
            <w:r w:rsidRPr="00447D33">
              <w:rPr>
                <w:rFonts w:asciiTheme="majorHAnsi" w:hAnsiTheme="majorHAnsi"/>
                <w:color w:val="088EBB"/>
              </w:rPr>
              <w:t>Objectif</w:t>
            </w:r>
            <w:r w:rsidR="00A46C95">
              <w:rPr>
                <w:rFonts w:asciiTheme="majorHAnsi" w:hAnsiTheme="majorHAnsi"/>
                <w:color w:val="088EBB"/>
              </w:rPr>
              <w:t xml:space="preserve"> principal</w:t>
            </w:r>
          </w:p>
          <w:p w:rsidR="00A46C95" w:rsidRDefault="00282B34" w:rsidP="00282B34">
            <w:pPr>
              <w:pStyle w:val="Paragraphedeliste"/>
              <w:numPr>
                <w:ilvl w:val="1"/>
                <w:numId w:val="25"/>
              </w:numPr>
              <w:spacing w:after="0"/>
              <w:jc w:val="both"/>
              <w:rPr>
                <w:rFonts w:asciiTheme="majorHAnsi" w:hAnsiTheme="majorHAnsi"/>
                <w:color w:val="088EBB"/>
              </w:rPr>
            </w:pPr>
            <w:r>
              <w:rPr>
                <w:rFonts w:asciiTheme="majorHAnsi" w:hAnsiTheme="majorHAnsi"/>
                <w:color w:val="088EBB"/>
              </w:rPr>
              <w:t>De c</w:t>
            </w:r>
            <w:r w:rsidRPr="00282B34">
              <w:rPr>
                <w:rFonts w:asciiTheme="majorHAnsi" w:hAnsiTheme="majorHAnsi"/>
                <w:color w:val="088EBB"/>
              </w:rPr>
              <w:t>onnaître les deux méthodes</w:t>
            </w:r>
            <w:r>
              <w:rPr>
                <w:rFonts w:asciiTheme="majorHAnsi" w:hAnsiTheme="majorHAnsi"/>
                <w:color w:val="088EBB"/>
              </w:rPr>
              <w:t> : Q</w:t>
            </w:r>
            <w:r w:rsidRPr="00282B34">
              <w:rPr>
                <w:rFonts w:asciiTheme="majorHAnsi" w:hAnsiTheme="majorHAnsi"/>
                <w:color w:val="088EBB"/>
              </w:rPr>
              <w:t xml:space="preserve">uestionnaire et </w:t>
            </w:r>
            <w:r>
              <w:rPr>
                <w:rFonts w:asciiTheme="majorHAnsi" w:hAnsiTheme="majorHAnsi"/>
                <w:color w:val="088EBB"/>
              </w:rPr>
              <w:t>I</w:t>
            </w:r>
            <w:r w:rsidRPr="00282B34">
              <w:rPr>
                <w:rFonts w:asciiTheme="majorHAnsi" w:hAnsiTheme="majorHAnsi"/>
                <w:color w:val="088EBB"/>
              </w:rPr>
              <w:t>nterview</w:t>
            </w:r>
            <w:r>
              <w:rPr>
                <w:rFonts w:asciiTheme="majorHAnsi" w:hAnsiTheme="majorHAnsi"/>
                <w:color w:val="088EBB"/>
              </w:rPr>
              <w:t>.</w:t>
            </w:r>
          </w:p>
          <w:p w:rsidR="00282B34" w:rsidRPr="00C816B4" w:rsidRDefault="00282B34" w:rsidP="00282B34">
            <w:pPr>
              <w:pStyle w:val="Paragraphedeliste"/>
              <w:numPr>
                <w:ilvl w:val="1"/>
                <w:numId w:val="25"/>
              </w:numPr>
              <w:spacing w:after="0"/>
              <w:jc w:val="both"/>
              <w:rPr>
                <w:rFonts w:asciiTheme="majorHAnsi" w:hAnsiTheme="majorHAnsi"/>
                <w:color w:val="088EBB"/>
              </w:rPr>
            </w:pPr>
            <w:r>
              <w:rPr>
                <w:rFonts w:asciiTheme="majorHAnsi" w:hAnsiTheme="majorHAnsi"/>
                <w:color w:val="088EBB"/>
              </w:rPr>
              <w:t xml:space="preserve">De </w:t>
            </w:r>
            <w:r w:rsidRPr="00282B34">
              <w:rPr>
                <w:rFonts w:asciiTheme="majorHAnsi" w:hAnsiTheme="majorHAnsi"/>
                <w:color w:val="088EBB"/>
              </w:rPr>
              <w:t>Connaître les différences, avantages et inconvénients des deux méthodes</w:t>
            </w:r>
            <w:r>
              <w:rPr>
                <w:rFonts w:asciiTheme="majorHAnsi" w:hAnsiTheme="majorHAnsi"/>
                <w:color w:val="088EBB"/>
              </w:rPr>
              <w:t>.</w:t>
            </w:r>
          </w:p>
          <w:p w:rsidR="00447D33" w:rsidRPr="00A46C95" w:rsidRDefault="00447D33" w:rsidP="00A46C95">
            <w:pPr>
              <w:spacing w:after="0"/>
              <w:jc w:val="both"/>
              <w:rPr>
                <w:rFonts w:asciiTheme="majorHAnsi" w:hAnsiTheme="majorHAnsi"/>
                <w:color w:val="088EBB"/>
              </w:rPr>
            </w:pPr>
          </w:p>
          <w:p w:rsidR="00447D33" w:rsidRPr="00C2497B" w:rsidRDefault="00447D33" w:rsidP="00C816B4">
            <w:pPr>
              <w:spacing w:after="0"/>
              <w:jc w:val="both"/>
              <w:rPr>
                <w:rFonts w:cs="Calibri"/>
                <w:color w:val="088EBB"/>
              </w:rPr>
            </w:pPr>
            <w:r w:rsidRPr="00447D33">
              <w:rPr>
                <w:rFonts w:asciiTheme="majorHAnsi" w:hAnsiTheme="majorHAnsi"/>
                <w:b/>
                <w:color w:val="088EBB"/>
              </w:rPr>
              <w:t>Durée</w:t>
            </w:r>
            <w:r w:rsidR="006A6D45">
              <w:rPr>
                <w:rFonts w:asciiTheme="majorHAnsi" w:hAnsiTheme="majorHAnsi"/>
                <w:b/>
                <w:color w:val="088EBB"/>
              </w:rPr>
              <w:t xml:space="preserve"> prévue : </w:t>
            </w:r>
            <w:r w:rsidR="00550C20">
              <w:rPr>
                <w:rFonts w:asciiTheme="majorHAnsi" w:hAnsiTheme="majorHAnsi"/>
                <w:b/>
                <w:color w:val="088EBB"/>
              </w:rPr>
              <w:t>45</w:t>
            </w:r>
            <w:r w:rsidRPr="00447D33">
              <w:rPr>
                <w:rFonts w:asciiTheme="majorHAnsi" w:hAnsiTheme="majorHAnsi"/>
                <w:b/>
                <w:color w:val="088EBB"/>
              </w:rPr>
              <w:t>’</w:t>
            </w:r>
            <w:r w:rsidR="006A6D45">
              <w:rPr>
                <w:rFonts w:asciiTheme="majorHAnsi" w:hAnsiTheme="majorHAnsi"/>
                <w:b/>
                <w:color w:val="088EBB"/>
              </w:rPr>
              <w:t xml:space="preserve"> + </w:t>
            </w:r>
            <w:r w:rsidR="00C816B4">
              <w:rPr>
                <w:rFonts w:asciiTheme="majorHAnsi" w:hAnsiTheme="majorHAnsi"/>
                <w:b/>
                <w:color w:val="088EBB"/>
              </w:rPr>
              <w:t>30</w:t>
            </w:r>
            <w:r w:rsidR="00550C20">
              <w:rPr>
                <w:rFonts w:asciiTheme="majorHAnsi" w:hAnsiTheme="majorHAnsi"/>
                <w:b/>
                <w:color w:val="088EBB"/>
              </w:rPr>
              <w:t>’</w:t>
            </w:r>
          </w:p>
        </w:tc>
      </w:tr>
    </w:tbl>
    <w:p w:rsidR="001A2122" w:rsidRDefault="00BB1818" w:rsidP="00BB1818">
      <w:pPr>
        <w:pStyle w:val="Titre1"/>
      </w:pPr>
      <w:r>
        <w:t>Tableau</w:t>
      </w:r>
    </w:p>
    <w:p w:rsidR="00BB1818" w:rsidRDefault="00BB1818" w:rsidP="00BB1818"/>
    <w:tbl>
      <w:tblPr>
        <w:tblStyle w:val="Grilledutableau4"/>
        <w:tblW w:w="0" w:type="auto"/>
        <w:tblLook w:val="04A0" w:firstRow="1" w:lastRow="0" w:firstColumn="1" w:lastColumn="0" w:noHBand="0" w:noVBand="1"/>
      </w:tblPr>
      <w:tblGrid>
        <w:gridCol w:w="2478"/>
        <w:gridCol w:w="3623"/>
        <w:gridCol w:w="3243"/>
      </w:tblGrid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Critères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Questionnaire</w:t>
            </w: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Interview</w:t>
            </w: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bookmarkStart w:id="0" w:name="_GoBack" w:colFirst="0" w:colLast="0"/>
            <w:r w:rsidRPr="00BB1818">
              <w:rPr>
                <w:b/>
                <w:sz w:val="24"/>
                <w:szCs w:val="24"/>
              </w:rPr>
              <w:t>Coût pour l’entreprise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Nombre de personnes cibles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Souplesse de la méthode</w:t>
            </w:r>
          </w:p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Facilité d’obtenir la participation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Honnêteté des réponses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Précision des réponses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  <w:r w:rsidRPr="00BB1818">
              <w:rPr>
                <w:b/>
                <w:sz w:val="24"/>
                <w:szCs w:val="24"/>
              </w:rPr>
              <w:t>Autres…</w:t>
            </w: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tr w:rsidR="00BB1818" w:rsidRPr="00BB1818" w:rsidTr="00B25A1B">
        <w:tc>
          <w:tcPr>
            <w:tcW w:w="3397" w:type="dxa"/>
          </w:tcPr>
          <w:p w:rsidR="00BB1818" w:rsidRPr="00BB1818" w:rsidRDefault="00BB1818" w:rsidP="00BB1818">
            <w:pPr>
              <w:rPr>
                <w:b/>
                <w:sz w:val="24"/>
                <w:szCs w:val="24"/>
              </w:rPr>
            </w:pPr>
          </w:p>
        </w:tc>
        <w:tc>
          <w:tcPr>
            <w:tcW w:w="5529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  <w:tc>
          <w:tcPr>
            <w:tcW w:w="4961" w:type="dxa"/>
          </w:tcPr>
          <w:p w:rsidR="00BB1818" w:rsidRPr="00BB1818" w:rsidRDefault="00BB1818" w:rsidP="00BB1818">
            <w:pPr>
              <w:rPr>
                <w:sz w:val="24"/>
                <w:szCs w:val="24"/>
              </w:rPr>
            </w:pPr>
          </w:p>
        </w:tc>
      </w:tr>
      <w:bookmarkEnd w:id="0"/>
    </w:tbl>
    <w:p w:rsidR="00BB1818" w:rsidRPr="00BB1818" w:rsidRDefault="00BB1818" w:rsidP="00BB1818"/>
    <w:p w:rsidR="00BB1818" w:rsidRPr="00BB1818" w:rsidRDefault="00BB1818"/>
    <w:sectPr w:rsidR="00BB1818" w:rsidRPr="00BB1818" w:rsidSect="001C61E1">
      <w:headerReference w:type="default" r:id="rId11"/>
      <w:footerReference w:type="default" r:id="rId12"/>
      <w:pgSz w:w="11906" w:h="16838"/>
      <w:pgMar w:top="1134" w:right="1134" w:bottom="1134" w:left="1418" w:header="720" w:footer="567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E4F" w:rsidRDefault="00090E4F" w:rsidP="00215C79">
      <w:r>
        <w:separator/>
      </w:r>
    </w:p>
    <w:p w:rsidR="00090E4F" w:rsidRDefault="00090E4F"/>
  </w:endnote>
  <w:endnote w:type="continuationSeparator" w:id="0">
    <w:p w:rsidR="00090E4F" w:rsidRDefault="00090E4F" w:rsidP="00215C79">
      <w:r>
        <w:continuationSeparator/>
      </w:r>
    </w:p>
    <w:p w:rsidR="00090E4F" w:rsidRDefault="00090E4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vantGarde Md BT">
    <w:altName w:val="Tahoma"/>
    <w:charset w:val="00"/>
    <w:family w:val="swiss"/>
    <w:pitch w:val="variable"/>
    <w:sig w:usb0="00000007" w:usb1="00000000" w:usb2="00000000" w:usb3="00000000" w:csb0="000000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page" w:horzAnchor="page" w:tblpXSpec="right" w:tblpYSpec="bottom"/>
      <w:tblW w:w="376" w:type="pct"/>
      <w:tblLook w:val="04A0" w:firstRow="1" w:lastRow="0" w:firstColumn="1" w:lastColumn="0" w:noHBand="0" w:noVBand="1"/>
    </w:tblPr>
    <w:tblGrid>
      <w:gridCol w:w="703"/>
    </w:tblGrid>
    <w:tr w:rsidR="003B0A9C" w:rsidTr="00C37B2A">
      <w:trPr>
        <w:trHeight w:val="9925"/>
      </w:trPr>
      <w:tc>
        <w:tcPr>
          <w:tcW w:w="703" w:type="dxa"/>
          <w:tcBorders>
            <w:bottom w:val="single" w:sz="4" w:space="0" w:color="auto"/>
          </w:tcBorders>
          <w:textDirection w:val="btLr"/>
          <w:vAlign w:val="center"/>
        </w:tcPr>
        <w:p w:rsidR="003B0A9C" w:rsidRPr="001063D2" w:rsidRDefault="003B0A9C" w:rsidP="005E6404">
          <w:pPr>
            <w:pStyle w:val="En-tte"/>
            <w:ind w:left="113" w:right="113"/>
            <w:rPr>
              <w:rFonts w:asciiTheme="majorHAnsi" w:hAnsiTheme="majorHAnsi" w:cstheme="majorHAnsi"/>
              <w:i/>
            </w:rPr>
          </w:pPr>
          <w:r w:rsidRPr="003F6A22">
            <w:rPr>
              <w:rFonts w:asciiTheme="majorHAnsi" w:hAnsiTheme="majorHAnsi" w:cstheme="majorHAnsi"/>
              <w:b/>
              <w:color w:val="088EBB"/>
            </w:rPr>
            <w:t xml:space="preserve">Informaticien·ne CFC / </w:t>
          </w:r>
          <w:r w:rsidR="00C37B2A">
            <w:rPr>
              <w:rFonts w:asciiTheme="majorHAnsi" w:hAnsiTheme="majorHAnsi" w:cstheme="majorHAnsi"/>
              <w:b/>
            </w:rPr>
            <w:t>ICT</w:t>
          </w:r>
          <w:r w:rsidR="00A90FD4">
            <w:rPr>
              <w:rFonts w:asciiTheme="majorHAnsi" w:hAnsiTheme="majorHAnsi" w:cstheme="majorHAnsi"/>
              <w:b/>
            </w:rPr>
            <w:t>-</w:t>
          </w:r>
          <w:r w:rsidR="00A46C95">
            <w:rPr>
              <w:rFonts w:asciiTheme="majorHAnsi" w:hAnsiTheme="majorHAnsi" w:cstheme="majorHAnsi"/>
              <w:b/>
            </w:rPr>
            <w:t>214</w:t>
          </w:r>
          <w:r w:rsidR="00C37B2A">
            <w:rPr>
              <w:rFonts w:asciiTheme="majorHAnsi" w:hAnsiTheme="majorHAnsi" w:cstheme="majorHAnsi"/>
              <w:b/>
            </w:rPr>
            <w:t xml:space="preserve"> 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 xml:space="preserve">Chapitre </w:t>
          </w:r>
          <w:r w:rsidR="005E6404">
            <w:rPr>
              <w:rFonts w:asciiTheme="majorHAnsi" w:hAnsiTheme="majorHAnsi" w:cstheme="majorHAnsi"/>
              <w:b/>
            </w:rPr>
            <w:t>5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C37B2A">
            <w:rPr>
              <w:rFonts w:asciiTheme="majorHAnsi" w:hAnsiTheme="majorHAnsi" w:cstheme="majorHAnsi"/>
              <w:b/>
            </w:rPr>
            <w:t>–</w:t>
          </w:r>
          <w:r w:rsidR="00C37B2A" w:rsidRPr="007D284F">
            <w:rPr>
              <w:rFonts w:asciiTheme="majorHAnsi" w:hAnsiTheme="majorHAnsi" w:cstheme="majorHAnsi"/>
              <w:b/>
            </w:rPr>
            <w:t xml:space="preserve"> </w:t>
          </w:r>
          <w:r w:rsidR="005E6404">
            <w:rPr>
              <w:rFonts w:asciiTheme="majorHAnsi" w:hAnsiTheme="majorHAnsi" w:cstheme="majorHAnsi"/>
              <w:b/>
            </w:rPr>
            <w:t>Type de question Interviews</w:t>
          </w:r>
        </w:p>
      </w:tc>
    </w:tr>
    <w:tr w:rsidR="003B0A9C" w:rsidTr="00C37B2A">
      <w:trPr>
        <w:trHeight w:val="850"/>
      </w:trPr>
      <w:tc>
        <w:tcPr>
          <w:tcW w:w="703" w:type="dxa"/>
          <w:tcBorders>
            <w:top w:val="single" w:sz="4" w:space="0" w:color="auto"/>
          </w:tcBorders>
        </w:tcPr>
        <w:p w:rsidR="003B0A9C" w:rsidRPr="00891F37" w:rsidRDefault="003B0A9C" w:rsidP="000E32E4">
          <w:pPr>
            <w:pStyle w:val="Pieddepage"/>
            <w:jc w:val="center"/>
            <w:rPr>
              <w:rFonts w:asciiTheme="majorHAnsi" w:hAnsiTheme="majorHAnsi"/>
              <w:color w:val="487EAA"/>
              <w:sz w:val="32"/>
              <w:szCs w:val="32"/>
            </w:rPr>
          </w:pP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begin"/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instrText>PAGE   \* MERGEFORMAT</w:instrTex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separate"/>
          </w:r>
          <w:r w:rsidR="00BB1818">
            <w:rPr>
              <w:rFonts w:asciiTheme="majorHAnsi" w:hAnsiTheme="majorHAnsi"/>
              <w:noProof/>
              <w:color w:val="088EBB"/>
              <w:sz w:val="32"/>
              <w:szCs w:val="32"/>
            </w:rPr>
            <w:t>1</w:t>
          </w:r>
          <w:r w:rsidRPr="003F6A22">
            <w:rPr>
              <w:rFonts w:asciiTheme="majorHAnsi" w:hAnsiTheme="majorHAnsi"/>
              <w:color w:val="088EBB"/>
              <w:sz w:val="32"/>
              <w:szCs w:val="32"/>
            </w:rPr>
            <w:fldChar w:fldCharType="end"/>
          </w:r>
        </w:p>
      </w:tc>
    </w:tr>
  </w:tbl>
  <w:p w:rsidR="003B0A9C" w:rsidRPr="00FA2467" w:rsidRDefault="00BB1818" w:rsidP="008A1267">
    <w:pPr>
      <w:pStyle w:val="Pieddepage"/>
      <w:spacing w:after="0"/>
      <w:rPr>
        <w:rFonts w:asciiTheme="majorHAnsi" w:hAnsiTheme="majorHAnsi"/>
        <w:i/>
        <w:sz w:val="20"/>
        <w:szCs w:val="20"/>
        <w:lang w:val="fr-CH"/>
      </w:rPr>
    </w:pPr>
    <w:sdt>
      <w:sdtPr>
        <w:rPr>
          <w:rFonts w:asciiTheme="majorHAnsi" w:hAnsiTheme="majorHAnsi"/>
          <w:i/>
          <w:sz w:val="20"/>
          <w:szCs w:val="20"/>
          <w:lang w:val="fr-CH"/>
        </w:rPr>
        <w:alias w:val="Auteur "/>
        <w:tag w:val=""/>
        <w:id w:val="-72352392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roofErr w:type="spellStart"/>
        <w:r w:rsidR="00A46C95">
          <w:rPr>
            <w:rFonts w:asciiTheme="majorHAnsi" w:hAnsiTheme="majorHAnsi"/>
            <w:i/>
            <w:sz w:val="20"/>
            <w:szCs w:val="20"/>
            <w:lang w:val="fr-CH"/>
          </w:rPr>
          <w:t>BorelJJ</w:t>
        </w:r>
        <w:proofErr w:type="spellEnd"/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sdt>
      <w:sdtPr>
        <w:rPr>
          <w:rFonts w:asciiTheme="majorHAnsi" w:hAnsiTheme="majorHAnsi"/>
          <w:i/>
          <w:sz w:val="20"/>
          <w:szCs w:val="20"/>
          <w:lang w:val="fr-CH"/>
        </w:rPr>
        <w:alias w:val="Date de publication"/>
        <w:tag w:val=""/>
        <w:id w:val="-448625341"/>
        <w:dataBinding w:prefixMappings="xmlns:ns0='http://schemas.microsoft.com/office/2006/coverPageProps' " w:xpath="/ns0:CoverPageProperties[1]/ns0:PublishDate[1]" w:storeItemID="{55AF091B-3C7A-41E3-B477-F2FDAA23CFDA}"/>
        <w:date w:fullDate="2022-04-01T00:00:00Z">
          <w:dateFormat w:val="dd.MM.yyyy"/>
          <w:lid w:val="fr-CH"/>
          <w:storeMappedDataAs w:val="dateTime"/>
          <w:calendar w:val="gregorian"/>
        </w:date>
      </w:sdtPr>
      <w:sdtEndPr/>
      <w:sdtContent>
        <w:r w:rsidR="00282B34">
          <w:rPr>
            <w:rFonts w:asciiTheme="majorHAnsi" w:hAnsiTheme="majorHAnsi"/>
            <w:i/>
            <w:sz w:val="20"/>
            <w:szCs w:val="20"/>
            <w:lang w:val="fr-CH"/>
          </w:rPr>
          <w:t>01.04.2022</w:t>
        </w:r>
      </w:sdtContent>
    </w:sdt>
    <w:r w:rsidR="008A1267" w:rsidRPr="00FA2467">
      <w:rPr>
        <w:rFonts w:asciiTheme="majorHAnsi" w:hAnsiTheme="majorHAnsi"/>
        <w:i/>
        <w:sz w:val="20"/>
        <w:szCs w:val="20"/>
        <w:lang w:val="fr-CH"/>
      </w:rPr>
      <w:t xml:space="preserve"> / 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begin"/>
    </w:r>
    <w:r w:rsidR="008A1267">
      <w:rPr>
        <w:rFonts w:asciiTheme="majorHAnsi" w:hAnsiTheme="majorHAnsi"/>
        <w:i/>
        <w:sz w:val="20"/>
        <w:szCs w:val="20"/>
        <w:lang w:val="fr-CH"/>
      </w:rPr>
      <w:instrText xml:space="preserve"> FILENAME   \* MERGEFORMAT </w:instrText>
    </w:r>
    <w:r w:rsidR="008A1267">
      <w:rPr>
        <w:rFonts w:asciiTheme="majorHAnsi" w:hAnsiTheme="majorHAnsi"/>
        <w:i/>
        <w:sz w:val="20"/>
        <w:szCs w:val="20"/>
        <w:lang w:val="fr-CH"/>
      </w:rPr>
      <w:fldChar w:fldCharType="separate"/>
    </w:r>
    <w:r>
      <w:rPr>
        <w:rFonts w:asciiTheme="majorHAnsi" w:hAnsiTheme="majorHAnsi"/>
        <w:i/>
        <w:noProof/>
        <w:sz w:val="20"/>
        <w:szCs w:val="20"/>
        <w:lang w:val="fr-CH"/>
      </w:rPr>
      <w:t>214_05_11_Ex_Tableau_vide_criteres.docx</w:t>
    </w:r>
    <w:r w:rsidR="008A1267">
      <w:rPr>
        <w:rFonts w:asciiTheme="majorHAnsi" w:hAnsiTheme="majorHAnsi"/>
        <w:i/>
        <w:sz w:val="20"/>
        <w:szCs w:val="20"/>
        <w:lang w:val="fr-CH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E4F" w:rsidRDefault="00090E4F" w:rsidP="00215C79">
      <w:r>
        <w:separator/>
      </w:r>
    </w:p>
    <w:p w:rsidR="00090E4F" w:rsidRDefault="00090E4F"/>
  </w:footnote>
  <w:footnote w:type="continuationSeparator" w:id="0">
    <w:p w:rsidR="00090E4F" w:rsidRDefault="00090E4F" w:rsidP="00215C79">
      <w:r>
        <w:continuationSeparator/>
      </w:r>
    </w:p>
    <w:p w:rsidR="00090E4F" w:rsidRDefault="00090E4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81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7"/>
      <w:gridCol w:w="6378"/>
      <w:gridCol w:w="1276"/>
    </w:tblGrid>
    <w:tr w:rsidR="00EE2F0A" w:rsidTr="000869B2">
      <w:trPr>
        <w:trHeight w:val="1135"/>
      </w:trPr>
      <w:tc>
        <w:tcPr>
          <w:tcW w:w="2127" w:type="dxa"/>
          <w:tcBorders>
            <w:right w:val="dotted" w:sz="4" w:space="0" w:color="04465D" w:themeColor="background1" w:themeShade="80"/>
          </w:tcBorders>
          <w:shd w:val="clear" w:color="auto" w:fill="auto"/>
          <w:vAlign w:val="center"/>
          <w:hideMark/>
        </w:tcPr>
        <w:p w:rsidR="00EE2F0A" w:rsidRDefault="00A07CEB" w:rsidP="00EE2F0A">
          <w:pPr>
            <w:pStyle w:val="En-tte"/>
            <w:ind w:right="72"/>
            <w:rPr>
              <w:rStyle w:val="Accentuation"/>
              <w:rFonts w:asciiTheme="majorHAnsi" w:hAnsiTheme="majorHAnsi" w:cstheme="majorHAnsi"/>
              <w:i w:val="0"/>
              <w:spacing w:val="60"/>
              <w:sz w:val="28"/>
              <w:szCs w:val="28"/>
            </w:rPr>
          </w:pPr>
          <w:r w:rsidRPr="0049562F">
            <w:rPr>
              <w:rFonts w:ascii="Segoe UI" w:hAnsi="Segoe UI" w:cs="Segoe UI"/>
              <w:b/>
              <w:sz w:val="48"/>
              <w:lang w:val="fr-CH" w:eastAsia="fr-CH"/>
            </w:rPr>
            <w:t>CPNE-TI</w:t>
          </w:r>
        </w:p>
      </w:tc>
      <w:tc>
        <w:tcPr>
          <w:tcW w:w="6378" w:type="dxa"/>
          <w:tcBorders>
            <w:top w:val="nil"/>
            <w:left w:val="dotted" w:sz="4" w:space="0" w:color="04465D" w:themeColor="background1" w:themeShade="80"/>
            <w:bottom w:val="nil"/>
            <w:right w:val="dotted" w:sz="4" w:space="0" w:color="04465D" w:themeColor="background1" w:themeShade="80"/>
          </w:tcBorders>
          <w:shd w:val="clear" w:color="auto" w:fill="auto"/>
          <w:vAlign w:val="center"/>
          <w:hideMark/>
        </w:tcPr>
        <w:p w:rsidR="00EE2F0A" w:rsidRPr="00D66F1D" w:rsidRDefault="00EE2F0A" w:rsidP="00EE2F0A">
          <w:pPr>
            <w:pStyle w:val="En-tte"/>
            <w:ind w:right="71"/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</w:pPr>
          <w:r w:rsidRPr="00D66F1D"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  <w:t>ICT-</w:t>
          </w:r>
          <w:r w:rsidR="00E438DD">
            <w:rPr>
              <w:rStyle w:val="Accentuation"/>
              <w:rFonts w:asciiTheme="majorHAnsi" w:hAnsiTheme="majorHAnsi" w:cstheme="majorHAnsi"/>
              <w:b/>
              <w:spacing w:val="60"/>
              <w:sz w:val="28"/>
              <w:szCs w:val="28"/>
            </w:rPr>
            <w:t>214</w:t>
          </w:r>
        </w:p>
        <w:p w:rsidR="00EE2F0A" w:rsidRPr="00747B71" w:rsidRDefault="00E438DD" w:rsidP="009F7B1F">
          <w:pPr>
            <w:pStyle w:val="En-tte"/>
            <w:ind w:right="71"/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</w:pPr>
          <w:r w:rsidRPr="00E438DD"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>Instruire les utilisateurs sur le comportement avec des moyens</w:t>
          </w:r>
          <w:r w:rsidR="009F7B1F"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 xml:space="preserve"> </w:t>
          </w:r>
          <w:r>
            <w:rPr>
              <w:rStyle w:val="Accentuation"/>
              <w:rFonts w:asciiTheme="majorHAnsi" w:hAnsiTheme="majorHAnsi" w:cstheme="majorHAnsi"/>
              <w:spacing w:val="60"/>
              <w:sz w:val="28"/>
              <w:szCs w:val="28"/>
            </w:rPr>
            <w:t>informatiques</w:t>
          </w:r>
        </w:p>
      </w:tc>
      <w:tc>
        <w:tcPr>
          <w:tcW w:w="1276" w:type="dxa"/>
          <w:tcBorders>
            <w:top w:val="nil"/>
            <w:left w:val="dotted" w:sz="4" w:space="0" w:color="04465D" w:themeColor="background1" w:themeShade="80"/>
            <w:bottom w:val="nil"/>
            <w:right w:val="nil"/>
          </w:tcBorders>
          <w:shd w:val="clear" w:color="auto" w:fill="auto"/>
          <w:vAlign w:val="center"/>
          <w:hideMark/>
        </w:tcPr>
        <w:p w:rsidR="00EE2F0A" w:rsidRDefault="00EE2F0A" w:rsidP="00EE2F0A">
          <w:pPr>
            <w:pStyle w:val="En-tte"/>
            <w:tabs>
              <w:tab w:val="left" w:pos="7353"/>
            </w:tabs>
            <w:rPr>
              <w:rStyle w:val="Accentuation"/>
              <w:rFonts w:asciiTheme="majorHAnsi" w:hAnsiTheme="majorHAnsi" w:cstheme="majorHAnsi"/>
              <w:b/>
              <w:i w:val="0"/>
              <w:smallCaps/>
              <w:color w:val="7F7F7F" w:themeColor="text1" w:themeTint="80"/>
              <w:spacing w:val="60"/>
              <w:sz w:val="32"/>
              <w:szCs w:val="28"/>
            </w:rPr>
          </w:pPr>
          <w:r>
            <w:rPr>
              <w:rFonts w:asciiTheme="majorHAnsi" w:hAnsiTheme="majorHAnsi" w:cstheme="majorHAnsi"/>
              <w:b/>
              <w:iCs/>
              <w:smallCaps/>
              <w:color w:val="7F7F7F" w:themeColor="text1" w:themeTint="80"/>
              <w:spacing w:val="60"/>
              <w:sz w:val="32"/>
              <w:szCs w:val="28"/>
              <w:lang w:val="fr-CH" w:eastAsia="fr-CH"/>
            </w:rPr>
            <w:drawing>
              <wp:inline distT="0" distB="0" distL="0" distR="0" wp14:anchorId="2B63E454" wp14:editId="323B22A3">
                <wp:extent cx="540000" cy="540000"/>
                <wp:effectExtent l="0" t="0" r="0" b="0"/>
                <wp:docPr id="56" name="Imag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" name="IN_Informaticien_P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0" cy="54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EE2F0A" w:rsidRPr="00455519" w:rsidRDefault="00EE2F0A" w:rsidP="00EE2F0A">
          <w:pPr>
            <w:pStyle w:val="En-tte"/>
            <w:tabs>
              <w:tab w:val="left" w:pos="7353"/>
            </w:tabs>
            <w:rPr>
              <w:rStyle w:val="Accentuation"/>
              <w:rFonts w:ascii="Segoe UI" w:hAnsi="Segoe UI" w:cs="Segoe UI"/>
              <w:b/>
              <w:i w:val="0"/>
              <w:smallCaps/>
              <w:color w:val="7F7F7F" w:themeColor="text1" w:themeTint="80"/>
              <w:spacing w:val="60"/>
              <w:sz w:val="32"/>
              <w:szCs w:val="28"/>
            </w:rPr>
          </w:pPr>
          <w:r w:rsidRPr="00455519">
            <w:rPr>
              <w:rStyle w:val="Accentuation"/>
              <w:rFonts w:ascii="Segoe UI" w:hAnsi="Segoe UI" w:cs="Segoe UI"/>
              <w:b/>
              <w:i w:val="0"/>
              <w:smallCaps/>
              <w:color w:val="7F7F7F" w:themeColor="text1" w:themeTint="80"/>
              <w:spacing w:val="60"/>
              <w:szCs w:val="28"/>
            </w:rPr>
            <w:t>INF</w:t>
          </w:r>
        </w:p>
      </w:tc>
    </w:tr>
  </w:tbl>
  <w:p w:rsidR="00EE2F0A" w:rsidRDefault="00EE2F0A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05AF"/>
    <w:multiLevelType w:val="hybridMultilevel"/>
    <w:tmpl w:val="5EF2C6A2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C07655"/>
    <w:multiLevelType w:val="hybridMultilevel"/>
    <w:tmpl w:val="B756DED6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6632953"/>
    <w:multiLevelType w:val="hybridMultilevel"/>
    <w:tmpl w:val="0E2285A2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DD3011B"/>
    <w:multiLevelType w:val="hybridMultilevel"/>
    <w:tmpl w:val="4A48084A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07827"/>
    <w:multiLevelType w:val="hybridMultilevel"/>
    <w:tmpl w:val="250E16EE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5BDF"/>
    <w:multiLevelType w:val="hybridMultilevel"/>
    <w:tmpl w:val="9EB40EA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A0A1A9C"/>
    <w:multiLevelType w:val="multilevel"/>
    <w:tmpl w:val="E72284F4"/>
    <w:lvl w:ilvl="0">
      <w:start w:val="1"/>
      <w:numFmt w:val="bullet"/>
      <w:pStyle w:val="pouce2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6F2BB1"/>
    <w:multiLevelType w:val="hybridMultilevel"/>
    <w:tmpl w:val="CEB4565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0CE44B3"/>
    <w:multiLevelType w:val="hybridMultilevel"/>
    <w:tmpl w:val="787EFEA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C66E47"/>
    <w:multiLevelType w:val="hybridMultilevel"/>
    <w:tmpl w:val="EB42C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5A0F8A"/>
    <w:multiLevelType w:val="hybridMultilevel"/>
    <w:tmpl w:val="ED9E55FE"/>
    <w:lvl w:ilvl="0" w:tplc="040C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52C0F4B8">
      <w:start w:val="1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2A1815B1"/>
    <w:multiLevelType w:val="hybridMultilevel"/>
    <w:tmpl w:val="B9AE01AC"/>
    <w:lvl w:ilvl="0" w:tplc="100C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12" w15:restartNumberingAfterBreak="0">
    <w:nsid w:val="2A791225"/>
    <w:multiLevelType w:val="hybridMultilevel"/>
    <w:tmpl w:val="79BCB996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AFC2E63"/>
    <w:multiLevelType w:val="hybridMultilevel"/>
    <w:tmpl w:val="9128353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C0001">
      <w:start w:val="1"/>
      <w:numFmt w:val="bullet"/>
      <w:lvlText w:val=""/>
      <w:lvlJc w:val="left"/>
      <w:pPr>
        <w:tabs>
          <w:tab w:val="num" w:pos="2160"/>
        </w:tabs>
        <w:ind w:left="2160" w:hanging="180"/>
      </w:pPr>
      <w:rPr>
        <w:rFonts w:ascii="Symbol" w:hAnsi="Symbol" w:hint="default"/>
      </w:r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A17AAF"/>
    <w:multiLevelType w:val="hybridMultilevel"/>
    <w:tmpl w:val="C388C3C6"/>
    <w:lvl w:ilvl="0" w:tplc="100C0001">
      <w:start w:val="1"/>
      <w:numFmt w:val="bullet"/>
      <w:lvlText w:val=""/>
      <w:lvlJc w:val="left"/>
      <w:pPr>
        <w:ind w:left="36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5" w15:restartNumberingAfterBreak="0">
    <w:nsid w:val="2C50373F"/>
    <w:multiLevelType w:val="hybridMultilevel"/>
    <w:tmpl w:val="60EA8860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A3E1A"/>
    <w:multiLevelType w:val="hybridMultilevel"/>
    <w:tmpl w:val="7EEA39D4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D502368"/>
    <w:multiLevelType w:val="hybridMultilevel"/>
    <w:tmpl w:val="23E6A05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E46738"/>
    <w:multiLevelType w:val="hybridMultilevel"/>
    <w:tmpl w:val="1A22DF3A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C0F4B8">
      <w:start w:val="1"/>
      <w:numFmt w:val="bullet"/>
      <w:lvlText w:val="-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D3151E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E13290F"/>
    <w:multiLevelType w:val="hybridMultilevel"/>
    <w:tmpl w:val="C8FC21D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7A2458"/>
    <w:multiLevelType w:val="hybridMultilevel"/>
    <w:tmpl w:val="D7FEBF6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247F42"/>
    <w:multiLevelType w:val="hybridMultilevel"/>
    <w:tmpl w:val="DC16D23E"/>
    <w:lvl w:ilvl="0" w:tplc="040C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CE69FE"/>
    <w:multiLevelType w:val="hybridMultilevel"/>
    <w:tmpl w:val="0F38391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D823D4"/>
    <w:multiLevelType w:val="hybridMultilevel"/>
    <w:tmpl w:val="770ED69A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ED3AE4"/>
    <w:multiLevelType w:val="hybridMultilevel"/>
    <w:tmpl w:val="E34A3DDE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279776F"/>
    <w:multiLevelType w:val="hybridMultilevel"/>
    <w:tmpl w:val="3DB6C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38C3434"/>
    <w:multiLevelType w:val="hybridMultilevel"/>
    <w:tmpl w:val="C7AED406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C545D"/>
    <w:multiLevelType w:val="hybridMultilevel"/>
    <w:tmpl w:val="8F36B5D2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AA2776"/>
    <w:multiLevelType w:val="hybridMultilevel"/>
    <w:tmpl w:val="4802C12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37C3E79"/>
    <w:multiLevelType w:val="hybridMultilevel"/>
    <w:tmpl w:val="B914B374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3DF12C6"/>
    <w:multiLevelType w:val="hybridMultilevel"/>
    <w:tmpl w:val="C968264A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8C4616"/>
    <w:multiLevelType w:val="hybridMultilevel"/>
    <w:tmpl w:val="04129F48"/>
    <w:lvl w:ilvl="0" w:tplc="040C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193ED9"/>
    <w:multiLevelType w:val="hybridMultilevel"/>
    <w:tmpl w:val="988CDAA4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FF069E8"/>
    <w:multiLevelType w:val="multilevel"/>
    <w:tmpl w:val="0E8EAAC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34"/>
  </w:num>
  <w:num w:numId="2">
    <w:abstractNumId w:val="33"/>
  </w:num>
  <w:num w:numId="3">
    <w:abstractNumId w:val="8"/>
  </w:num>
  <w:num w:numId="4">
    <w:abstractNumId w:val="5"/>
  </w:num>
  <w:num w:numId="5">
    <w:abstractNumId w:val="6"/>
  </w:num>
  <w:num w:numId="6">
    <w:abstractNumId w:val="1"/>
  </w:num>
  <w:num w:numId="7">
    <w:abstractNumId w:val="32"/>
  </w:num>
  <w:num w:numId="8">
    <w:abstractNumId w:val="15"/>
  </w:num>
  <w:num w:numId="9">
    <w:abstractNumId w:val="27"/>
  </w:num>
  <w:num w:numId="10">
    <w:abstractNumId w:val="0"/>
  </w:num>
  <w:num w:numId="11">
    <w:abstractNumId w:val="10"/>
  </w:num>
  <w:num w:numId="12">
    <w:abstractNumId w:val="23"/>
  </w:num>
  <w:num w:numId="13">
    <w:abstractNumId w:val="22"/>
  </w:num>
  <w:num w:numId="14">
    <w:abstractNumId w:val="14"/>
  </w:num>
  <w:num w:numId="15">
    <w:abstractNumId w:val="11"/>
  </w:num>
  <w:num w:numId="16">
    <w:abstractNumId w:val="2"/>
  </w:num>
  <w:num w:numId="17">
    <w:abstractNumId w:val="18"/>
  </w:num>
  <w:num w:numId="18">
    <w:abstractNumId w:val="16"/>
  </w:num>
  <w:num w:numId="19">
    <w:abstractNumId w:val="13"/>
  </w:num>
  <w:num w:numId="20">
    <w:abstractNumId w:val="12"/>
  </w:num>
  <w:num w:numId="21">
    <w:abstractNumId w:val="30"/>
  </w:num>
  <w:num w:numId="22">
    <w:abstractNumId w:val="25"/>
  </w:num>
  <w:num w:numId="23">
    <w:abstractNumId w:val="7"/>
  </w:num>
  <w:num w:numId="24">
    <w:abstractNumId w:val="17"/>
  </w:num>
  <w:num w:numId="25">
    <w:abstractNumId w:val="29"/>
  </w:num>
  <w:num w:numId="26">
    <w:abstractNumId w:val="19"/>
  </w:num>
  <w:num w:numId="27">
    <w:abstractNumId w:val="9"/>
  </w:num>
  <w:num w:numId="28">
    <w:abstractNumId w:val="31"/>
  </w:num>
  <w:num w:numId="29">
    <w:abstractNumId w:val="4"/>
  </w:num>
  <w:num w:numId="30">
    <w:abstractNumId w:val="28"/>
  </w:num>
  <w:num w:numId="31">
    <w:abstractNumId w:val="24"/>
  </w:num>
  <w:num w:numId="32">
    <w:abstractNumId w:val="3"/>
  </w:num>
  <w:num w:numId="33">
    <w:abstractNumId w:val="21"/>
  </w:num>
  <w:num w:numId="34">
    <w:abstractNumId w:val="26"/>
  </w:num>
  <w:num w:numId="35">
    <w:abstractNumId w:val="2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4F"/>
    <w:rsid w:val="00001443"/>
    <w:rsid w:val="000037DF"/>
    <w:rsid w:val="00003E08"/>
    <w:rsid w:val="000043B8"/>
    <w:rsid w:val="00006D24"/>
    <w:rsid w:val="00007DEB"/>
    <w:rsid w:val="00010C50"/>
    <w:rsid w:val="00010D69"/>
    <w:rsid w:val="000200E0"/>
    <w:rsid w:val="000272A7"/>
    <w:rsid w:val="0002759B"/>
    <w:rsid w:val="000303C3"/>
    <w:rsid w:val="0003073A"/>
    <w:rsid w:val="00031191"/>
    <w:rsid w:val="0003310C"/>
    <w:rsid w:val="00033CAB"/>
    <w:rsid w:val="00037122"/>
    <w:rsid w:val="00037447"/>
    <w:rsid w:val="00042D92"/>
    <w:rsid w:val="00044184"/>
    <w:rsid w:val="000507A3"/>
    <w:rsid w:val="000518ED"/>
    <w:rsid w:val="000535A3"/>
    <w:rsid w:val="00053BB4"/>
    <w:rsid w:val="000542B2"/>
    <w:rsid w:val="00054576"/>
    <w:rsid w:val="00056ADF"/>
    <w:rsid w:val="00061F79"/>
    <w:rsid w:val="0007159D"/>
    <w:rsid w:val="00074B1F"/>
    <w:rsid w:val="00075793"/>
    <w:rsid w:val="0007757B"/>
    <w:rsid w:val="00084956"/>
    <w:rsid w:val="00087E2F"/>
    <w:rsid w:val="00090E4F"/>
    <w:rsid w:val="00090EF8"/>
    <w:rsid w:val="000910BF"/>
    <w:rsid w:val="000A0041"/>
    <w:rsid w:val="000A04BD"/>
    <w:rsid w:val="000A07D5"/>
    <w:rsid w:val="000A19CF"/>
    <w:rsid w:val="000A4217"/>
    <w:rsid w:val="000A4A76"/>
    <w:rsid w:val="000A4AC6"/>
    <w:rsid w:val="000A5322"/>
    <w:rsid w:val="000A5B78"/>
    <w:rsid w:val="000B49C4"/>
    <w:rsid w:val="000B754D"/>
    <w:rsid w:val="000C6359"/>
    <w:rsid w:val="000C72FA"/>
    <w:rsid w:val="000D38CB"/>
    <w:rsid w:val="000D558B"/>
    <w:rsid w:val="000D5F22"/>
    <w:rsid w:val="000E0FE9"/>
    <w:rsid w:val="000E165D"/>
    <w:rsid w:val="000E193B"/>
    <w:rsid w:val="000E1F6F"/>
    <w:rsid w:val="000E32E4"/>
    <w:rsid w:val="000E3BFA"/>
    <w:rsid w:val="000E588E"/>
    <w:rsid w:val="000E6134"/>
    <w:rsid w:val="000E6268"/>
    <w:rsid w:val="000E7F29"/>
    <w:rsid w:val="000F2860"/>
    <w:rsid w:val="000F4D90"/>
    <w:rsid w:val="000F6973"/>
    <w:rsid w:val="000F712C"/>
    <w:rsid w:val="000F793F"/>
    <w:rsid w:val="00102010"/>
    <w:rsid w:val="001021C4"/>
    <w:rsid w:val="00102787"/>
    <w:rsid w:val="001038E0"/>
    <w:rsid w:val="001063D2"/>
    <w:rsid w:val="0010670C"/>
    <w:rsid w:val="001118E3"/>
    <w:rsid w:val="00112695"/>
    <w:rsid w:val="00113553"/>
    <w:rsid w:val="001149C2"/>
    <w:rsid w:val="00114BB3"/>
    <w:rsid w:val="00120DEB"/>
    <w:rsid w:val="001221DC"/>
    <w:rsid w:val="001227B7"/>
    <w:rsid w:val="00124E43"/>
    <w:rsid w:val="00131906"/>
    <w:rsid w:val="00134482"/>
    <w:rsid w:val="001348B6"/>
    <w:rsid w:val="00141B8D"/>
    <w:rsid w:val="00141F58"/>
    <w:rsid w:val="00142209"/>
    <w:rsid w:val="00143361"/>
    <w:rsid w:val="00145E94"/>
    <w:rsid w:val="001523D7"/>
    <w:rsid w:val="00153E37"/>
    <w:rsid w:val="00154562"/>
    <w:rsid w:val="00154F0A"/>
    <w:rsid w:val="0016084C"/>
    <w:rsid w:val="00162BAE"/>
    <w:rsid w:val="00163C75"/>
    <w:rsid w:val="00164CBD"/>
    <w:rsid w:val="001670DF"/>
    <w:rsid w:val="001745D3"/>
    <w:rsid w:val="00174D14"/>
    <w:rsid w:val="00182776"/>
    <w:rsid w:val="00190397"/>
    <w:rsid w:val="0019085C"/>
    <w:rsid w:val="001969F2"/>
    <w:rsid w:val="001A2122"/>
    <w:rsid w:val="001A4CB1"/>
    <w:rsid w:val="001A4D71"/>
    <w:rsid w:val="001A6079"/>
    <w:rsid w:val="001B177E"/>
    <w:rsid w:val="001B1ACD"/>
    <w:rsid w:val="001B2DA3"/>
    <w:rsid w:val="001B4F50"/>
    <w:rsid w:val="001B5928"/>
    <w:rsid w:val="001C5264"/>
    <w:rsid w:val="001C5BB6"/>
    <w:rsid w:val="001C60ED"/>
    <w:rsid w:val="001C61E1"/>
    <w:rsid w:val="001D0E06"/>
    <w:rsid w:val="001D2D9C"/>
    <w:rsid w:val="001E08F5"/>
    <w:rsid w:val="001E0F50"/>
    <w:rsid w:val="001E1820"/>
    <w:rsid w:val="001E30D7"/>
    <w:rsid w:val="001E4263"/>
    <w:rsid w:val="001E6D25"/>
    <w:rsid w:val="001E74AD"/>
    <w:rsid w:val="001E754B"/>
    <w:rsid w:val="001F04DE"/>
    <w:rsid w:val="001F165F"/>
    <w:rsid w:val="001F22A4"/>
    <w:rsid w:val="001F2EFA"/>
    <w:rsid w:val="001F3648"/>
    <w:rsid w:val="001F4A54"/>
    <w:rsid w:val="001F4CF1"/>
    <w:rsid w:val="001F5498"/>
    <w:rsid w:val="001F7914"/>
    <w:rsid w:val="00204DE8"/>
    <w:rsid w:val="0020547A"/>
    <w:rsid w:val="002057D4"/>
    <w:rsid w:val="0021085A"/>
    <w:rsid w:val="00215C79"/>
    <w:rsid w:val="002164A1"/>
    <w:rsid w:val="00217362"/>
    <w:rsid w:val="00217810"/>
    <w:rsid w:val="00217FAA"/>
    <w:rsid w:val="002216EB"/>
    <w:rsid w:val="00227102"/>
    <w:rsid w:val="00232352"/>
    <w:rsid w:val="0023469D"/>
    <w:rsid w:val="00234C32"/>
    <w:rsid w:val="00235D2F"/>
    <w:rsid w:val="00237675"/>
    <w:rsid w:val="00240440"/>
    <w:rsid w:val="002444A7"/>
    <w:rsid w:val="00244B89"/>
    <w:rsid w:val="00245B1E"/>
    <w:rsid w:val="002468CA"/>
    <w:rsid w:val="00247A99"/>
    <w:rsid w:val="00251778"/>
    <w:rsid w:val="00252345"/>
    <w:rsid w:val="00252620"/>
    <w:rsid w:val="00252C13"/>
    <w:rsid w:val="00254565"/>
    <w:rsid w:val="00256E0B"/>
    <w:rsid w:val="002571A5"/>
    <w:rsid w:val="002572CC"/>
    <w:rsid w:val="002620CA"/>
    <w:rsid w:val="00262556"/>
    <w:rsid w:val="0026424B"/>
    <w:rsid w:val="002644D4"/>
    <w:rsid w:val="00266B82"/>
    <w:rsid w:val="0027025C"/>
    <w:rsid w:val="00270294"/>
    <w:rsid w:val="00270DC6"/>
    <w:rsid w:val="00273BD2"/>
    <w:rsid w:val="00273CB5"/>
    <w:rsid w:val="00280197"/>
    <w:rsid w:val="00280326"/>
    <w:rsid w:val="00282B34"/>
    <w:rsid w:val="002842C4"/>
    <w:rsid w:val="0028468C"/>
    <w:rsid w:val="0028583B"/>
    <w:rsid w:val="00286FB4"/>
    <w:rsid w:val="002875A8"/>
    <w:rsid w:val="0028785E"/>
    <w:rsid w:val="00287A1B"/>
    <w:rsid w:val="002907E0"/>
    <w:rsid w:val="00291E67"/>
    <w:rsid w:val="00292987"/>
    <w:rsid w:val="0029628C"/>
    <w:rsid w:val="0029687F"/>
    <w:rsid w:val="00297A90"/>
    <w:rsid w:val="002A03F3"/>
    <w:rsid w:val="002A0A24"/>
    <w:rsid w:val="002A0E0A"/>
    <w:rsid w:val="002A257A"/>
    <w:rsid w:val="002A31D3"/>
    <w:rsid w:val="002A62B1"/>
    <w:rsid w:val="002A668E"/>
    <w:rsid w:val="002B21FE"/>
    <w:rsid w:val="002B316C"/>
    <w:rsid w:val="002B3882"/>
    <w:rsid w:val="002C10D8"/>
    <w:rsid w:val="002C1D95"/>
    <w:rsid w:val="002C206C"/>
    <w:rsid w:val="002C3EBF"/>
    <w:rsid w:val="002C4D6E"/>
    <w:rsid w:val="002C6358"/>
    <w:rsid w:val="002C794C"/>
    <w:rsid w:val="002D015D"/>
    <w:rsid w:val="002D0923"/>
    <w:rsid w:val="002D7B39"/>
    <w:rsid w:val="002E13AB"/>
    <w:rsid w:val="002E2803"/>
    <w:rsid w:val="002E5B5B"/>
    <w:rsid w:val="002E6269"/>
    <w:rsid w:val="002E7C09"/>
    <w:rsid w:val="002F1AA9"/>
    <w:rsid w:val="002F2D65"/>
    <w:rsid w:val="002F3C85"/>
    <w:rsid w:val="002F759D"/>
    <w:rsid w:val="002F7CC9"/>
    <w:rsid w:val="00300760"/>
    <w:rsid w:val="00306856"/>
    <w:rsid w:val="00310876"/>
    <w:rsid w:val="00312F3F"/>
    <w:rsid w:val="00313B48"/>
    <w:rsid w:val="00315352"/>
    <w:rsid w:val="00315B75"/>
    <w:rsid w:val="00316513"/>
    <w:rsid w:val="00321F74"/>
    <w:rsid w:val="00321F9A"/>
    <w:rsid w:val="00322BD7"/>
    <w:rsid w:val="00326F4B"/>
    <w:rsid w:val="0033017A"/>
    <w:rsid w:val="0033238A"/>
    <w:rsid w:val="00334503"/>
    <w:rsid w:val="00335D47"/>
    <w:rsid w:val="0034138A"/>
    <w:rsid w:val="003431F0"/>
    <w:rsid w:val="00343463"/>
    <w:rsid w:val="0034447F"/>
    <w:rsid w:val="003469B7"/>
    <w:rsid w:val="003511F7"/>
    <w:rsid w:val="0035288B"/>
    <w:rsid w:val="00352B1C"/>
    <w:rsid w:val="00356905"/>
    <w:rsid w:val="00363246"/>
    <w:rsid w:val="00367DE1"/>
    <w:rsid w:val="00367F9A"/>
    <w:rsid w:val="00370592"/>
    <w:rsid w:val="003710B7"/>
    <w:rsid w:val="00372832"/>
    <w:rsid w:val="00372CF8"/>
    <w:rsid w:val="0038254B"/>
    <w:rsid w:val="003828F8"/>
    <w:rsid w:val="003853DA"/>
    <w:rsid w:val="003874B5"/>
    <w:rsid w:val="00390734"/>
    <w:rsid w:val="00391442"/>
    <w:rsid w:val="0039178C"/>
    <w:rsid w:val="0039207F"/>
    <w:rsid w:val="00395CC0"/>
    <w:rsid w:val="003A06B0"/>
    <w:rsid w:val="003A11C1"/>
    <w:rsid w:val="003A43F3"/>
    <w:rsid w:val="003B0A9C"/>
    <w:rsid w:val="003B291A"/>
    <w:rsid w:val="003B3016"/>
    <w:rsid w:val="003B544E"/>
    <w:rsid w:val="003B5B82"/>
    <w:rsid w:val="003C0492"/>
    <w:rsid w:val="003C2280"/>
    <w:rsid w:val="003C2E41"/>
    <w:rsid w:val="003C6BF8"/>
    <w:rsid w:val="003D1492"/>
    <w:rsid w:val="003D65FF"/>
    <w:rsid w:val="003E0498"/>
    <w:rsid w:val="003E1271"/>
    <w:rsid w:val="003E4432"/>
    <w:rsid w:val="003E4FE4"/>
    <w:rsid w:val="003E6715"/>
    <w:rsid w:val="003F0636"/>
    <w:rsid w:val="003F06FB"/>
    <w:rsid w:val="003F1946"/>
    <w:rsid w:val="003F2285"/>
    <w:rsid w:val="003F684B"/>
    <w:rsid w:val="003F6A22"/>
    <w:rsid w:val="003F7570"/>
    <w:rsid w:val="003F7837"/>
    <w:rsid w:val="00401119"/>
    <w:rsid w:val="00401357"/>
    <w:rsid w:val="0040317D"/>
    <w:rsid w:val="004051AD"/>
    <w:rsid w:val="00406CC0"/>
    <w:rsid w:val="00406E11"/>
    <w:rsid w:val="004110CD"/>
    <w:rsid w:val="00411445"/>
    <w:rsid w:val="00416463"/>
    <w:rsid w:val="00421110"/>
    <w:rsid w:val="0042188D"/>
    <w:rsid w:val="00421E34"/>
    <w:rsid w:val="00423021"/>
    <w:rsid w:val="004231EF"/>
    <w:rsid w:val="0042361A"/>
    <w:rsid w:val="004315E2"/>
    <w:rsid w:val="004345CB"/>
    <w:rsid w:val="00435AC4"/>
    <w:rsid w:val="00436393"/>
    <w:rsid w:val="00437DC0"/>
    <w:rsid w:val="00437E86"/>
    <w:rsid w:val="00441CF7"/>
    <w:rsid w:val="004439AB"/>
    <w:rsid w:val="00443A94"/>
    <w:rsid w:val="004456E3"/>
    <w:rsid w:val="004458B3"/>
    <w:rsid w:val="00446AA6"/>
    <w:rsid w:val="00447069"/>
    <w:rsid w:val="00447D33"/>
    <w:rsid w:val="00453E90"/>
    <w:rsid w:val="0045471A"/>
    <w:rsid w:val="0045559F"/>
    <w:rsid w:val="00457302"/>
    <w:rsid w:val="004576FF"/>
    <w:rsid w:val="00457DEE"/>
    <w:rsid w:val="00461E0B"/>
    <w:rsid w:val="00461E86"/>
    <w:rsid w:val="0046417B"/>
    <w:rsid w:val="00467EBF"/>
    <w:rsid w:val="0047169C"/>
    <w:rsid w:val="00477E49"/>
    <w:rsid w:val="004801A9"/>
    <w:rsid w:val="00480314"/>
    <w:rsid w:val="00481974"/>
    <w:rsid w:val="00482283"/>
    <w:rsid w:val="00482ECA"/>
    <w:rsid w:val="00483EB9"/>
    <w:rsid w:val="00483F68"/>
    <w:rsid w:val="00496A32"/>
    <w:rsid w:val="004973AE"/>
    <w:rsid w:val="004A07BE"/>
    <w:rsid w:val="004A30EA"/>
    <w:rsid w:val="004A4DDB"/>
    <w:rsid w:val="004A5E31"/>
    <w:rsid w:val="004A70B7"/>
    <w:rsid w:val="004B0CE9"/>
    <w:rsid w:val="004B3331"/>
    <w:rsid w:val="004B3E87"/>
    <w:rsid w:val="004B4FA5"/>
    <w:rsid w:val="004B5677"/>
    <w:rsid w:val="004C29B8"/>
    <w:rsid w:val="004C2CD3"/>
    <w:rsid w:val="004C3333"/>
    <w:rsid w:val="004C4878"/>
    <w:rsid w:val="004C52DF"/>
    <w:rsid w:val="004D1EEC"/>
    <w:rsid w:val="004D3228"/>
    <w:rsid w:val="004D3E18"/>
    <w:rsid w:val="004D4D27"/>
    <w:rsid w:val="004E2082"/>
    <w:rsid w:val="004E217D"/>
    <w:rsid w:val="004E27D7"/>
    <w:rsid w:val="004E378B"/>
    <w:rsid w:val="004E4429"/>
    <w:rsid w:val="004E4488"/>
    <w:rsid w:val="004E4FA6"/>
    <w:rsid w:val="004E5BA7"/>
    <w:rsid w:val="004F086C"/>
    <w:rsid w:val="004F2429"/>
    <w:rsid w:val="004F4650"/>
    <w:rsid w:val="004F5793"/>
    <w:rsid w:val="004F5F94"/>
    <w:rsid w:val="004F7821"/>
    <w:rsid w:val="0050086C"/>
    <w:rsid w:val="005027A5"/>
    <w:rsid w:val="00502EE3"/>
    <w:rsid w:val="005061AE"/>
    <w:rsid w:val="00507F2D"/>
    <w:rsid w:val="00512825"/>
    <w:rsid w:val="00512F64"/>
    <w:rsid w:val="00513203"/>
    <w:rsid w:val="005143DF"/>
    <w:rsid w:val="00514783"/>
    <w:rsid w:val="00514F08"/>
    <w:rsid w:val="00515032"/>
    <w:rsid w:val="00516CE9"/>
    <w:rsid w:val="00522F69"/>
    <w:rsid w:val="005237FF"/>
    <w:rsid w:val="00523D3C"/>
    <w:rsid w:val="00524121"/>
    <w:rsid w:val="0052475A"/>
    <w:rsid w:val="00525AD8"/>
    <w:rsid w:val="005268F3"/>
    <w:rsid w:val="005272B2"/>
    <w:rsid w:val="00531418"/>
    <w:rsid w:val="0053266A"/>
    <w:rsid w:val="0053281F"/>
    <w:rsid w:val="00537978"/>
    <w:rsid w:val="00537F10"/>
    <w:rsid w:val="00540F2C"/>
    <w:rsid w:val="005411A0"/>
    <w:rsid w:val="005421A4"/>
    <w:rsid w:val="00543603"/>
    <w:rsid w:val="00544060"/>
    <w:rsid w:val="005451A8"/>
    <w:rsid w:val="00545235"/>
    <w:rsid w:val="00545693"/>
    <w:rsid w:val="00545DB1"/>
    <w:rsid w:val="00545F7A"/>
    <w:rsid w:val="005465FE"/>
    <w:rsid w:val="0054687E"/>
    <w:rsid w:val="00547736"/>
    <w:rsid w:val="00550C20"/>
    <w:rsid w:val="00553F47"/>
    <w:rsid w:val="00555EA8"/>
    <w:rsid w:val="00564AEF"/>
    <w:rsid w:val="0056520D"/>
    <w:rsid w:val="00567967"/>
    <w:rsid w:val="0057083D"/>
    <w:rsid w:val="005715CD"/>
    <w:rsid w:val="005729FF"/>
    <w:rsid w:val="0057480F"/>
    <w:rsid w:val="005840B3"/>
    <w:rsid w:val="005849E2"/>
    <w:rsid w:val="0058536F"/>
    <w:rsid w:val="00586496"/>
    <w:rsid w:val="005869AB"/>
    <w:rsid w:val="00590A2B"/>
    <w:rsid w:val="00591224"/>
    <w:rsid w:val="00591C4D"/>
    <w:rsid w:val="00591F49"/>
    <w:rsid w:val="00594F6A"/>
    <w:rsid w:val="005A0310"/>
    <w:rsid w:val="005A0433"/>
    <w:rsid w:val="005A2BF6"/>
    <w:rsid w:val="005A368D"/>
    <w:rsid w:val="005A5F09"/>
    <w:rsid w:val="005B05CC"/>
    <w:rsid w:val="005B20CA"/>
    <w:rsid w:val="005B238D"/>
    <w:rsid w:val="005B2EAA"/>
    <w:rsid w:val="005B30E4"/>
    <w:rsid w:val="005B3D8F"/>
    <w:rsid w:val="005B5AF6"/>
    <w:rsid w:val="005B5BAA"/>
    <w:rsid w:val="005B60AF"/>
    <w:rsid w:val="005C32AB"/>
    <w:rsid w:val="005C501B"/>
    <w:rsid w:val="005D10D1"/>
    <w:rsid w:val="005D3EB1"/>
    <w:rsid w:val="005D446E"/>
    <w:rsid w:val="005E25A6"/>
    <w:rsid w:val="005E56C0"/>
    <w:rsid w:val="005E6404"/>
    <w:rsid w:val="005F1A02"/>
    <w:rsid w:val="005F2771"/>
    <w:rsid w:val="005F2C97"/>
    <w:rsid w:val="005F2DB9"/>
    <w:rsid w:val="005F3E49"/>
    <w:rsid w:val="005F43DE"/>
    <w:rsid w:val="005F4CF3"/>
    <w:rsid w:val="005F4F15"/>
    <w:rsid w:val="005F5165"/>
    <w:rsid w:val="005F617A"/>
    <w:rsid w:val="00600C58"/>
    <w:rsid w:val="0060118C"/>
    <w:rsid w:val="00601899"/>
    <w:rsid w:val="006026B0"/>
    <w:rsid w:val="00603696"/>
    <w:rsid w:val="00604691"/>
    <w:rsid w:val="006046CA"/>
    <w:rsid w:val="006078BC"/>
    <w:rsid w:val="00607A46"/>
    <w:rsid w:val="006127C0"/>
    <w:rsid w:val="00615276"/>
    <w:rsid w:val="006154CB"/>
    <w:rsid w:val="0061670F"/>
    <w:rsid w:val="00616E9B"/>
    <w:rsid w:val="00620CCB"/>
    <w:rsid w:val="00624028"/>
    <w:rsid w:val="0062418E"/>
    <w:rsid w:val="00624D3C"/>
    <w:rsid w:val="0062546D"/>
    <w:rsid w:val="00625599"/>
    <w:rsid w:val="00626DC3"/>
    <w:rsid w:val="0063085E"/>
    <w:rsid w:val="00633815"/>
    <w:rsid w:val="00633B56"/>
    <w:rsid w:val="00636D3B"/>
    <w:rsid w:val="00637D84"/>
    <w:rsid w:val="00642BC9"/>
    <w:rsid w:val="006439C7"/>
    <w:rsid w:val="00643A6C"/>
    <w:rsid w:val="0064496E"/>
    <w:rsid w:val="006471E5"/>
    <w:rsid w:val="006561CE"/>
    <w:rsid w:val="0066226B"/>
    <w:rsid w:val="00662CFA"/>
    <w:rsid w:val="00663E10"/>
    <w:rsid w:val="0066535B"/>
    <w:rsid w:val="0066734A"/>
    <w:rsid w:val="00667AD6"/>
    <w:rsid w:val="00674387"/>
    <w:rsid w:val="0067700E"/>
    <w:rsid w:val="006778D8"/>
    <w:rsid w:val="00681338"/>
    <w:rsid w:val="00683D59"/>
    <w:rsid w:val="00684EC0"/>
    <w:rsid w:val="00685DA5"/>
    <w:rsid w:val="00686EF8"/>
    <w:rsid w:val="006879FE"/>
    <w:rsid w:val="00694195"/>
    <w:rsid w:val="00695CBB"/>
    <w:rsid w:val="00696CBD"/>
    <w:rsid w:val="00697A82"/>
    <w:rsid w:val="006A03F0"/>
    <w:rsid w:val="006A07B5"/>
    <w:rsid w:val="006A09DF"/>
    <w:rsid w:val="006A0E70"/>
    <w:rsid w:val="006A21FD"/>
    <w:rsid w:val="006A3684"/>
    <w:rsid w:val="006A3DF5"/>
    <w:rsid w:val="006A4785"/>
    <w:rsid w:val="006A6D45"/>
    <w:rsid w:val="006B25C2"/>
    <w:rsid w:val="006B7470"/>
    <w:rsid w:val="006B76EB"/>
    <w:rsid w:val="006B7BCD"/>
    <w:rsid w:val="006C3013"/>
    <w:rsid w:val="006C352D"/>
    <w:rsid w:val="006C5F8C"/>
    <w:rsid w:val="006C7A2A"/>
    <w:rsid w:val="006D0124"/>
    <w:rsid w:val="006D01E0"/>
    <w:rsid w:val="006D081D"/>
    <w:rsid w:val="006D175C"/>
    <w:rsid w:val="006D3DBC"/>
    <w:rsid w:val="006D4523"/>
    <w:rsid w:val="006D4FA1"/>
    <w:rsid w:val="006D5961"/>
    <w:rsid w:val="006E0290"/>
    <w:rsid w:val="006E2685"/>
    <w:rsid w:val="006E2D9A"/>
    <w:rsid w:val="006E3CB2"/>
    <w:rsid w:val="006E4252"/>
    <w:rsid w:val="006E5D06"/>
    <w:rsid w:val="006F3700"/>
    <w:rsid w:val="006F37B3"/>
    <w:rsid w:val="006F40A8"/>
    <w:rsid w:val="006F40F9"/>
    <w:rsid w:val="006F51EF"/>
    <w:rsid w:val="006F5237"/>
    <w:rsid w:val="00704003"/>
    <w:rsid w:val="007116ED"/>
    <w:rsid w:val="00712650"/>
    <w:rsid w:val="007178A5"/>
    <w:rsid w:val="00717F71"/>
    <w:rsid w:val="00720D4D"/>
    <w:rsid w:val="00722945"/>
    <w:rsid w:val="00722965"/>
    <w:rsid w:val="00727600"/>
    <w:rsid w:val="007278EC"/>
    <w:rsid w:val="00730CE3"/>
    <w:rsid w:val="00731150"/>
    <w:rsid w:val="00733EE9"/>
    <w:rsid w:val="0073464A"/>
    <w:rsid w:val="007379BF"/>
    <w:rsid w:val="00737BB6"/>
    <w:rsid w:val="00741849"/>
    <w:rsid w:val="00745979"/>
    <w:rsid w:val="007475E8"/>
    <w:rsid w:val="00747B71"/>
    <w:rsid w:val="00750449"/>
    <w:rsid w:val="0075644F"/>
    <w:rsid w:val="00761E37"/>
    <w:rsid w:val="00763058"/>
    <w:rsid w:val="00763E6E"/>
    <w:rsid w:val="00764A5D"/>
    <w:rsid w:val="00764AF3"/>
    <w:rsid w:val="00764D1A"/>
    <w:rsid w:val="007705B3"/>
    <w:rsid w:val="00773235"/>
    <w:rsid w:val="007744EB"/>
    <w:rsid w:val="00781115"/>
    <w:rsid w:val="00783F04"/>
    <w:rsid w:val="0078406D"/>
    <w:rsid w:val="00785125"/>
    <w:rsid w:val="00786D2D"/>
    <w:rsid w:val="00786FCB"/>
    <w:rsid w:val="0078781C"/>
    <w:rsid w:val="00791A0A"/>
    <w:rsid w:val="00794DFC"/>
    <w:rsid w:val="00796147"/>
    <w:rsid w:val="00796428"/>
    <w:rsid w:val="007A05CD"/>
    <w:rsid w:val="007A1147"/>
    <w:rsid w:val="007A195F"/>
    <w:rsid w:val="007A4A08"/>
    <w:rsid w:val="007A523C"/>
    <w:rsid w:val="007B015D"/>
    <w:rsid w:val="007B0537"/>
    <w:rsid w:val="007B2DDA"/>
    <w:rsid w:val="007B3656"/>
    <w:rsid w:val="007B3AB9"/>
    <w:rsid w:val="007B6936"/>
    <w:rsid w:val="007C08D6"/>
    <w:rsid w:val="007C1CD2"/>
    <w:rsid w:val="007C33AD"/>
    <w:rsid w:val="007C35FC"/>
    <w:rsid w:val="007C3904"/>
    <w:rsid w:val="007C74A7"/>
    <w:rsid w:val="007D0744"/>
    <w:rsid w:val="007D1381"/>
    <w:rsid w:val="007D284F"/>
    <w:rsid w:val="007D3171"/>
    <w:rsid w:val="007D56DE"/>
    <w:rsid w:val="007D6358"/>
    <w:rsid w:val="007D6A8B"/>
    <w:rsid w:val="007D7935"/>
    <w:rsid w:val="007E3C3A"/>
    <w:rsid w:val="007E5659"/>
    <w:rsid w:val="007F192E"/>
    <w:rsid w:val="007F1BC7"/>
    <w:rsid w:val="007F1D3D"/>
    <w:rsid w:val="007F2DBD"/>
    <w:rsid w:val="007F5133"/>
    <w:rsid w:val="007F5465"/>
    <w:rsid w:val="007F5AF0"/>
    <w:rsid w:val="007F6EBF"/>
    <w:rsid w:val="00802800"/>
    <w:rsid w:val="00803A40"/>
    <w:rsid w:val="00807C0F"/>
    <w:rsid w:val="00807C57"/>
    <w:rsid w:val="008118D1"/>
    <w:rsid w:val="00813DD9"/>
    <w:rsid w:val="0081724B"/>
    <w:rsid w:val="008217E3"/>
    <w:rsid w:val="00823EC5"/>
    <w:rsid w:val="00826420"/>
    <w:rsid w:val="00830444"/>
    <w:rsid w:val="00830D4A"/>
    <w:rsid w:val="00834323"/>
    <w:rsid w:val="00834E27"/>
    <w:rsid w:val="00841825"/>
    <w:rsid w:val="008430A7"/>
    <w:rsid w:val="00844340"/>
    <w:rsid w:val="00844418"/>
    <w:rsid w:val="00851763"/>
    <w:rsid w:val="00856415"/>
    <w:rsid w:val="008578BE"/>
    <w:rsid w:val="00860810"/>
    <w:rsid w:val="0086454D"/>
    <w:rsid w:val="008648F1"/>
    <w:rsid w:val="00872E30"/>
    <w:rsid w:val="00874712"/>
    <w:rsid w:val="008754FD"/>
    <w:rsid w:val="00875FBF"/>
    <w:rsid w:val="00876C5F"/>
    <w:rsid w:val="008774A7"/>
    <w:rsid w:val="00877C8C"/>
    <w:rsid w:val="00881211"/>
    <w:rsid w:val="008844FB"/>
    <w:rsid w:val="008866C7"/>
    <w:rsid w:val="00887D48"/>
    <w:rsid w:val="00890D97"/>
    <w:rsid w:val="008911F4"/>
    <w:rsid w:val="00891F37"/>
    <w:rsid w:val="0089242B"/>
    <w:rsid w:val="00893225"/>
    <w:rsid w:val="00894046"/>
    <w:rsid w:val="008956F8"/>
    <w:rsid w:val="00896CDC"/>
    <w:rsid w:val="0089797D"/>
    <w:rsid w:val="00897DA3"/>
    <w:rsid w:val="00897EAE"/>
    <w:rsid w:val="008A0B1F"/>
    <w:rsid w:val="008A1267"/>
    <w:rsid w:val="008A21A6"/>
    <w:rsid w:val="008A3554"/>
    <w:rsid w:val="008A4483"/>
    <w:rsid w:val="008A65E8"/>
    <w:rsid w:val="008B1D1B"/>
    <w:rsid w:val="008B29F2"/>
    <w:rsid w:val="008B69E3"/>
    <w:rsid w:val="008B7044"/>
    <w:rsid w:val="008B77FF"/>
    <w:rsid w:val="008B7DC0"/>
    <w:rsid w:val="008C0EBC"/>
    <w:rsid w:val="008C138E"/>
    <w:rsid w:val="008C2138"/>
    <w:rsid w:val="008C31C3"/>
    <w:rsid w:val="008C3E37"/>
    <w:rsid w:val="008C6074"/>
    <w:rsid w:val="008C684A"/>
    <w:rsid w:val="008C6E4C"/>
    <w:rsid w:val="008D14CB"/>
    <w:rsid w:val="008D2570"/>
    <w:rsid w:val="008D3AFE"/>
    <w:rsid w:val="008D4B69"/>
    <w:rsid w:val="008D5BEC"/>
    <w:rsid w:val="008D7BAF"/>
    <w:rsid w:val="008E07EE"/>
    <w:rsid w:val="008E11D2"/>
    <w:rsid w:val="008E150D"/>
    <w:rsid w:val="008E52B3"/>
    <w:rsid w:val="009006B5"/>
    <w:rsid w:val="00903B0E"/>
    <w:rsid w:val="00903FF6"/>
    <w:rsid w:val="00905C7F"/>
    <w:rsid w:val="00907137"/>
    <w:rsid w:val="00910FF1"/>
    <w:rsid w:val="009116EF"/>
    <w:rsid w:val="00914E20"/>
    <w:rsid w:val="009176FB"/>
    <w:rsid w:val="00921515"/>
    <w:rsid w:val="0092436E"/>
    <w:rsid w:val="00925DE1"/>
    <w:rsid w:val="0092712C"/>
    <w:rsid w:val="00930978"/>
    <w:rsid w:val="0093148D"/>
    <w:rsid w:val="00932684"/>
    <w:rsid w:val="009343D6"/>
    <w:rsid w:val="00934552"/>
    <w:rsid w:val="00935CA3"/>
    <w:rsid w:val="00935DB2"/>
    <w:rsid w:val="009362A8"/>
    <w:rsid w:val="00941BE6"/>
    <w:rsid w:val="009453FC"/>
    <w:rsid w:val="009465D5"/>
    <w:rsid w:val="00946F55"/>
    <w:rsid w:val="0094778D"/>
    <w:rsid w:val="009479AA"/>
    <w:rsid w:val="00947DA2"/>
    <w:rsid w:val="009512C3"/>
    <w:rsid w:val="00952AB5"/>
    <w:rsid w:val="00953A26"/>
    <w:rsid w:val="00955072"/>
    <w:rsid w:val="00955A47"/>
    <w:rsid w:val="00955C39"/>
    <w:rsid w:val="0096058A"/>
    <w:rsid w:val="00965922"/>
    <w:rsid w:val="00966805"/>
    <w:rsid w:val="00966D01"/>
    <w:rsid w:val="00971E6E"/>
    <w:rsid w:val="009721C1"/>
    <w:rsid w:val="00973D68"/>
    <w:rsid w:val="0097409B"/>
    <w:rsid w:val="0097482A"/>
    <w:rsid w:val="009811DD"/>
    <w:rsid w:val="00981C45"/>
    <w:rsid w:val="009842DF"/>
    <w:rsid w:val="00985E98"/>
    <w:rsid w:val="00986812"/>
    <w:rsid w:val="0099281B"/>
    <w:rsid w:val="009A2FA0"/>
    <w:rsid w:val="009A3571"/>
    <w:rsid w:val="009A538C"/>
    <w:rsid w:val="009A652C"/>
    <w:rsid w:val="009A6C55"/>
    <w:rsid w:val="009A700E"/>
    <w:rsid w:val="009A7A5E"/>
    <w:rsid w:val="009B0EA9"/>
    <w:rsid w:val="009B1ABE"/>
    <w:rsid w:val="009B2A0A"/>
    <w:rsid w:val="009B2A78"/>
    <w:rsid w:val="009B6F09"/>
    <w:rsid w:val="009B7F82"/>
    <w:rsid w:val="009C1864"/>
    <w:rsid w:val="009C5136"/>
    <w:rsid w:val="009C6724"/>
    <w:rsid w:val="009C6CCE"/>
    <w:rsid w:val="009C6F23"/>
    <w:rsid w:val="009D0510"/>
    <w:rsid w:val="009D0EFD"/>
    <w:rsid w:val="009D1719"/>
    <w:rsid w:val="009D1E39"/>
    <w:rsid w:val="009D34C0"/>
    <w:rsid w:val="009D378F"/>
    <w:rsid w:val="009D3F6A"/>
    <w:rsid w:val="009D422F"/>
    <w:rsid w:val="009D4D27"/>
    <w:rsid w:val="009D5115"/>
    <w:rsid w:val="009D5855"/>
    <w:rsid w:val="009D6F05"/>
    <w:rsid w:val="009E0304"/>
    <w:rsid w:val="009E1D4D"/>
    <w:rsid w:val="009E3170"/>
    <w:rsid w:val="009E404A"/>
    <w:rsid w:val="009E52A8"/>
    <w:rsid w:val="009E5E01"/>
    <w:rsid w:val="009E63E8"/>
    <w:rsid w:val="009E7043"/>
    <w:rsid w:val="009E7BE1"/>
    <w:rsid w:val="009F15D5"/>
    <w:rsid w:val="009F19CA"/>
    <w:rsid w:val="009F4C62"/>
    <w:rsid w:val="009F5A51"/>
    <w:rsid w:val="009F5D23"/>
    <w:rsid w:val="009F7610"/>
    <w:rsid w:val="009F7B1F"/>
    <w:rsid w:val="00A00233"/>
    <w:rsid w:val="00A00969"/>
    <w:rsid w:val="00A02127"/>
    <w:rsid w:val="00A0423E"/>
    <w:rsid w:val="00A05980"/>
    <w:rsid w:val="00A06365"/>
    <w:rsid w:val="00A06A4E"/>
    <w:rsid w:val="00A07CEB"/>
    <w:rsid w:val="00A155C8"/>
    <w:rsid w:val="00A16FFA"/>
    <w:rsid w:val="00A17C4B"/>
    <w:rsid w:val="00A17FB3"/>
    <w:rsid w:val="00A20666"/>
    <w:rsid w:val="00A239B3"/>
    <w:rsid w:val="00A23CD5"/>
    <w:rsid w:val="00A25B4C"/>
    <w:rsid w:val="00A27C38"/>
    <w:rsid w:val="00A27E5E"/>
    <w:rsid w:val="00A316D5"/>
    <w:rsid w:val="00A3193F"/>
    <w:rsid w:val="00A31F9E"/>
    <w:rsid w:val="00A3305D"/>
    <w:rsid w:val="00A346C7"/>
    <w:rsid w:val="00A35BAD"/>
    <w:rsid w:val="00A37541"/>
    <w:rsid w:val="00A40C06"/>
    <w:rsid w:val="00A43CC7"/>
    <w:rsid w:val="00A459B1"/>
    <w:rsid w:val="00A45D36"/>
    <w:rsid w:val="00A46C95"/>
    <w:rsid w:val="00A51128"/>
    <w:rsid w:val="00A551C4"/>
    <w:rsid w:val="00A60240"/>
    <w:rsid w:val="00A621A7"/>
    <w:rsid w:val="00A62C28"/>
    <w:rsid w:val="00A6306B"/>
    <w:rsid w:val="00A65720"/>
    <w:rsid w:val="00A66D78"/>
    <w:rsid w:val="00A74A20"/>
    <w:rsid w:val="00A75295"/>
    <w:rsid w:val="00A76E1C"/>
    <w:rsid w:val="00A76F46"/>
    <w:rsid w:val="00A77A3E"/>
    <w:rsid w:val="00A8439A"/>
    <w:rsid w:val="00A86FE6"/>
    <w:rsid w:val="00A879FD"/>
    <w:rsid w:val="00A90FD4"/>
    <w:rsid w:val="00A910A4"/>
    <w:rsid w:val="00A92409"/>
    <w:rsid w:val="00A96684"/>
    <w:rsid w:val="00A96753"/>
    <w:rsid w:val="00A97EE9"/>
    <w:rsid w:val="00AA39F6"/>
    <w:rsid w:val="00AA3A17"/>
    <w:rsid w:val="00AA613A"/>
    <w:rsid w:val="00AB1B14"/>
    <w:rsid w:val="00AB2387"/>
    <w:rsid w:val="00AB418B"/>
    <w:rsid w:val="00AB7BE8"/>
    <w:rsid w:val="00AC52D8"/>
    <w:rsid w:val="00AC5B47"/>
    <w:rsid w:val="00AC7C03"/>
    <w:rsid w:val="00AC7F3E"/>
    <w:rsid w:val="00AD06F6"/>
    <w:rsid w:val="00AD106C"/>
    <w:rsid w:val="00AD313E"/>
    <w:rsid w:val="00AD4A87"/>
    <w:rsid w:val="00AD7724"/>
    <w:rsid w:val="00AE0E61"/>
    <w:rsid w:val="00AE1123"/>
    <w:rsid w:val="00AE2307"/>
    <w:rsid w:val="00AE5D1B"/>
    <w:rsid w:val="00AE7502"/>
    <w:rsid w:val="00AE7C99"/>
    <w:rsid w:val="00AF2304"/>
    <w:rsid w:val="00AF3D85"/>
    <w:rsid w:val="00AF6641"/>
    <w:rsid w:val="00AF666D"/>
    <w:rsid w:val="00B00963"/>
    <w:rsid w:val="00B03A3E"/>
    <w:rsid w:val="00B10AD9"/>
    <w:rsid w:val="00B133C0"/>
    <w:rsid w:val="00B1484C"/>
    <w:rsid w:val="00B16D23"/>
    <w:rsid w:val="00B17F65"/>
    <w:rsid w:val="00B2293C"/>
    <w:rsid w:val="00B2334C"/>
    <w:rsid w:val="00B24D8F"/>
    <w:rsid w:val="00B250A2"/>
    <w:rsid w:val="00B26D14"/>
    <w:rsid w:val="00B27631"/>
    <w:rsid w:val="00B3025E"/>
    <w:rsid w:val="00B308B5"/>
    <w:rsid w:val="00B37F5C"/>
    <w:rsid w:val="00B40179"/>
    <w:rsid w:val="00B41A39"/>
    <w:rsid w:val="00B439A9"/>
    <w:rsid w:val="00B50130"/>
    <w:rsid w:val="00B50337"/>
    <w:rsid w:val="00B50622"/>
    <w:rsid w:val="00B52761"/>
    <w:rsid w:val="00B53788"/>
    <w:rsid w:val="00B60508"/>
    <w:rsid w:val="00B60A5B"/>
    <w:rsid w:val="00B61FC5"/>
    <w:rsid w:val="00B62A3F"/>
    <w:rsid w:val="00B64916"/>
    <w:rsid w:val="00B667C9"/>
    <w:rsid w:val="00B671AC"/>
    <w:rsid w:val="00B6793A"/>
    <w:rsid w:val="00B67DBD"/>
    <w:rsid w:val="00B70208"/>
    <w:rsid w:val="00B703F9"/>
    <w:rsid w:val="00B72D3F"/>
    <w:rsid w:val="00B75878"/>
    <w:rsid w:val="00B762DD"/>
    <w:rsid w:val="00B774F1"/>
    <w:rsid w:val="00B801A9"/>
    <w:rsid w:val="00B803C4"/>
    <w:rsid w:val="00B8072D"/>
    <w:rsid w:val="00B8085C"/>
    <w:rsid w:val="00B828F6"/>
    <w:rsid w:val="00B8307E"/>
    <w:rsid w:val="00B85CC3"/>
    <w:rsid w:val="00B86D8F"/>
    <w:rsid w:val="00B91651"/>
    <w:rsid w:val="00B9328B"/>
    <w:rsid w:val="00B95EAB"/>
    <w:rsid w:val="00B971BE"/>
    <w:rsid w:val="00BA0CDD"/>
    <w:rsid w:val="00BA1502"/>
    <w:rsid w:val="00BA4E24"/>
    <w:rsid w:val="00BA5224"/>
    <w:rsid w:val="00BA6E8B"/>
    <w:rsid w:val="00BA77A1"/>
    <w:rsid w:val="00BB1818"/>
    <w:rsid w:val="00BB25E0"/>
    <w:rsid w:val="00BB4EE6"/>
    <w:rsid w:val="00BB687D"/>
    <w:rsid w:val="00BB6889"/>
    <w:rsid w:val="00BB69FE"/>
    <w:rsid w:val="00BB6E8E"/>
    <w:rsid w:val="00BB6F39"/>
    <w:rsid w:val="00BB783E"/>
    <w:rsid w:val="00BB7A18"/>
    <w:rsid w:val="00BC017C"/>
    <w:rsid w:val="00BC2AD2"/>
    <w:rsid w:val="00BC61C4"/>
    <w:rsid w:val="00BC6968"/>
    <w:rsid w:val="00BD0ABE"/>
    <w:rsid w:val="00BD2EE8"/>
    <w:rsid w:val="00BD55D6"/>
    <w:rsid w:val="00BE2E97"/>
    <w:rsid w:val="00BE773F"/>
    <w:rsid w:val="00BE78C3"/>
    <w:rsid w:val="00BE7E5E"/>
    <w:rsid w:val="00BF130D"/>
    <w:rsid w:val="00BF1AA9"/>
    <w:rsid w:val="00BF28DA"/>
    <w:rsid w:val="00BF2AA6"/>
    <w:rsid w:val="00BF5324"/>
    <w:rsid w:val="00BF5A0F"/>
    <w:rsid w:val="00C02ED9"/>
    <w:rsid w:val="00C07CEE"/>
    <w:rsid w:val="00C07E20"/>
    <w:rsid w:val="00C125CA"/>
    <w:rsid w:val="00C13F3F"/>
    <w:rsid w:val="00C14EB8"/>
    <w:rsid w:val="00C17165"/>
    <w:rsid w:val="00C17389"/>
    <w:rsid w:val="00C21B0A"/>
    <w:rsid w:val="00C23290"/>
    <w:rsid w:val="00C2347A"/>
    <w:rsid w:val="00C2497B"/>
    <w:rsid w:val="00C27F01"/>
    <w:rsid w:val="00C31489"/>
    <w:rsid w:val="00C314E7"/>
    <w:rsid w:val="00C324E8"/>
    <w:rsid w:val="00C329F1"/>
    <w:rsid w:val="00C33CAD"/>
    <w:rsid w:val="00C35427"/>
    <w:rsid w:val="00C3570E"/>
    <w:rsid w:val="00C36A18"/>
    <w:rsid w:val="00C37B2A"/>
    <w:rsid w:val="00C4334C"/>
    <w:rsid w:val="00C43A00"/>
    <w:rsid w:val="00C44083"/>
    <w:rsid w:val="00C46314"/>
    <w:rsid w:val="00C472F4"/>
    <w:rsid w:val="00C47674"/>
    <w:rsid w:val="00C51142"/>
    <w:rsid w:val="00C52341"/>
    <w:rsid w:val="00C53724"/>
    <w:rsid w:val="00C5410C"/>
    <w:rsid w:val="00C61B91"/>
    <w:rsid w:val="00C61E5D"/>
    <w:rsid w:val="00C66F27"/>
    <w:rsid w:val="00C674A1"/>
    <w:rsid w:val="00C67DD3"/>
    <w:rsid w:val="00C73EB5"/>
    <w:rsid w:val="00C743E4"/>
    <w:rsid w:val="00C746E6"/>
    <w:rsid w:val="00C74780"/>
    <w:rsid w:val="00C74967"/>
    <w:rsid w:val="00C772E8"/>
    <w:rsid w:val="00C77406"/>
    <w:rsid w:val="00C80DE9"/>
    <w:rsid w:val="00C816B4"/>
    <w:rsid w:val="00C83DA9"/>
    <w:rsid w:val="00C8646A"/>
    <w:rsid w:val="00C94272"/>
    <w:rsid w:val="00C95227"/>
    <w:rsid w:val="00C96A05"/>
    <w:rsid w:val="00CA0C7B"/>
    <w:rsid w:val="00CA0E77"/>
    <w:rsid w:val="00CA1709"/>
    <w:rsid w:val="00CA261D"/>
    <w:rsid w:val="00CA5A02"/>
    <w:rsid w:val="00CA655E"/>
    <w:rsid w:val="00CB111F"/>
    <w:rsid w:val="00CB1E8E"/>
    <w:rsid w:val="00CB22C3"/>
    <w:rsid w:val="00CB4085"/>
    <w:rsid w:val="00CB5348"/>
    <w:rsid w:val="00CC2DFC"/>
    <w:rsid w:val="00CC34F2"/>
    <w:rsid w:val="00CC3AE4"/>
    <w:rsid w:val="00CC5DA2"/>
    <w:rsid w:val="00CC759E"/>
    <w:rsid w:val="00CC7773"/>
    <w:rsid w:val="00CD0041"/>
    <w:rsid w:val="00CD10A2"/>
    <w:rsid w:val="00CD133D"/>
    <w:rsid w:val="00CD18D1"/>
    <w:rsid w:val="00CD3FBF"/>
    <w:rsid w:val="00CD599B"/>
    <w:rsid w:val="00CE0DFF"/>
    <w:rsid w:val="00CE17DC"/>
    <w:rsid w:val="00CE219D"/>
    <w:rsid w:val="00CE5932"/>
    <w:rsid w:val="00CE5B6A"/>
    <w:rsid w:val="00CE7DED"/>
    <w:rsid w:val="00CF0C53"/>
    <w:rsid w:val="00CF2384"/>
    <w:rsid w:val="00CF724F"/>
    <w:rsid w:val="00CF734E"/>
    <w:rsid w:val="00CF7DA4"/>
    <w:rsid w:val="00D020C7"/>
    <w:rsid w:val="00D037CA"/>
    <w:rsid w:val="00D0611C"/>
    <w:rsid w:val="00D15053"/>
    <w:rsid w:val="00D16E1A"/>
    <w:rsid w:val="00D20756"/>
    <w:rsid w:val="00D25B54"/>
    <w:rsid w:val="00D31051"/>
    <w:rsid w:val="00D32EA6"/>
    <w:rsid w:val="00D33B60"/>
    <w:rsid w:val="00D374F3"/>
    <w:rsid w:val="00D425F5"/>
    <w:rsid w:val="00D42B56"/>
    <w:rsid w:val="00D440E3"/>
    <w:rsid w:val="00D46F57"/>
    <w:rsid w:val="00D47598"/>
    <w:rsid w:val="00D50573"/>
    <w:rsid w:val="00D50D33"/>
    <w:rsid w:val="00D51CD5"/>
    <w:rsid w:val="00D5277D"/>
    <w:rsid w:val="00D52981"/>
    <w:rsid w:val="00D536E9"/>
    <w:rsid w:val="00D55C8D"/>
    <w:rsid w:val="00D57420"/>
    <w:rsid w:val="00D57D5D"/>
    <w:rsid w:val="00D62267"/>
    <w:rsid w:val="00D62EA1"/>
    <w:rsid w:val="00D63690"/>
    <w:rsid w:val="00D648E5"/>
    <w:rsid w:val="00D66F1D"/>
    <w:rsid w:val="00D67CDE"/>
    <w:rsid w:val="00D71580"/>
    <w:rsid w:val="00D749AE"/>
    <w:rsid w:val="00D74A1D"/>
    <w:rsid w:val="00D755CF"/>
    <w:rsid w:val="00D763A9"/>
    <w:rsid w:val="00D8072F"/>
    <w:rsid w:val="00D81371"/>
    <w:rsid w:val="00D8248E"/>
    <w:rsid w:val="00D82A70"/>
    <w:rsid w:val="00D82BA1"/>
    <w:rsid w:val="00D8427F"/>
    <w:rsid w:val="00D84709"/>
    <w:rsid w:val="00D86C71"/>
    <w:rsid w:val="00D86D57"/>
    <w:rsid w:val="00D9007F"/>
    <w:rsid w:val="00D90503"/>
    <w:rsid w:val="00D9113D"/>
    <w:rsid w:val="00D91AC1"/>
    <w:rsid w:val="00D9404B"/>
    <w:rsid w:val="00D9616D"/>
    <w:rsid w:val="00D97DD4"/>
    <w:rsid w:val="00DA0D37"/>
    <w:rsid w:val="00DA1352"/>
    <w:rsid w:val="00DA277D"/>
    <w:rsid w:val="00DA324D"/>
    <w:rsid w:val="00DA6F12"/>
    <w:rsid w:val="00DB0190"/>
    <w:rsid w:val="00DB0B23"/>
    <w:rsid w:val="00DB0D14"/>
    <w:rsid w:val="00DB13BF"/>
    <w:rsid w:val="00DB17C2"/>
    <w:rsid w:val="00DB2168"/>
    <w:rsid w:val="00DB4A0F"/>
    <w:rsid w:val="00DB63EC"/>
    <w:rsid w:val="00DB6957"/>
    <w:rsid w:val="00DB7F20"/>
    <w:rsid w:val="00DC0E7C"/>
    <w:rsid w:val="00DC136F"/>
    <w:rsid w:val="00DC3DB9"/>
    <w:rsid w:val="00DC5AE7"/>
    <w:rsid w:val="00DC6212"/>
    <w:rsid w:val="00DC6879"/>
    <w:rsid w:val="00DD32E0"/>
    <w:rsid w:val="00DD3524"/>
    <w:rsid w:val="00DD6344"/>
    <w:rsid w:val="00DE1201"/>
    <w:rsid w:val="00DE161C"/>
    <w:rsid w:val="00DE27FD"/>
    <w:rsid w:val="00DE5553"/>
    <w:rsid w:val="00DE7643"/>
    <w:rsid w:val="00DF1629"/>
    <w:rsid w:val="00DF22A1"/>
    <w:rsid w:val="00DF45DC"/>
    <w:rsid w:val="00DF6635"/>
    <w:rsid w:val="00E01AA0"/>
    <w:rsid w:val="00E02DC6"/>
    <w:rsid w:val="00E054F0"/>
    <w:rsid w:val="00E06C61"/>
    <w:rsid w:val="00E1187F"/>
    <w:rsid w:val="00E13088"/>
    <w:rsid w:val="00E13922"/>
    <w:rsid w:val="00E16C37"/>
    <w:rsid w:val="00E21963"/>
    <w:rsid w:val="00E21B95"/>
    <w:rsid w:val="00E2250F"/>
    <w:rsid w:val="00E22C0C"/>
    <w:rsid w:val="00E23D65"/>
    <w:rsid w:val="00E2414B"/>
    <w:rsid w:val="00E31F4E"/>
    <w:rsid w:val="00E31FE2"/>
    <w:rsid w:val="00E325F9"/>
    <w:rsid w:val="00E3290A"/>
    <w:rsid w:val="00E35CA2"/>
    <w:rsid w:val="00E36B8A"/>
    <w:rsid w:val="00E378A1"/>
    <w:rsid w:val="00E41A7D"/>
    <w:rsid w:val="00E41C2B"/>
    <w:rsid w:val="00E438DD"/>
    <w:rsid w:val="00E505A6"/>
    <w:rsid w:val="00E53D3D"/>
    <w:rsid w:val="00E55B88"/>
    <w:rsid w:val="00E55D62"/>
    <w:rsid w:val="00E560F5"/>
    <w:rsid w:val="00E57B8D"/>
    <w:rsid w:val="00E6629C"/>
    <w:rsid w:val="00E66697"/>
    <w:rsid w:val="00E66758"/>
    <w:rsid w:val="00E671B4"/>
    <w:rsid w:val="00E71C4C"/>
    <w:rsid w:val="00E726C2"/>
    <w:rsid w:val="00E72AF2"/>
    <w:rsid w:val="00E75E85"/>
    <w:rsid w:val="00E80550"/>
    <w:rsid w:val="00E86176"/>
    <w:rsid w:val="00E8695F"/>
    <w:rsid w:val="00E86E65"/>
    <w:rsid w:val="00E87010"/>
    <w:rsid w:val="00E90367"/>
    <w:rsid w:val="00E91096"/>
    <w:rsid w:val="00E93611"/>
    <w:rsid w:val="00E945ED"/>
    <w:rsid w:val="00E9545D"/>
    <w:rsid w:val="00E961A2"/>
    <w:rsid w:val="00E96E10"/>
    <w:rsid w:val="00EA1A5F"/>
    <w:rsid w:val="00EA4F6B"/>
    <w:rsid w:val="00EA67BC"/>
    <w:rsid w:val="00EB10AB"/>
    <w:rsid w:val="00EB145D"/>
    <w:rsid w:val="00EB29E3"/>
    <w:rsid w:val="00EB550F"/>
    <w:rsid w:val="00EB58DC"/>
    <w:rsid w:val="00EB681B"/>
    <w:rsid w:val="00EB6A5E"/>
    <w:rsid w:val="00EB792F"/>
    <w:rsid w:val="00EC000D"/>
    <w:rsid w:val="00EC54B4"/>
    <w:rsid w:val="00EC57D7"/>
    <w:rsid w:val="00EC6E6D"/>
    <w:rsid w:val="00EC7484"/>
    <w:rsid w:val="00ED24BB"/>
    <w:rsid w:val="00ED428A"/>
    <w:rsid w:val="00ED57D9"/>
    <w:rsid w:val="00EE0C96"/>
    <w:rsid w:val="00EE13F2"/>
    <w:rsid w:val="00EE21D7"/>
    <w:rsid w:val="00EE2916"/>
    <w:rsid w:val="00EE2F0A"/>
    <w:rsid w:val="00EE47BE"/>
    <w:rsid w:val="00EE5976"/>
    <w:rsid w:val="00EE7135"/>
    <w:rsid w:val="00EF184D"/>
    <w:rsid w:val="00EF1E76"/>
    <w:rsid w:val="00EF307E"/>
    <w:rsid w:val="00EF7F78"/>
    <w:rsid w:val="00F019B1"/>
    <w:rsid w:val="00F02784"/>
    <w:rsid w:val="00F066E9"/>
    <w:rsid w:val="00F0675D"/>
    <w:rsid w:val="00F119FF"/>
    <w:rsid w:val="00F13CF1"/>
    <w:rsid w:val="00F1442B"/>
    <w:rsid w:val="00F15083"/>
    <w:rsid w:val="00F15CCC"/>
    <w:rsid w:val="00F15FE5"/>
    <w:rsid w:val="00F17302"/>
    <w:rsid w:val="00F21BCA"/>
    <w:rsid w:val="00F22658"/>
    <w:rsid w:val="00F23D26"/>
    <w:rsid w:val="00F248E0"/>
    <w:rsid w:val="00F27173"/>
    <w:rsid w:val="00F3655E"/>
    <w:rsid w:val="00F37870"/>
    <w:rsid w:val="00F4175B"/>
    <w:rsid w:val="00F45E05"/>
    <w:rsid w:val="00F462D2"/>
    <w:rsid w:val="00F52115"/>
    <w:rsid w:val="00F52397"/>
    <w:rsid w:val="00F54D12"/>
    <w:rsid w:val="00F553F5"/>
    <w:rsid w:val="00F55EC9"/>
    <w:rsid w:val="00F5666E"/>
    <w:rsid w:val="00F57F5A"/>
    <w:rsid w:val="00F6171C"/>
    <w:rsid w:val="00F635AB"/>
    <w:rsid w:val="00F64406"/>
    <w:rsid w:val="00F653EC"/>
    <w:rsid w:val="00F65B77"/>
    <w:rsid w:val="00F729E6"/>
    <w:rsid w:val="00F72F35"/>
    <w:rsid w:val="00F7341D"/>
    <w:rsid w:val="00F737F2"/>
    <w:rsid w:val="00F76DDB"/>
    <w:rsid w:val="00F81616"/>
    <w:rsid w:val="00F817DC"/>
    <w:rsid w:val="00F82195"/>
    <w:rsid w:val="00F84316"/>
    <w:rsid w:val="00F84DF9"/>
    <w:rsid w:val="00F850F3"/>
    <w:rsid w:val="00F870F2"/>
    <w:rsid w:val="00F87612"/>
    <w:rsid w:val="00F90E3E"/>
    <w:rsid w:val="00F91F7D"/>
    <w:rsid w:val="00FA2467"/>
    <w:rsid w:val="00FA2A21"/>
    <w:rsid w:val="00FA4FE7"/>
    <w:rsid w:val="00FA5A97"/>
    <w:rsid w:val="00FA7AFF"/>
    <w:rsid w:val="00FA7B6B"/>
    <w:rsid w:val="00FB6817"/>
    <w:rsid w:val="00FC1C13"/>
    <w:rsid w:val="00FC2DAE"/>
    <w:rsid w:val="00FC32BB"/>
    <w:rsid w:val="00FD09A5"/>
    <w:rsid w:val="00FD7AA4"/>
    <w:rsid w:val="00FE4F28"/>
    <w:rsid w:val="00FE6A5B"/>
    <w:rsid w:val="00FF12F8"/>
    <w:rsid w:val="00FF4CF4"/>
    <w:rsid w:val="00FF555F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21"/>
    <o:shapelayout v:ext="edit">
      <o:idmap v:ext="edit" data="1"/>
    </o:shapelayout>
  </w:shapeDefaults>
  <w:decimalSymbol w:val="."/>
  <w:listSeparator w:val=";"/>
  <w14:defaultImageDpi w14:val="300"/>
  <w15:docId w15:val="{C58874E1-B91F-4AE4-BA3D-D91E91D08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AC1"/>
    <w:pPr>
      <w:spacing w:after="120"/>
    </w:pPr>
    <w:rPr>
      <w:rFonts w:asciiTheme="minorHAnsi" w:hAnsiTheme="minorHAnsi" w:cstheme="majorHAnsi"/>
    </w:rPr>
  </w:style>
  <w:style w:type="paragraph" w:styleId="Titre1">
    <w:name w:val="heading 1"/>
    <w:basedOn w:val="Normal"/>
    <w:next w:val="Normal"/>
    <w:qFormat/>
    <w:rsid w:val="00C2497B"/>
    <w:pPr>
      <w:numPr>
        <w:numId w:val="26"/>
      </w:numPr>
      <w:pBdr>
        <w:bottom w:val="single" w:sz="4" w:space="1" w:color="088EBB"/>
      </w:pBdr>
      <w:spacing w:before="240"/>
      <w:outlineLvl w:val="0"/>
    </w:pPr>
    <w:rPr>
      <w:rFonts w:asciiTheme="majorHAnsi" w:hAnsiTheme="majorHAnsi"/>
      <w:b/>
      <w:color w:val="088EBB"/>
      <w:spacing w:val="20"/>
      <w:sz w:val="28"/>
      <w:szCs w:val="28"/>
    </w:rPr>
  </w:style>
  <w:style w:type="paragraph" w:styleId="Titre2">
    <w:name w:val="heading 2"/>
    <w:basedOn w:val="Normal"/>
    <w:next w:val="Normal"/>
    <w:link w:val="Titre2Car"/>
    <w:qFormat/>
    <w:rsid w:val="00C2497B"/>
    <w:pPr>
      <w:numPr>
        <w:ilvl w:val="1"/>
        <w:numId w:val="26"/>
      </w:numPr>
      <w:outlineLvl w:val="1"/>
    </w:pPr>
    <w:rPr>
      <w:rFonts w:asciiTheme="majorHAnsi" w:hAnsiTheme="majorHAnsi"/>
      <w:b/>
      <w:color w:val="088EBB"/>
      <w:sz w:val="26"/>
      <w:szCs w:val="26"/>
    </w:rPr>
  </w:style>
  <w:style w:type="paragraph" w:styleId="Titre3">
    <w:name w:val="heading 3"/>
    <w:basedOn w:val="Normal"/>
    <w:next w:val="Normal"/>
    <w:qFormat/>
    <w:rsid w:val="00C2497B"/>
    <w:pPr>
      <w:keepNext/>
      <w:numPr>
        <w:ilvl w:val="2"/>
        <w:numId w:val="26"/>
      </w:numPr>
      <w:spacing w:before="120"/>
      <w:outlineLvl w:val="2"/>
    </w:pPr>
    <w:rPr>
      <w:rFonts w:asciiTheme="majorHAnsi" w:hAnsiTheme="majorHAnsi"/>
      <w:b/>
      <w:i/>
      <w:color w:val="088EBB"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26"/>
      </w:numPr>
      <w:spacing w:before="240" w:after="60"/>
      <w:outlineLvl w:val="3"/>
    </w:pPr>
    <w:rPr>
      <w:b/>
    </w:rPr>
  </w:style>
  <w:style w:type="paragraph" w:styleId="Titre5">
    <w:name w:val="heading 5"/>
    <w:basedOn w:val="Normal"/>
    <w:next w:val="Normal"/>
    <w:qFormat/>
    <w:pPr>
      <w:numPr>
        <w:ilvl w:val="4"/>
        <w:numId w:val="26"/>
      </w:numPr>
      <w:spacing w:before="240" w:after="60"/>
      <w:outlineLvl w:val="4"/>
    </w:pPr>
  </w:style>
  <w:style w:type="paragraph" w:styleId="Titre6">
    <w:name w:val="heading 6"/>
    <w:basedOn w:val="Normal"/>
    <w:next w:val="Normal"/>
    <w:qFormat/>
    <w:pPr>
      <w:numPr>
        <w:ilvl w:val="5"/>
        <w:numId w:val="26"/>
      </w:numPr>
      <w:spacing w:before="240" w:after="60"/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26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26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26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aliases w:val="Pied page"/>
    <w:link w:val="En-tteCar"/>
    <w:pPr>
      <w:jc w:val="center"/>
    </w:pPr>
    <w:rPr>
      <w:rFonts w:ascii="Arial" w:hAnsi="Arial"/>
      <w:noProof/>
    </w:rPr>
  </w:style>
  <w:style w:type="paragraph" w:styleId="Pieddepage">
    <w:name w:val="footer"/>
    <w:basedOn w:val="Normal"/>
    <w:link w:val="PieddepageCar"/>
    <w:pPr>
      <w:tabs>
        <w:tab w:val="center" w:pos="4536"/>
        <w:tab w:val="right" w:pos="9072"/>
      </w:tabs>
    </w:pPr>
  </w:style>
  <w:style w:type="paragraph" w:customStyle="1" w:styleId="Code">
    <w:name w:val="Code"/>
    <w:rPr>
      <w:rFonts w:ascii="Courier New" w:hAnsi="Courier New"/>
      <w:noProof/>
      <w:sz w:val="18"/>
    </w:rPr>
  </w:style>
  <w:style w:type="paragraph" w:styleId="Titre">
    <w:name w:val="Title"/>
    <w:basedOn w:val="Normal"/>
    <w:link w:val="TitreCar"/>
    <w:qFormat/>
    <w:rsid w:val="00C2497B"/>
    <w:pPr>
      <w:spacing w:after="0"/>
      <w:jc w:val="right"/>
    </w:pPr>
    <w:rPr>
      <w:rFonts w:asciiTheme="majorHAnsi" w:hAnsi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paragraph" w:styleId="Sous-titre">
    <w:name w:val="Subtitle"/>
    <w:basedOn w:val="Normal"/>
    <w:link w:val="Sous-titreCar"/>
    <w:qFormat/>
    <w:rsid w:val="00C2497B"/>
    <w:pPr>
      <w:spacing w:after="0"/>
      <w:jc w:val="right"/>
    </w:pPr>
    <w:rPr>
      <w:rFonts w:asciiTheme="majorHAnsi" w:hAnsiTheme="majorHAnsi"/>
      <w:color w:val="088EBB"/>
      <w:sz w:val="44"/>
      <w:szCs w:val="36"/>
    </w:rPr>
  </w:style>
  <w:style w:type="paragraph" w:styleId="Textedebulles">
    <w:name w:val="Balloon Text"/>
    <w:basedOn w:val="Normal"/>
    <w:link w:val="TextedebullesCar"/>
    <w:rsid w:val="00B75878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75878"/>
    <w:rPr>
      <w:rFonts w:ascii="Tahoma" w:hAnsi="Tahoma" w:cs="Tahoma"/>
      <w:sz w:val="16"/>
      <w:szCs w:val="16"/>
      <w:lang w:val="fr-FR" w:eastAsia="fr-FR"/>
    </w:rPr>
  </w:style>
  <w:style w:type="character" w:customStyle="1" w:styleId="En-tteCar">
    <w:name w:val="En-tête Car"/>
    <w:aliases w:val="Pied page Car"/>
    <w:basedOn w:val="Policepardfaut"/>
    <w:link w:val="En-tte"/>
    <w:rsid w:val="00FA4FE7"/>
    <w:rPr>
      <w:rFonts w:ascii="Arial" w:hAnsi="Arial"/>
      <w:noProof/>
      <w:sz w:val="24"/>
      <w:lang w:val="fr-FR" w:eastAsia="fr-FR" w:bidi="ar-SA"/>
    </w:rPr>
  </w:style>
  <w:style w:type="paragraph" w:styleId="Paragraphedeliste">
    <w:name w:val="List Paragraph"/>
    <w:basedOn w:val="Normal"/>
    <w:uiPriority w:val="34"/>
    <w:qFormat/>
    <w:rsid w:val="001F22A4"/>
    <w:pPr>
      <w:ind w:left="708"/>
    </w:pPr>
  </w:style>
  <w:style w:type="character" w:styleId="Accentuation">
    <w:name w:val="Emphasis"/>
    <w:qFormat/>
    <w:rsid w:val="002F759D"/>
    <w:rPr>
      <w:i/>
      <w:iCs/>
    </w:rPr>
  </w:style>
  <w:style w:type="character" w:styleId="Lienhypertexte">
    <w:name w:val="Hyperlink"/>
    <w:basedOn w:val="Policepardfaut"/>
    <w:uiPriority w:val="99"/>
    <w:unhideWhenUsed/>
    <w:rsid w:val="00DB0B23"/>
    <w:rPr>
      <w:color w:val="0000FF"/>
      <w:u w:val="single"/>
    </w:rPr>
  </w:style>
  <w:style w:type="paragraph" w:styleId="NormalWeb">
    <w:name w:val="Normal (Web)"/>
    <w:basedOn w:val="Normal"/>
    <w:unhideWhenUsed/>
    <w:rsid w:val="00054576"/>
    <w:pPr>
      <w:spacing w:before="100" w:beforeAutospacing="1" w:after="100" w:afterAutospacing="1"/>
    </w:pPr>
    <w:rPr>
      <w:lang w:val="fr-CH" w:eastAsia="fr-CH"/>
    </w:rPr>
  </w:style>
  <w:style w:type="table" w:styleId="Grilledutableau">
    <w:name w:val="Table Grid"/>
    <w:basedOn w:val="TableauNormal"/>
    <w:rsid w:val="00AF3D8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arquedecommentaire">
    <w:name w:val="annotation reference"/>
    <w:basedOn w:val="Policepardfaut"/>
    <w:rsid w:val="00D020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D020C7"/>
    <w:rPr>
      <w:sz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D020C7"/>
  </w:style>
  <w:style w:type="paragraph" w:styleId="Objetducommentaire">
    <w:name w:val="annotation subject"/>
    <w:basedOn w:val="Commentaire"/>
    <w:next w:val="Commentaire"/>
    <w:link w:val="ObjetducommentaireCar"/>
    <w:rsid w:val="00D020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D020C7"/>
    <w:rPr>
      <w:b/>
      <w:bCs/>
    </w:rPr>
  </w:style>
  <w:style w:type="table" w:styleId="Listemoyenne1-Accent2">
    <w:name w:val="Medium List 1 Accent 2"/>
    <w:basedOn w:val="TableauNormal"/>
    <w:uiPriority w:val="60"/>
    <w:rsid w:val="004E27D7"/>
    <w:rPr>
      <w:color w:val="000000" w:themeColor="text1"/>
    </w:rPr>
    <w:tblPr>
      <w:tblStyleRowBandSize w:val="1"/>
      <w:tblStyleColBandSize w:val="1"/>
      <w:tblBorders>
        <w:top w:val="single" w:sz="8" w:space="0" w:color="E41613" w:themeColor="accent2"/>
        <w:bottom w:val="single" w:sz="8" w:space="0" w:color="E4161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41613" w:themeColor="accent2"/>
        </w:tcBorders>
      </w:tcPr>
    </w:tblStylePr>
    <w:tblStylePr w:type="lastRow">
      <w:rPr>
        <w:b/>
        <w:bCs/>
        <w:color w:val="DBEEF3" w:themeColor="text2"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41613" w:themeColor="accent2"/>
          <w:bottom w:val="single" w:sz="8" w:space="0" w:color="E41613" w:themeColor="accent2"/>
        </w:tcBorders>
      </w:tcPr>
    </w:tblStylePr>
    <w:tblStylePr w:type="band1Vert">
      <w:tblPr/>
      <w:tcPr>
        <w:shd w:val="clear" w:color="auto" w:fill="FAC3C3" w:themeFill="accent2" w:themeFillTint="3F"/>
      </w:tcPr>
    </w:tblStylePr>
    <w:tblStylePr w:type="band1Horz">
      <w:tblPr/>
      <w:tcPr>
        <w:shd w:val="clear" w:color="auto" w:fill="FAC3C3" w:themeFill="accent2" w:themeFillTint="3F"/>
      </w:tcPr>
    </w:tblStylePr>
  </w:style>
  <w:style w:type="table" w:styleId="Grillemoyenne1-Accent2">
    <w:name w:val="Medium Grid 1 Accent 2"/>
    <w:basedOn w:val="TableauNormal"/>
    <w:uiPriority w:val="62"/>
    <w:rsid w:val="00C52341"/>
    <w:tblPr>
      <w:tblStyleRowBandSize w:val="1"/>
      <w:tblStyleColBandSize w:val="1"/>
      <w:tblBorders>
        <w:top w:val="single" w:sz="8" w:space="0" w:color="EF4B49" w:themeColor="accent2" w:themeTint="BF"/>
        <w:left w:val="single" w:sz="8" w:space="0" w:color="EF4B49" w:themeColor="accent2" w:themeTint="BF"/>
        <w:bottom w:val="single" w:sz="8" w:space="0" w:color="EF4B49" w:themeColor="accent2" w:themeTint="BF"/>
        <w:right w:val="single" w:sz="8" w:space="0" w:color="EF4B49" w:themeColor="accent2" w:themeTint="BF"/>
        <w:insideH w:val="single" w:sz="8" w:space="0" w:color="EF4B49" w:themeColor="accent2" w:themeTint="BF"/>
        <w:insideV w:val="single" w:sz="8" w:space="0" w:color="EF4B49" w:themeColor="accent2" w:themeTint="BF"/>
      </w:tblBorders>
    </w:tblPr>
    <w:tcPr>
      <w:shd w:val="clear" w:color="auto" w:fill="FAC3C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F4B4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8786" w:themeFill="accent2" w:themeFillTint="7F"/>
      </w:tcPr>
    </w:tblStylePr>
    <w:tblStylePr w:type="band1Horz">
      <w:tblPr/>
      <w:tcPr>
        <w:shd w:val="clear" w:color="auto" w:fill="F58786" w:themeFill="accent2" w:themeFillTint="7F"/>
      </w:tcPr>
    </w:tblStylePr>
  </w:style>
  <w:style w:type="character" w:customStyle="1" w:styleId="PieddepageCar">
    <w:name w:val="Pied de page Car"/>
    <w:basedOn w:val="Policepardfaut"/>
    <w:link w:val="Pieddepage"/>
    <w:rsid w:val="001063D2"/>
  </w:style>
  <w:style w:type="paragraph" w:styleId="En-ttedetabledesmatires">
    <w:name w:val="TOC Heading"/>
    <w:basedOn w:val="Titre1"/>
    <w:next w:val="Normal"/>
    <w:uiPriority w:val="39"/>
    <w:unhideWhenUsed/>
    <w:qFormat/>
    <w:rsid w:val="005F2C97"/>
    <w:pPr>
      <w:keepNext/>
      <w:keepLines/>
      <w:numPr>
        <w:numId w:val="0"/>
      </w:numPr>
      <w:pBdr>
        <w:bottom w:val="none" w:sz="0" w:space="0" w:color="auto"/>
      </w:pBdr>
      <w:spacing w:after="0" w:line="259" w:lineRule="auto"/>
      <w:outlineLvl w:val="9"/>
    </w:pPr>
    <w:rPr>
      <w:rFonts w:eastAsiaTheme="majorEastAsia" w:cstheme="majorBidi"/>
      <w:b w:val="0"/>
      <w:color w:val="06698B" w:themeColor="accent1" w:themeShade="BF"/>
      <w:spacing w:val="0"/>
      <w:sz w:val="32"/>
      <w:szCs w:val="32"/>
      <w:lang w:val="fr-CH"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5F2C9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F2C97"/>
    <w:pPr>
      <w:spacing w:after="100"/>
      <w:ind w:left="240"/>
    </w:pPr>
  </w:style>
  <w:style w:type="character" w:styleId="Textedelespacerserv">
    <w:name w:val="Placeholder Text"/>
    <w:basedOn w:val="Policepardfaut"/>
    <w:uiPriority w:val="67"/>
    <w:rsid w:val="00FA2467"/>
    <w:rPr>
      <w:color w:val="808080"/>
    </w:rPr>
  </w:style>
  <w:style w:type="paragraph" w:styleId="TM3">
    <w:name w:val="toc 3"/>
    <w:basedOn w:val="Normal"/>
    <w:next w:val="Normal"/>
    <w:autoRedefine/>
    <w:uiPriority w:val="39"/>
    <w:unhideWhenUsed/>
    <w:rsid w:val="00FA2467"/>
    <w:pPr>
      <w:spacing w:after="100"/>
      <w:ind w:left="480"/>
    </w:pPr>
  </w:style>
  <w:style w:type="character" w:styleId="lev">
    <w:name w:val="Strong"/>
    <w:basedOn w:val="Policepardfaut"/>
    <w:qFormat/>
    <w:rsid w:val="003E4432"/>
    <w:rPr>
      <w:b/>
      <w:bCs/>
    </w:rPr>
  </w:style>
  <w:style w:type="character" w:styleId="Numrodepage">
    <w:name w:val="page number"/>
    <w:basedOn w:val="Policepardfaut"/>
    <w:rsid w:val="001221DC"/>
  </w:style>
  <w:style w:type="character" w:customStyle="1" w:styleId="Titre2Car">
    <w:name w:val="Titre 2 Car"/>
    <w:basedOn w:val="Policepardfaut"/>
    <w:link w:val="Titre2"/>
    <w:rsid w:val="00C2497B"/>
    <w:rPr>
      <w:rFonts w:asciiTheme="majorHAnsi" w:hAnsiTheme="majorHAnsi" w:cstheme="majorHAnsi"/>
      <w:b/>
      <w:color w:val="088EBB"/>
      <w:sz w:val="26"/>
      <w:szCs w:val="26"/>
    </w:rPr>
  </w:style>
  <w:style w:type="character" w:customStyle="1" w:styleId="TitreCar">
    <w:name w:val="Titre Car"/>
    <w:basedOn w:val="Policepardfaut"/>
    <w:link w:val="Titre"/>
    <w:rsid w:val="00C2497B"/>
    <w:rPr>
      <w:rFonts w:asciiTheme="majorHAnsi" w:hAnsiTheme="majorHAnsi" w:cstheme="majorHAnsi"/>
      <w:b/>
      <w:color w:val="088EBB"/>
      <w:spacing w:val="10"/>
      <w:sz w:val="68"/>
      <w:szCs w:val="44"/>
      <w14:textOutline w14:w="11430" w14:cap="flat" w14:cmpd="sng" w14:algn="ctr">
        <w14:noFill/>
        <w14:prstDash w14:val="solid"/>
        <w14:round/>
      </w14:textOutline>
      <w14:props3d w14:extrusionH="0" w14:contourW="25400" w14:prstMaterial="matte">
        <w14:bevelT w14:w="0" w14:h="0" w14:prst="artDeco"/>
        <w14:contourClr>
          <w14:schemeClr w14:val="accent2">
            <w14:tint w14:val="20000"/>
          </w14:schemeClr>
        </w14:contourClr>
      </w14:props3d>
    </w:rPr>
  </w:style>
  <w:style w:type="character" w:customStyle="1" w:styleId="Sous-titreCar">
    <w:name w:val="Sous-titre Car"/>
    <w:basedOn w:val="Policepardfaut"/>
    <w:link w:val="Sous-titre"/>
    <w:rsid w:val="00C2497B"/>
    <w:rPr>
      <w:rFonts w:asciiTheme="majorHAnsi" w:hAnsiTheme="majorHAnsi" w:cstheme="majorHAnsi"/>
      <w:color w:val="088EBB"/>
      <w:sz w:val="44"/>
      <w:szCs w:val="36"/>
    </w:rPr>
  </w:style>
  <w:style w:type="paragraph" w:customStyle="1" w:styleId="Reponses">
    <w:name w:val="Reponses"/>
    <w:basedOn w:val="Normal"/>
    <w:next w:val="Normal"/>
    <w:rsid w:val="001221DC"/>
    <w:pPr>
      <w:tabs>
        <w:tab w:val="right" w:leader="dot" w:pos="9072"/>
      </w:tabs>
      <w:spacing w:before="120" w:after="0"/>
    </w:pPr>
    <w:rPr>
      <w:rFonts w:ascii="Times New Roman" w:hAnsi="Times New Roman" w:cs="Times New Roman"/>
      <w:color w:val="FF0000"/>
    </w:rPr>
  </w:style>
  <w:style w:type="paragraph" w:styleId="Notedebasdepage">
    <w:name w:val="footnote text"/>
    <w:basedOn w:val="Normal"/>
    <w:link w:val="NotedebasdepageCar"/>
    <w:unhideWhenUsed/>
    <w:rsid w:val="001221DC"/>
    <w:pPr>
      <w:spacing w:after="0"/>
    </w:pPr>
    <w:rPr>
      <w:rFonts w:ascii="Calibri" w:hAnsi="Calibri"/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rsid w:val="001221DC"/>
    <w:rPr>
      <w:rFonts w:ascii="Calibri" w:hAnsi="Calibri" w:cstheme="majorHAnsi"/>
      <w:sz w:val="20"/>
      <w:szCs w:val="20"/>
    </w:rPr>
  </w:style>
  <w:style w:type="character" w:styleId="Appelnotedebasdep">
    <w:name w:val="footnote reference"/>
    <w:basedOn w:val="Policepardfaut"/>
    <w:unhideWhenUsed/>
    <w:rsid w:val="001221DC"/>
    <w:rPr>
      <w:vertAlign w:val="superscript"/>
    </w:rPr>
  </w:style>
  <w:style w:type="paragraph" w:customStyle="1" w:styleId="puce">
    <w:name w:val="puce"/>
    <w:basedOn w:val="Normal"/>
    <w:rsid w:val="001221DC"/>
    <w:pPr>
      <w:tabs>
        <w:tab w:val="num" w:pos="360"/>
      </w:tabs>
      <w:spacing w:before="240"/>
      <w:ind w:left="714" w:hanging="357"/>
      <w:jc w:val="both"/>
    </w:pPr>
    <w:rPr>
      <w:rFonts w:ascii="Times New Roman" w:hAnsi="Times New Roman" w:cs="Times New Roman"/>
      <w:szCs w:val="20"/>
    </w:rPr>
  </w:style>
  <w:style w:type="paragraph" w:customStyle="1" w:styleId="cat">
    <w:name w:val="cat"/>
    <w:basedOn w:val="Normal"/>
    <w:rsid w:val="001221DC"/>
    <w:pPr>
      <w:spacing w:before="100" w:after="100"/>
    </w:pPr>
    <w:rPr>
      <w:rFonts w:ascii="Arial Unicode MS" w:eastAsia="Arial Unicode MS" w:hAnsi="Arial Unicode MS" w:cs="Times New Roman"/>
      <w:color w:val="000000"/>
      <w:szCs w:val="20"/>
    </w:rPr>
  </w:style>
  <w:style w:type="paragraph" w:styleId="Corpsdetexte3">
    <w:name w:val="Body Text 3"/>
    <w:basedOn w:val="Normal"/>
    <w:link w:val="Corpsdetexte3Car"/>
    <w:rsid w:val="001221DC"/>
    <w:pPr>
      <w:spacing w:after="0"/>
      <w:jc w:val="both"/>
    </w:pPr>
    <w:rPr>
      <w:rFonts w:ascii="Times New Roman" w:hAnsi="Times New Roman" w:cs="Times New Roman"/>
      <w:color w:val="000000"/>
      <w:szCs w:val="20"/>
      <w:lang w:val="fr-CH"/>
    </w:rPr>
  </w:style>
  <w:style w:type="character" w:customStyle="1" w:styleId="Corpsdetexte3Car">
    <w:name w:val="Corps de texte 3 Car"/>
    <w:basedOn w:val="Policepardfaut"/>
    <w:link w:val="Corpsdetexte3"/>
    <w:rsid w:val="001221DC"/>
    <w:rPr>
      <w:color w:val="000000"/>
      <w:szCs w:val="20"/>
      <w:lang w:val="fr-CH"/>
    </w:rPr>
  </w:style>
  <w:style w:type="paragraph" w:styleId="Retraitcorpsdetexte2">
    <w:name w:val="Body Text Indent 2"/>
    <w:basedOn w:val="Normal"/>
    <w:link w:val="Retraitcorpsdetexte2Car"/>
    <w:semiHidden/>
    <w:unhideWhenUsed/>
    <w:rsid w:val="001221DC"/>
    <w:pPr>
      <w:spacing w:line="480" w:lineRule="auto"/>
      <w:ind w:left="283"/>
    </w:pPr>
    <w:rPr>
      <w:rFonts w:ascii="Calibri" w:hAnsi="Calibri"/>
    </w:rPr>
  </w:style>
  <w:style w:type="character" w:customStyle="1" w:styleId="Retraitcorpsdetexte2Car">
    <w:name w:val="Retrait corps de texte 2 Car"/>
    <w:basedOn w:val="Policepardfaut"/>
    <w:link w:val="Retraitcorpsdetexte2"/>
    <w:semiHidden/>
    <w:rsid w:val="001221DC"/>
    <w:rPr>
      <w:rFonts w:ascii="Calibri" w:hAnsi="Calibri" w:cstheme="majorHAnsi"/>
    </w:rPr>
  </w:style>
  <w:style w:type="paragraph" w:customStyle="1" w:styleId="soussoustitre">
    <w:name w:val="soussoustitre"/>
    <w:next w:val="Normal"/>
    <w:rsid w:val="001221DC"/>
    <w:pPr>
      <w:spacing w:before="120" w:after="240"/>
    </w:pPr>
    <w:rPr>
      <w:rFonts w:ascii="AvantGarde Md BT" w:hAnsi="AvantGarde Md BT"/>
      <w:i/>
      <w:szCs w:val="20"/>
    </w:rPr>
  </w:style>
  <w:style w:type="paragraph" w:customStyle="1" w:styleId="pouce2">
    <w:name w:val="pouce2"/>
    <w:basedOn w:val="puce"/>
    <w:rsid w:val="001221DC"/>
    <w:pPr>
      <w:numPr>
        <w:numId w:val="5"/>
      </w:numPr>
      <w:spacing w:after="0"/>
    </w:pPr>
    <w:rPr>
      <w:snapToGrid w:val="0"/>
    </w:rPr>
  </w:style>
  <w:style w:type="paragraph" w:styleId="Retraitcorpsdetexte">
    <w:name w:val="Body Text Indent"/>
    <w:basedOn w:val="Normal"/>
    <w:link w:val="RetraitcorpsdetexteCar"/>
    <w:rsid w:val="001221DC"/>
    <w:pPr>
      <w:ind w:left="283"/>
      <w:jc w:val="both"/>
    </w:pPr>
    <w:rPr>
      <w:rFonts w:ascii="Times New Roman" w:hAnsi="Times New Roman" w:cs="Times New Roman"/>
      <w:szCs w:val="20"/>
    </w:rPr>
  </w:style>
  <w:style w:type="character" w:customStyle="1" w:styleId="RetraitcorpsdetexteCar">
    <w:name w:val="Retrait corps de texte Car"/>
    <w:basedOn w:val="Policepardfaut"/>
    <w:link w:val="Retraitcorpsdetexte"/>
    <w:rsid w:val="001221DC"/>
    <w:rPr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1221DC"/>
    <w:pPr>
      <w:spacing w:after="0"/>
      <w:ind w:left="720"/>
    </w:pPr>
    <w:rPr>
      <w:sz w:val="18"/>
      <w:szCs w:val="18"/>
    </w:rPr>
  </w:style>
  <w:style w:type="paragraph" w:styleId="TM5">
    <w:name w:val="toc 5"/>
    <w:basedOn w:val="Normal"/>
    <w:next w:val="Normal"/>
    <w:autoRedefine/>
    <w:unhideWhenUsed/>
    <w:rsid w:val="001221DC"/>
    <w:pPr>
      <w:spacing w:after="0"/>
      <w:ind w:left="960"/>
    </w:pPr>
    <w:rPr>
      <w:sz w:val="18"/>
      <w:szCs w:val="18"/>
    </w:rPr>
  </w:style>
  <w:style w:type="paragraph" w:styleId="TM6">
    <w:name w:val="toc 6"/>
    <w:basedOn w:val="Normal"/>
    <w:next w:val="Normal"/>
    <w:autoRedefine/>
    <w:unhideWhenUsed/>
    <w:rsid w:val="001221DC"/>
    <w:pPr>
      <w:spacing w:after="0"/>
      <w:ind w:left="1200"/>
    </w:pPr>
    <w:rPr>
      <w:sz w:val="18"/>
      <w:szCs w:val="18"/>
    </w:rPr>
  </w:style>
  <w:style w:type="paragraph" w:styleId="TM7">
    <w:name w:val="toc 7"/>
    <w:basedOn w:val="Normal"/>
    <w:next w:val="Normal"/>
    <w:autoRedefine/>
    <w:unhideWhenUsed/>
    <w:rsid w:val="001221DC"/>
    <w:pPr>
      <w:spacing w:after="0"/>
      <w:ind w:left="1440"/>
    </w:pPr>
    <w:rPr>
      <w:sz w:val="18"/>
      <w:szCs w:val="18"/>
    </w:rPr>
  </w:style>
  <w:style w:type="paragraph" w:styleId="TM8">
    <w:name w:val="toc 8"/>
    <w:basedOn w:val="Normal"/>
    <w:next w:val="Normal"/>
    <w:autoRedefine/>
    <w:unhideWhenUsed/>
    <w:rsid w:val="001221DC"/>
    <w:pPr>
      <w:spacing w:after="0"/>
      <w:ind w:left="1680"/>
    </w:pPr>
    <w:rPr>
      <w:sz w:val="18"/>
      <w:szCs w:val="18"/>
    </w:rPr>
  </w:style>
  <w:style w:type="paragraph" w:styleId="TM9">
    <w:name w:val="toc 9"/>
    <w:basedOn w:val="Normal"/>
    <w:next w:val="Normal"/>
    <w:autoRedefine/>
    <w:unhideWhenUsed/>
    <w:rsid w:val="001221DC"/>
    <w:pPr>
      <w:spacing w:after="0"/>
      <w:ind w:left="1920"/>
    </w:pPr>
    <w:rPr>
      <w:sz w:val="18"/>
      <w:szCs w:val="18"/>
    </w:rPr>
  </w:style>
  <w:style w:type="paragraph" w:styleId="Corpsdetexte">
    <w:name w:val="Body Text"/>
    <w:basedOn w:val="Normal"/>
    <w:link w:val="CorpsdetexteCar"/>
    <w:rsid w:val="001221DC"/>
    <w:rPr>
      <w:rFonts w:ascii="Times New Roman" w:hAnsi="Times New Roman" w:cs="Times New Roman"/>
      <w:szCs w:val="20"/>
    </w:rPr>
  </w:style>
  <w:style w:type="character" w:customStyle="1" w:styleId="CorpsdetexteCar">
    <w:name w:val="Corps de texte Car"/>
    <w:basedOn w:val="Policepardfaut"/>
    <w:link w:val="Corpsdetexte"/>
    <w:rsid w:val="001221DC"/>
    <w:rPr>
      <w:szCs w:val="20"/>
    </w:rPr>
  </w:style>
  <w:style w:type="character" w:styleId="Lienhypertextesuivivisit">
    <w:name w:val="FollowedHyperlink"/>
    <w:rsid w:val="001221DC"/>
    <w:rPr>
      <w:color w:val="800080"/>
      <w:u w:val="single"/>
    </w:rPr>
  </w:style>
  <w:style w:type="table" w:customStyle="1" w:styleId="Grilledutableau1">
    <w:name w:val="Grille du tableau1"/>
    <w:basedOn w:val="TableauNormal"/>
    <w:next w:val="Grilledutableau"/>
    <w:rsid w:val="00695CBB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2">
    <w:name w:val="Grille du tableau2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lledutableau3">
    <w:name w:val="Grille du tableau3"/>
    <w:basedOn w:val="TableauNormal"/>
    <w:next w:val="Grilledutableau"/>
    <w:rsid w:val="001038E0"/>
    <w:rPr>
      <w:sz w:val="20"/>
      <w:szCs w:val="20"/>
      <w:lang w:val="fr-CH"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ponses">
    <w:name w:val="Réponses"/>
    <w:basedOn w:val="Normal"/>
    <w:link w:val="RponsesCar"/>
    <w:qFormat/>
    <w:rsid w:val="007A195F"/>
    <w:pPr>
      <w:tabs>
        <w:tab w:val="left" w:leader="dot" w:pos="9072"/>
      </w:tabs>
    </w:pPr>
    <w:rPr>
      <w:color w:val="FF0000"/>
    </w:rPr>
  </w:style>
  <w:style w:type="character" w:customStyle="1" w:styleId="RponsesCar">
    <w:name w:val="Réponses Car"/>
    <w:basedOn w:val="Policepardfaut"/>
    <w:link w:val="Rponses"/>
    <w:rsid w:val="007A195F"/>
    <w:rPr>
      <w:rFonts w:asciiTheme="minorHAnsi" w:hAnsiTheme="minorHAnsi" w:cstheme="majorHAnsi"/>
      <w:color w:val="FF0000"/>
    </w:rPr>
  </w:style>
  <w:style w:type="table" w:customStyle="1" w:styleId="Grilledutableau4">
    <w:name w:val="Grille du tableau4"/>
    <w:basedOn w:val="TableauNormal"/>
    <w:next w:val="Grilledutableau"/>
    <w:uiPriority w:val="39"/>
    <w:rsid w:val="00BB1818"/>
    <w:rPr>
      <w:rFonts w:ascii="Calibri" w:hAnsi="Calibri"/>
      <w:sz w:val="22"/>
      <w:szCs w:val="22"/>
      <w:lang w:val="fr-CH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01_Modules\_2021-ICT\_Modeles_documents\xxx_01_10_Ex_Mod&#232;le_pour_exercices_num.dotx" TargetMode="External"/></Relationships>
</file>

<file path=word/theme/theme1.xml><?xml version="1.0" encoding="utf-8"?>
<a:theme xmlns:a="http://schemas.openxmlformats.org/drawingml/2006/main" name="Thème Office">
  <a:themeElements>
    <a:clrScheme name="CPNE_INF">
      <a:dk1>
        <a:sysClr val="windowText" lastClr="000000"/>
      </a:dk1>
      <a:lt1>
        <a:srgbClr val="088EBB"/>
      </a:lt1>
      <a:dk2>
        <a:srgbClr val="DBEEF3"/>
      </a:dk2>
      <a:lt2>
        <a:srgbClr val="088EBB"/>
      </a:lt2>
      <a:accent1>
        <a:srgbClr val="088EBB"/>
      </a:accent1>
      <a:accent2>
        <a:srgbClr val="E41613"/>
      </a:accent2>
      <a:accent3>
        <a:srgbClr val="4BAF53"/>
      </a:accent3>
      <a:accent4>
        <a:srgbClr val="5B4F9A"/>
      </a:accent4>
      <a:accent5>
        <a:srgbClr val="9A4F9A"/>
      </a:accent5>
      <a:accent6>
        <a:srgbClr val="EF781A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2022-04-01T00:00:00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F9A67F-7CF0-4DF3-97C9-50F3D0C96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xxx_01_10_Ex_Modèle_pour_exercices_num.dotx</Template>
  <TotalTime>69</TotalTime>
  <Pages>1</Pages>
  <Words>77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CPNE-TI</Company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BorelJJ</dc:creator>
  <cp:lastModifiedBy>boreljj</cp:lastModifiedBy>
  <cp:revision>20</cp:revision>
  <cp:lastPrinted>2020-11-27T10:41:00Z</cp:lastPrinted>
  <dcterms:created xsi:type="dcterms:W3CDTF">2022-03-14T13:24:00Z</dcterms:created>
  <dcterms:modified xsi:type="dcterms:W3CDTF">2022-04-01T14:18:00Z</dcterms:modified>
</cp:coreProperties>
</file>