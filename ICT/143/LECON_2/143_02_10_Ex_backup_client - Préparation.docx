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413"/>
        <w:gridCol w:w="6237"/>
        <w:gridCol w:w="1984"/>
      </w:tblGrid>
      <w:tr w:rsidR="009B72A0" w:rsidRPr="009B72A0" w:rsidTr="00E83942">
        <w:tc>
          <w:tcPr>
            <w:tcW w:w="9634" w:type="dxa"/>
            <w:gridSpan w:val="3"/>
          </w:tcPr>
          <w:p w:rsidR="009B72A0" w:rsidRPr="009B72A0" w:rsidRDefault="009B72A0" w:rsidP="00D45651">
            <w:pPr>
              <w:pStyle w:val="Titre"/>
            </w:pPr>
            <w:r>
              <w:t>Exercices</w:t>
            </w:r>
          </w:p>
        </w:tc>
      </w:tr>
      <w:tr w:rsidR="009B72A0" w:rsidRPr="009B72A0" w:rsidTr="00566A49">
        <w:trPr>
          <w:trHeight w:val="195"/>
        </w:trPr>
        <w:tc>
          <w:tcPr>
            <w:tcW w:w="1413" w:type="dxa"/>
          </w:tcPr>
          <w:p w:rsidR="009B72A0" w:rsidRDefault="00933766" w:rsidP="009B72A0">
            <w:pPr>
              <w:pStyle w:val="En-tte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Chapitre</w:t>
            </w:r>
          </w:p>
        </w:tc>
        <w:tc>
          <w:tcPr>
            <w:tcW w:w="6237" w:type="dxa"/>
          </w:tcPr>
          <w:p w:rsidR="009B72A0" w:rsidRPr="00933766" w:rsidRDefault="00104125" w:rsidP="009B72A0">
            <w:pPr>
              <w:pStyle w:val="En-tte"/>
              <w:jc w:val="lef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Sauvegardes orientées clients</w:t>
            </w:r>
            <w:r w:rsidR="00780704">
              <w:rPr>
                <w:rFonts w:asciiTheme="minorHAnsi" w:hAnsiTheme="minorHAnsi"/>
                <w:b/>
              </w:rPr>
              <w:t xml:space="preserve"> - Préparation</w:t>
            </w:r>
          </w:p>
        </w:tc>
        <w:tc>
          <w:tcPr>
            <w:tcW w:w="1984" w:type="dxa"/>
          </w:tcPr>
          <w:p w:rsidR="009B72A0" w:rsidRPr="00933766" w:rsidRDefault="009B72A0" w:rsidP="009B72A0">
            <w:pPr>
              <w:pStyle w:val="En-tte"/>
              <w:jc w:val="left"/>
              <w:rPr>
                <w:rFonts w:asciiTheme="minorHAnsi" w:hAnsiTheme="minorHAnsi"/>
              </w:rPr>
            </w:pPr>
            <w:r w:rsidRPr="00933766">
              <w:rPr>
                <w:rFonts w:asciiTheme="minorHAnsi" w:hAnsiTheme="minorHAnsi"/>
              </w:rPr>
              <w:t xml:space="preserve">Durée : </w:t>
            </w:r>
            <w:r w:rsidR="00F152DE">
              <w:rPr>
                <w:rFonts w:asciiTheme="minorHAnsi" w:hAnsiTheme="minorHAnsi"/>
              </w:rPr>
              <w:t>60</w:t>
            </w:r>
            <w:r w:rsidR="00104125">
              <w:rPr>
                <w:rFonts w:asciiTheme="minorHAnsi" w:hAnsiTheme="minorHAnsi"/>
              </w:rPr>
              <w:t>’</w:t>
            </w:r>
            <w:r w:rsidR="00F152DE">
              <w:rPr>
                <w:rFonts w:asciiTheme="minorHAnsi" w:hAnsiTheme="minorHAnsi"/>
              </w:rPr>
              <w:t xml:space="preserve"> max</w:t>
            </w:r>
          </w:p>
        </w:tc>
      </w:tr>
      <w:tr w:rsidR="007012DC" w:rsidRPr="009B72A0" w:rsidTr="00E83942">
        <w:trPr>
          <w:trHeight w:val="195"/>
        </w:trPr>
        <w:tc>
          <w:tcPr>
            <w:tcW w:w="1413" w:type="dxa"/>
          </w:tcPr>
          <w:p w:rsidR="007012DC" w:rsidRPr="009B72A0" w:rsidRDefault="007012DC" w:rsidP="009B72A0">
            <w:pPr>
              <w:pStyle w:val="En-tte"/>
              <w:jc w:val="left"/>
              <w:rPr>
                <w:rFonts w:asciiTheme="minorHAnsi" w:hAnsiTheme="minorHAnsi"/>
                <w:b/>
              </w:rPr>
            </w:pPr>
            <w:r w:rsidRPr="009B72A0">
              <w:rPr>
                <w:rFonts w:asciiTheme="minorHAnsi" w:hAnsiTheme="minorHAnsi"/>
                <w:b/>
              </w:rPr>
              <w:t>Sujet</w:t>
            </w:r>
          </w:p>
        </w:tc>
        <w:tc>
          <w:tcPr>
            <w:tcW w:w="8221" w:type="dxa"/>
            <w:gridSpan w:val="2"/>
          </w:tcPr>
          <w:p w:rsidR="007012DC" w:rsidRPr="00933766" w:rsidRDefault="00104125" w:rsidP="00104125">
            <w:pPr>
              <w:pStyle w:val="Titr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  <w:t>Configurer, backuper et restaurer un client Windows</w:t>
            </w:r>
          </w:p>
        </w:tc>
      </w:tr>
      <w:tr w:rsidR="007012DC" w:rsidRPr="009B72A0" w:rsidTr="00E83942">
        <w:trPr>
          <w:trHeight w:val="195"/>
        </w:trPr>
        <w:tc>
          <w:tcPr>
            <w:tcW w:w="1413" w:type="dxa"/>
          </w:tcPr>
          <w:p w:rsidR="007012DC" w:rsidRPr="009B72A0" w:rsidRDefault="007012DC" w:rsidP="009B72A0">
            <w:pPr>
              <w:pStyle w:val="En-tte"/>
              <w:jc w:val="left"/>
              <w:rPr>
                <w:rFonts w:asciiTheme="minorHAnsi" w:hAnsiTheme="minorHAnsi"/>
                <w:b/>
              </w:rPr>
            </w:pPr>
            <w:r w:rsidRPr="009B72A0">
              <w:rPr>
                <w:rFonts w:asciiTheme="minorHAnsi" w:hAnsiTheme="minorHAnsi"/>
                <w:b/>
              </w:rPr>
              <w:t>Objectif(s)</w:t>
            </w:r>
          </w:p>
        </w:tc>
        <w:tc>
          <w:tcPr>
            <w:tcW w:w="8221" w:type="dxa"/>
            <w:gridSpan w:val="2"/>
          </w:tcPr>
          <w:p w:rsidR="007012DC" w:rsidRDefault="007012DC" w:rsidP="007012DC">
            <w:pPr>
              <w:pStyle w:val="Titre"/>
              <w:spacing w:before="0" w:after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 la fin de</w:t>
            </w:r>
            <w:r w:rsidR="0085451C">
              <w:rPr>
                <w:b w:val="0"/>
                <w:sz w:val="24"/>
              </w:rPr>
              <w:t xml:space="preserve"> la série d’</w:t>
            </w:r>
            <w:r>
              <w:rPr>
                <w:b w:val="0"/>
                <w:sz w:val="24"/>
              </w:rPr>
              <w:t>exercices, l’élève doit être capable de :</w:t>
            </w:r>
          </w:p>
          <w:p w:rsidR="00104125" w:rsidRDefault="00104125" w:rsidP="007012DC">
            <w:pPr>
              <w:pStyle w:val="Titre"/>
              <w:numPr>
                <w:ilvl w:val="0"/>
                <w:numId w:val="7"/>
              </w:numPr>
              <w:spacing w:before="0" w:after="0"/>
              <w:jc w:val="left"/>
              <w:rPr>
                <w:b w:val="0"/>
                <w:sz w:val="24"/>
                <w:szCs w:val="24"/>
              </w:rPr>
            </w:pPr>
            <w:r w:rsidRPr="00104125">
              <w:rPr>
                <w:b w:val="0"/>
                <w:sz w:val="24"/>
                <w:szCs w:val="24"/>
              </w:rPr>
              <w:t xml:space="preserve">sauvegarder et restaurer des données </w:t>
            </w:r>
            <w:r>
              <w:rPr>
                <w:b w:val="0"/>
                <w:sz w:val="24"/>
                <w:szCs w:val="24"/>
              </w:rPr>
              <w:t>d’un poste client Windows</w:t>
            </w:r>
            <w:r w:rsidR="00E520E9">
              <w:rPr>
                <w:b w:val="0"/>
                <w:sz w:val="24"/>
                <w:szCs w:val="24"/>
              </w:rPr>
              <w:t xml:space="preserve"> (ex 11)</w:t>
            </w:r>
          </w:p>
          <w:p w:rsidR="007012DC" w:rsidRPr="00104125" w:rsidRDefault="00104125" w:rsidP="007012DC">
            <w:pPr>
              <w:pStyle w:val="Titre"/>
              <w:numPr>
                <w:ilvl w:val="0"/>
                <w:numId w:val="7"/>
              </w:numPr>
              <w:spacing w:before="0" w:after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sauvegarder et restaurer une machine complète Windows</w:t>
            </w:r>
            <w:r w:rsidRPr="00104125">
              <w:rPr>
                <w:b w:val="0"/>
                <w:sz w:val="24"/>
                <w:szCs w:val="24"/>
              </w:rPr>
              <w:t xml:space="preserve"> à l’aide des outils de sauvegarde de </w:t>
            </w:r>
            <w:r>
              <w:rPr>
                <w:b w:val="0"/>
                <w:sz w:val="24"/>
                <w:szCs w:val="24"/>
              </w:rPr>
              <w:t>W</w:t>
            </w:r>
            <w:r w:rsidRPr="00104125">
              <w:rPr>
                <w:b w:val="0"/>
                <w:sz w:val="24"/>
                <w:szCs w:val="24"/>
              </w:rPr>
              <w:t>indows</w:t>
            </w:r>
            <w:r w:rsidR="00E520E9">
              <w:rPr>
                <w:b w:val="0"/>
                <w:sz w:val="24"/>
                <w:szCs w:val="24"/>
              </w:rPr>
              <w:t xml:space="preserve"> (ex 12)</w:t>
            </w:r>
          </w:p>
        </w:tc>
      </w:tr>
      <w:tr w:rsidR="00F152DE" w:rsidRPr="009B72A0" w:rsidTr="00E83942">
        <w:trPr>
          <w:trHeight w:val="195"/>
        </w:trPr>
        <w:tc>
          <w:tcPr>
            <w:tcW w:w="1413" w:type="dxa"/>
          </w:tcPr>
          <w:p w:rsidR="00F152DE" w:rsidRPr="009B72A0" w:rsidRDefault="00F152DE" w:rsidP="009B72A0">
            <w:pPr>
              <w:pStyle w:val="En-tte"/>
              <w:jc w:val="lef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Matériel</w:t>
            </w:r>
          </w:p>
        </w:tc>
        <w:tc>
          <w:tcPr>
            <w:tcW w:w="8221" w:type="dxa"/>
            <w:gridSpan w:val="2"/>
          </w:tcPr>
          <w:p w:rsidR="00F152DE" w:rsidRDefault="00025E31" w:rsidP="00F152DE">
            <w:pPr>
              <w:pStyle w:val="Titre"/>
              <w:numPr>
                <w:ilvl w:val="0"/>
                <w:numId w:val="18"/>
              </w:numPr>
              <w:spacing w:before="0" w:after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PC</w:t>
            </w:r>
            <w:r w:rsidR="00F152DE">
              <w:rPr>
                <w:b w:val="0"/>
                <w:sz w:val="24"/>
              </w:rPr>
              <w:t xml:space="preserve"> de l’école avec </w:t>
            </w:r>
            <w:r w:rsidR="007F101D">
              <w:rPr>
                <w:b w:val="0"/>
                <w:sz w:val="24"/>
              </w:rPr>
              <w:t>VirtualBox</w:t>
            </w:r>
          </w:p>
          <w:p w:rsidR="00F152DE" w:rsidRDefault="00F152DE" w:rsidP="00F152DE">
            <w:pPr>
              <w:pStyle w:val="Titre"/>
              <w:numPr>
                <w:ilvl w:val="0"/>
                <w:numId w:val="18"/>
              </w:numPr>
              <w:spacing w:before="0" w:after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DVD ou </w:t>
            </w:r>
            <w:r w:rsidR="00025E31">
              <w:rPr>
                <w:b w:val="0"/>
                <w:sz w:val="24"/>
              </w:rPr>
              <w:t>image .</w:t>
            </w:r>
            <w:r>
              <w:rPr>
                <w:b w:val="0"/>
                <w:sz w:val="24"/>
              </w:rPr>
              <w:t xml:space="preserve">ISO de Windows </w:t>
            </w:r>
            <w:r w:rsidR="00A34B3A">
              <w:rPr>
                <w:b w:val="0"/>
                <w:sz w:val="24"/>
              </w:rPr>
              <w:t>10</w:t>
            </w:r>
          </w:p>
          <w:p w:rsidR="00F152DE" w:rsidRDefault="00F152DE" w:rsidP="00F152DE">
            <w:pPr>
              <w:pStyle w:val="Titre"/>
              <w:numPr>
                <w:ilvl w:val="0"/>
                <w:numId w:val="18"/>
              </w:numPr>
              <w:spacing w:before="0" w:after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Disque USB externe de l’élève (USB3 fortement conseillé)</w:t>
            </w:r>
          </w:p>
        </w:tc>
      </w:tr>
    </w:tbl>
    <w:p w:rsidR="004A1663" w:rsidRDefault="00933766" w:rsidP="00A34B3A">
      <w:pPr>
        <w:pStyle w:val="Titre1"/>
        <w:numPr>
          <w:ilvl w:val="0"/>
          <w:numId w:val="0"/>
        </w:numPr>
      </w:pPr>
      <w:r>
        <w:t>Travail à effectuer</w:t>
      </w:r>
      <w:r w:rsidR="00780704">
        <w:t> :</w:t>
      </w:r>
    </w:p>
    <w:p w:rsidR="00104125" w:rsidRDefault="00092293" w:rsidP="00A34B3A">
      <w:pPr>
        <w:pStyle w:val="Titre2"/>
        <w:numPr>
          <w:ilvl w:val="0"/>
          <w:numId w:val="0"/>
        </w:numPr>
      </w:pPr>
      <w:r>
        <w:t>Avec Virtualbox, installez</w:t>
      </w:r>
      <w:r w:rsidR="00AC4F12">
        <w:t xml:space="preserve"> une machine cliente W</w:t>
      </w:r>
      <w:r w:rsidR="00104125">
        <w:t>indows</w:t>
      </w:r>
      <w:r w:rsidR="00AC4F12">
        <w:t xml:space="preserve"> </w:t>
      </w:r>
      <w:r w:rsidR="00A34B3A">
        <w:t>10</w:t>
      </w:r>
      <w:r w:rsidR="00104125">
        <w:t xml:space="preserve"> </w:t>
      </w:r>
      <w:r w:rsidR="00F152DE">
        <w:t xml:space="preserve">dans </w:t>
      </w:r>
      <w:r>
        <w:t xml:space="preserve">le </w:t>
      </w:r>
      <w:r w:rsidR="00F152DE">
        <w:t xml:space="preserve">dossier </w:t>
      </w:r>
      <w:r w:rsidRPr="00092293">
        <w:rPr>
          <w:b/>
        </w:rPr>
        <w:t>D:\VirtualBox</w:t>
      </w:r>
      <w:r w:rsidR="00E773F0" w:rsidRPr="00092293">
        <w:t>.</w:t>
      </w:r>
    </w:p>
    <w:p w:rsidR="001108B0" w:rsidRDefault="001108B0" w:rsidP="001108B0">
      <w:pPr>
        <w:rPr>
          <w:noProof/>
        </w:rPr>
      </w:pPr>
      <w:r w:rsidRPr="001108B0">
        <w:rPr>
          <w:noProof/>
        </w:rPr>
        <w:t>Utiliser</w:t>
      </w:r>
      <w:r>
        <w:rPr>
          <w:noProof/>
        </w:rPr>
        <w:t xml:space="preserve"> la dernière version en date « </w:t>
      </w:r>
      <w:r w:rsidRPr="001108B0">
        <w:rPr>
          <w:noProof/>
        </w:rPr>
        <w:t>SW_DVD9_Win_Pro_10_22H2_64BIT_French</w:t>
      </w:r>
      <w:r>
        <w:rPr>
          <w:noProof/>
        </w:rPr>
        <w:t> ».</w:t>
      </w:r>
    </w:p>
    <w:p w:rsidR="001108B0" w:rsidRPr="001108B0" w:rsidRDefault="001108B0" w:rsidP="001108B0">
      <w:pPr>
        <w:rPr>
          <w:b/>
          <w:noProof/>
        </w:rPr>
      </w:pPr>
      <w:r w:rsidRPr="001108B0">
        <w:rPr>
          <w:b/>
          <w:noProof/>
        </w:rPr>
        <w:t>Important : Utiliser le système de partition UEFI (GPT).</w:t>
      </w:r>
    </w:p>
    <w:p w:rsidR="00104125" w:rsidRDefault="00E439A4" w:rsidP="00104125">
      <w:pPr>
        <w:pStyle w:val="Numrotation"/>
        <w:numPr>
          <w:ilvl w:val="0"/>
          <w:numId w:val="9"/>
        </w:numPr>
        <w:tabs>
          <w:tab w:val="num" w:pos="900"/>
        </w:tabs>
        <w:ind w:left="720"/>
      </w:pPr>
      <w:r>
        <w:t>Créer un disque « </w:t>
      </w:r>
      <w:r w:rsidRPr="00A34B3A">
        <w:rPr>
          <w:b/>
        </w:rPr>
        <w:t>S</w:t>
      </w:r>
      <w:r w:rsidR="00104125" w:rsidRPr="00A34B3A">
        <w:rPr>
          <w:b/>
        </w:rPr>
        <w:t>yst</w:t>
      </w:r>
      <w:r w:rsidR="000D420A">
        <w:rPr>
          <w:b/>
        </w:rPr>
        <w:t>e</w:t>
      </w:r>
      <w:r w:rsidR="00104125" w:rsidRPr="00A34B3A">
        <w:rPr>
          <w:b/>
        </w:rPr>
        <w:t>m</w:t>
      </w:r>
      <w:r w:rsidR="00104125">
        <w:t xml:space="preserve"> » </w:t>
      </w:r>
      <w:r w:rsidR="000D420A">
        <w:t>en « C:\ » de 5</w:t>
      </w:r>
      <w:r w:rsidR="00104125">
        <w:t>0Go</w:t>
      </w:r>
    </w:p>
    <w:p w:rsidR="00104125" w:rsidRDefault="00104125" w:rsidP="00104125">
      <w:pPr>
        <w:pStyle w:val="Numrotation"/>
        <w:numPr>
          <w:ilvl w:val="0"/>
          <w:numId w:val="9"/>
        </w:numPr>
        <w:tabs>
          <w:tab w:val="num" w:pos="900"/>
        </w:tabs>
        <w:ind w:left="720"/>
      </w:pPr>
      <w:r>
        <w:t xml:space="preserve">Créer un </w:t>
      </w:r>
      <w:r w:rsidR="00302F72">
        <w:t xml:space="preserve">deuxième </w:t>
      </w:r>
      <w:r w:rsidR="00E439A4">
        <w:t>disque « </w:t>
      </w:r>
      <w:r w:rsidR="00E439A4" w:rsidRPr="00A34B3A">
        <w:rPr>
          <w:b/>
        </w:rPr>
        <w:t>B</w:t>
      </w:r>
      <w:r w:rsidRPr="00A34B3A">
        <w:rPr>
          <w:b/>
        </w:rPr>
        <w:t>ackup</w:t>
      </w:r>
      <w:r>
        <w:t xml:space="preserve"> » </w:t>
      </w:r>
      <w:r w:rsidR="000D420A">
        <w:t xml:space="preserve">« D:\ » </w:t>
      </w:r>
      <w:r>
        <w:t xml:space="preserve">de </w:t>
      </w:r>
      <w:r w:rsidR="001108B0">
        <w:t>6</w:t>
      </w:r>
      <w:r w:rsidR="000D420A">
        <w:t>0</w:t>
      </w:r>
      <w:r>
        <w:t>Go</w:t>
      </w:r>
    </w:p>
    <w:p w:rsidR="00104125" w:rsidRDefault="00104125" w:rsidP="00104125">
      <w:pPr>
        <w:pStyle w:val="Numrotation"/>
        <w:numPr>
          <w:ilvl w:val="0"/>
          <w:numId w:val="9"/>
        </w:numPr>
        <w:tabs>
          <w:tab w:val="num" w:pos="900"/>
        </w:tabs>
        <w:ind w:left="720"/>
      </w:pPr>
      <w:r>
        <w:t>Carte réseau virtuelle en « </w:t>
      </w:r>
      <w:proofErr w:type="spellStart"/>
      <w:r w:rsidR="007710F7">
        <w:rPr>
          <w:i/>
        </w:rPr>
        <w:t>NatNetwork</w:t>
      </w:r>
      <w:proofErr w:type="spellEnd"/>
      <w:r w:rsidR="007710F7">
        <w:rPr>
          <w:i/>
        </w:rPr>
        <w:t xml:space="preserve"> réseau 192.168.100.0/24</w:t>
      </w:r>
      <w:r>
        <w:t> »</w:t>
      </w:r>
    </w:p>
    <w:p w:rsidR="00104125" w:rsidRDefault="00104125" w:rsidP="00104125">
      <w:pPr>
        <w:pStyle w:val="Numrotation"/>
        <w:numPr>
          <w:ilvl w:val="0"/>
          <w:numId w:val="9"/>
        </w:numPr>
        <w:tabs>
          <w:tab w:val="num" w:pos="900"/>
        </w:tabs>
        <w:ind w:left="720"/>
      </w:pPr>
      <w:r>
        <w:t xml:space="preserve">Installer Windows </w:t>
      </w:r>
      <w:r w:rsidR="00A34B3A">
        <w:t>10</w:t>
      </w:r>
      <w:r>
        <w:t xml:space="preserve"> </w:t>
      </w:r>
      <w:r w:rsidR="00780704">
        <w:t xml:space="preserve">sur le disque « système » </w:t>
      </w:r>
      <w:r>
        <w:t>avec les informations suivantes :</w:t>
      </w:r>
    </w:p>
    <w:p w:rsidR="00B03BBA" w:rsidRDefault="00B03BBA" w:rsidP="00203515">
      <w:pPr>
        <w:pStyle w:val="Numrotation"/>
        <w:numPr>
          <w:ilvl w:val="1"/>
          <w:numId w:val="21"/>
        </w:numPr>
      </w:pPr>
      <w:r>
        <w:t>Compte d’administration</w:t>
      </w:r>
      <w:r w:rsidR="00A34B3A">
        <w:t xml:space="preserve"> (à </w:t>
      </w:r>
      <w:r w:rsidR="00D61815">
        <w:t xml:space="preserve">activer </w:t>
      </w:r>
      <w:r w:rsidR="00A34B3A">
        <w:t>à l’installation)</w:t>
      </w:r>
      <w:r>
        <w:t xml:space="preserve"> : </w:t>
      </w:r>
      <w:r w:rsidR="007A0632" w:rsidRPr="00D61815">
        <w:rPr>
          <w:b/>
        </w:rPr>
        <w:t>A</w:t>
      </w:r>
      <w:r w:rsidR="007A0632" w:rsidRPr="00A34B3A">
        <w:rPr>
          <w:b/>
        </w:rPr>
        <w:t>dmin</w:t>
      </w:r>
      <w:r w:rsidR="007A0632">
        <w:rPr>
          <w:b/>
        </w:rPr>
        <w:t>istrateur</w:t>
      </w:r>
      <w:r>
        <w:t xml:space="preserve"> (mot de passe </w:t>
      </w:r>
      <w:r w:rsidR="00D61815" w:rsidRPr="00D61815">
        <w:rPr>
          <w:b/>
        </w:rPr>
        <w:t>admin</w:t>
      </w:r>
      <w:r>
        <w:t>)</w:t>
      </w:r>
    </w:p>
    <w:p w:rsidR="00104125" w:rsidRDefault="00104125" w:rsidP="00203515">
      <w:pPr>
        <w:pStyle w:val="Numrotation"/>
        <w:numPr>
          <w:ilvl w:val="1"/>
          <w:numId w:val="21"/>
        </w:numPr>
      </w:pPr>
      <w:r w:rsidRPr="00092293">
        <w:rPr>
          <w:b/>
        </w:rPr>
        <w:t>IP :</w:t>
      </w:r>
      <w:r>
        <w:t xml:space="preserve"> </w:t>
      </w:r>
      <w:r w:rsidR="00D61815">
        <w:t>192.168.1</w:t>
      </w:r>
      <w:r w:rsidR="007710F7">
        <w:t>00</w:t>
      </w:r>
      <w:r w:rsidR="00D61815">
        <w:t>.20 (</w:t>
      </w:r>
      <w:r>
        <w:t xml:space="preserve">DHCP interne à </w:t>
      </w:r>
      <w:proofErr w:type="spellStart"/>
      <w:r w:rsidR="007F101D">
        <w:t>V</w:t>
      </w:r>
      <w:r w:rsidR="00D61815">
        <w:t>irtual</w:t>
      </w:r>
      <w:r w:rsidR="007F101D">
        <w:t>Box</w:t>
      </w:r>
      <w:proofErr w:type="spellEnd"/>
      <w:r>
        <w:t xml:space="preserve"> </w:t>
      </w:r>
      <w:r w:rsidR="00D61815">
        <w:t>est désactivé)</w:t>
      </w:r>
      <w:r w:rsidR="00092293">
        <w:t xml:space="preserve">, </w:t>
      </w:r>
      <w:r w:rsidR="00092293" w:rsidRPr="00092293">
        <w:rPr>
          <w:b/>
        </w:rPr>
        <w:t>GW</w:t>
      </w:r>
      <w:r w:rsidR="007710F7">
        <w:rPr>
          <w:b/>
        </w:rPr>
        <w:t xml:space="preserve"> et DNS</w:t>
      </w:r>
      <w:bookmarkStart w:id="0" w:name="_GoBack"/>
      <w:bookmarkEnd w:id="0"/>
      <w:r w:rsidR="00092293" w:rsidRPr="00092293">
        <w:rPr>
          <w:b/>
        </w:rPr>
        <w:t> :</w:t>
      </w:r>
      <w:r w:rsidR="00092293">
        <w:t xml:space="preserve"> 192.168.1</w:t>
      </w:r>
      <w:r w:rsidR="007710F7">
        <w:t>00</w:t>
      </w:r>
      <w:r w:rsidR="00092293">
        <w:t>.1</w:t>
      </w:r>
    </w:p>
    <w:p w:rsidR="00104125" w:rsidRDefault="00104125" w:rsidP="00203515">
      <w:pPr>
        <w:pStyle w:val="Numrotation"/>
        <w:numPr>
          <w:ilvl w:val="1"/>
          <w:numId w:val="21"/>
        </w:numPr>
      </w:pPr>
      <w:r>
        <w:t>Nom </w:t>
      </w:r>
      <w:r w:rsidR="00A34B3A">
        <w:t>de la machine :</w:t>
      </w:r>
      <w:r>
        <w:t xml:space="preserve"> </w:t>
      </w:r>
      <w:r w:rsidR="00D61815">
        <w:rPr>
          <w:b/>
        </w:rPr>
        <w:t>WsLan00</w:t>
      </w:r>
    </w:p>
    <w:p w:rsidR="00104125" w:rsidRDefault="00104125" w:rsidP="00203515">
      <w:pPr>
        <w:pStyle w:val="Numrotation"/>
        <w:numPr>
          <w:ilvl w:val="1"/>
          <w:numId w:val="21"/>
        </w:numPr>
      </w:pPr>
      <w:proofErr w:type="spellStart"/>
      <w:r>
        <w:t>Workgroup</w:t>
      </w:r>
      <w:proofErr w:type="spellEnd"/>
      <w:r>
        <w:t xml:space="preserve"> : </w:t>
      </w:r>
      <w:r w:rsidRPr="00A34B3A">
        <w:rPr>
          <w:b/>
        </w:rPr>
        <w:t>M143</w:t>
      </w:r>
    </w:p>
    <w:p w:rsidR="00780704" w:rsidRDefault="00780704" w:rsidP="00203515">
      <w:pPr>
        <w:pStyle w:val="Numrotation"/>
        <w:numPr>
          <w:ilvl w:val="1"/>
          <w:numId w:val="21"/>
        </w:numPr>
      </w:pPr>
      <w:r>
        <w:t>USERS : créer 2 utilisateurs locaux :</w:t>
      </w:r>
    </w:p>
    <w:p w:rsidR="00780704" w:rsidRDefault="00780704" w:rsidP="00203515">
      <w:pPr>
        <w:pStyle w:val="Numrotation"/>
        <w:numPr>
          <w:ilvl w:val="1"/>
          <w:numId w:val="21"/>
        </w:numPr>
      </w:pPr>
      <w:r w:rsidRPr="00A34B3A">
        <w:rPr>
          <w:b/>
        </w:rPr>
        <w:t>Coralie</w:t>
      </w:r>
      <w:r>
        <w:t xml:space="preserve"> (mot de passe </w:t>
      </w:r>
      <w:r w:rsidRPr="00A34B3A">
        <w:rPr>
          <w:b/>
          <w:i/>
        </w:rPr>
        <w:t>Pass143</w:t>
      </w:r>
      <w:r>
        <w:t>)</w:t>
      </w:r>
    </w:p>
    <w:p w:rsidR="00780704" w:rsidRDefault="00780704" w:rsidP="00203515">
      <w:pPr>
        <w:pStyle w:val="Numrotation"/>
        <w:numPr>
          <w:ilvl w:val="1"/>
          <w:numId w:val="21"/>
        </w:numPr>
      </w:pPr>
      <w:r w:rsidRPr="00A34B3A">
        <w:rPr>
          <w:b/>
        </w:rPr>
        <w:t>Edgar</w:t>
      </w:r>
      <w:r>
        <w:t xml:space="preserve"> (mot de passe </w:t>
      </w:r>
      <w:r w:rsidRPr="00A34B3A">
        <w:rPr>
          <w:b/>
          <w:i/>
        </w:rPr>
        <w:t>Pass143</w:t>
      </w:r>
      <w:r>
        <w:t>)</w:t>
      </w:r>
    </w:p>
    <w:p w:rsidR="00E3290B" w:rsidRDefault="00E3290B" w:rsidP="00203515">
      <w:pPr>
        <w:pStyle w:val="Numrotation"/>
        <w:numPr>
          <w:ilvl w:val="1"/>
          <w:numId w:val="21"/>
        </w:numPr>
      </w:pPr>
      <w:r>
        <w:t>Vérifier que vous pouvez vous connecter en tant que Coralie et en tant que Edgar.</w:t>
      </w:r>
    </w:p>
    <w:p w:rsidR="00F152DE" w:rsidRDefault="00F152DE" w:rsidP="00F152DE">
      <w:pPr>
        <w:pStyle w:val="Numrotation"/>
        <w:numPr>
          <w:ilvl w:val="0"/>
          <w:numId w:val="9"/>
        </w:numPr>
      </w:pPr>
      <w:r>
        <w:t xml:space="preserve">Installer les </w:t>
      </w:r>
      <w:r w:rsidR="007F101D">
        <w:t>additions invités</w:t>
      </w:r>
      <w:r w:rsidR="00233F26">
        <w:t xml:space="preserve"> (installation typique)</w:t>
      </w:r>
    </w:p>
    <w:p w:rsidR="00F152DE" w:rsidRDefault="00F152DE" w:rsidP="00F152DE">
      <w:pPr>
        <w:pStyle w:val="Numrotation"/>
        <w:numPr>
          <w:ilvl w:val="0"/>
          <w:numId w:val="9"/>
        </w:numPr>
      </w:pPr>
      <w:r>
        <w:t>Eteindre la machine virtuelle</w:t>
      </w:r>
    </w:p>
    <w:p w:rsidR="00F152DE" w:rsidRDefault="00F152DE" w:rsidP="00F152DE">
      <w:pPr>
        <w:pStyle w:val="Numrotation"/>
        <w:numPr>
          <w:ilvl w:val="0"/>
          <w:numId w:val="9"/>
        </w:numPr>
      </w:pPr>
      <w:r>
        <w:t xml:space="preserve">Prendre </w:t>
      </w:r>
      <w:r w:rsidR="00092293">
        <w:t>des notes sur vos manipulations</w:t>
      </w:r>
      <w:r w:rsidR="00E3290B">
        <w:t>.</w:t>
      </w:r>
    </w:p>
    <w:p w:rsidR="00104125" w:rsidRDefault="00104125" w:rsidP="00104125">
      <w:pPr>
        <w:pStyle w:val="Numrotation"/>
        <w:tabs>
          <w:tab w:val="num" w:pos="900"/>
        </w:tabs>
      </w:pPr>
    </w:p>
    <w:sectPr w:rsidR="00104125">
      <w:headerReference w:type="default" r:id="rId7"/>
      <w:footerReference w:type="default" r:id="rId8"/>
      <w:pgSz w:w="11906" w:h="16838"/>
      <w:pgMar w:top="115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245" w:rsidRDefault="00306245">
      <w:r>
        <w:separator/>
      </w:r>
    </w:p>
  </w:endnote>
  <w:endnote w:type="continuationSeparator" w:id="0">
    <w:p w:rsidR="00306245" w:rsidRDefault="0030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663" w:rsidRPr="002E638C" w:rsidRDefault="004A1663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FILENAME </w:instrText>
    </w:r>
    <w:r w:rsidRPr="002E638C">
      <w:rPr>
        <w:snapToGrid w:val="0"/>
        <w:sz w:val="16"/>
      </w:rPr>
      <w:fldChar w:fldCharType="separate"/>
    </w:r>
    <w:r w:rsidR="0086306C">
      <w:rPr>
        <w:noProof/>
        <w:snapToGrid w:val="0"/>
        <w:sz w:val="16"/>
      </w:rPr>
      <w:t>143_02_10_Ex_backup_client - Préparation.docx</w:t>
    </w:r>
    <w:r w:rsidRPr="002E638C">
      <w:rPr>
        <w:snapToGrid w:val="0"/>
        <w:sz w:val="16"/>
      </w:rPr>
      <w:fldChar w:fldCharType="end"/>
    </w:r>
    <w:r w:rsidRPr="002E638C">
      <w:rPr>
        <w:snapToGrid w:val="0"/>
        <w:sz w:val="16"/>
      </w:rPr>
      <w:tab/>
    </w: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PAGE </w:instrText>
    </w:r>
    <w:r w:rsidRPr="002E638C">
      <w:rPr>
        <w:snapToGrid w:val="0"/>
        <w:sz w:val="16"/>
      </w:rPr>
      <w:fldChar w:fldCharType="separate"/>
    </w:r>
    <w:r w:rsidR="007710F7">
      <w:rPr>
        <w:noProof/>
        <w:snapToGrid w:val="0"/>
        <w:sz w:val="16"/>
      </w:rPr>
      <w:t>1</w:t>
    </w:r>
    <w:r w:rsidRPr="002E638C">
      <w:rPr>
        <w:snapToGrid w:val="0"/>
        <w:sz w:val="16"/>
      </w:rPr>
      <w:fldChar w:fldCharType="end"/>
    </w:r>
    <w:r w:rsidRPr="002E638C">
      <w:rPr>
        <w:snapToGrid w:val="0"/>
        <w:sz w:val="16"/>
      </w:rPr>
      <w:t xml:space="preserve"> / </w:t>
    </w: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NUMPAGES </w:instrText>
    </w:r>
    <w:r w:rsidRPr="002E638C">
      <w:rPr>
        <w:snapToGrid w:val="0"/>
        <w:sz w:val="16"/>
      </w:rPr>
      <w:fldChar w:fldCharType="separate"/>
    </w:r>
    <w:r w:rsidR="007710F7">
      <w:rPr>
        <w:noProof/>
        <w:snapToGrid w:val="0"/>
        <w:sz w:val="16"/>
      </w:rPr>
      <w:t>1</w:t>
    </w:r>
    <w:r w:rsidRPr="002E638C">
      <w:rPr>
        <w:snapToGrid w:val="0"/>
        <w:sz w:val="16"/>
      </w:rPr>
      <w:fldChar w:fldCharType="end"/>
    </w:r>
    <w:r w:rsidR="00104125">
      <w:rPr>
        <w:snapToGrid w:val="0"/>
        <w:sz w:val="16"/>
      </w:rPr>
      <w:tab/>
      <w:t>LG/LE</w:t>
    </w:r>
    <w:r w:rsidRPr="002E638C">
      <w:rPr>
        <w:snapToGrid w:val="0"/>
        <w:sz w:val="16"/>
      </w:rPr>
      <w:t xml:space="preserve"> : </w:t>
    </w: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SAVEDATE \@ "dd.MM.yyyy" \* MERGEFORMAT </w:instrText>
    </w:r>
    <w:r w:rsidRPr="002E638C">
      <w:rPr>
        <w:snapToGrid w:val="0"/>
        <w:sz w:val="16"/>
      </w:rPr>
      <w:fldChar w:fldCharType="separate"/>
    </w:r>
    <w:r w:rsidR="007710F7">
      <w:rPr>
        <w:noProof/>
        <w:snapToGrid w:val="0"/>
        <w:sz w:val="16"/>
      </w:rPr>
      <w:t>05.04.2023</w:t>
    </w:r>
    <w:r w:rsidRPr="002E638C">
      <w:rPr>
        <w:snapToGrid w:val="0"/>
        <w:sz w:val="16"/>
      </w:rPr>
      <w:fldChar w:fldCharType="end"/>
    </w:r>
    <w:r w:rsidR="001108B0">
      <w:rPr>
        <w:snapToGrid w:val="0"/>
        <w:sz w:val="16"/>
      </w:rPr>
      <w:t xml:space="preserve"> </w:t>
    </w:r>
    <w:proofErr w:type="spellStart"/>
    <w:r w:rsidR="001108B0">
      <w:rPr>
        <w:snapToGrid w:val="0"/>
        <w:sz w:val="16"/>
      </w:rPr>
      <w:t>mod</w:t>
    </w:r>
    <w:proofErr w:type="spellEnd"/>
    <w:r w:rsidR="001108B0">
      <w:rPr>
        <w:snapToGrid w:val="0"/>
        <w:sz w:val="16"/>
      </w:rPr>
      <w:t xml:space="preserve"> PYH</w:t>
    </w:r>
    <w:r w:rsidR="0086306C">
      <w:rPr>
        <w:snapToGrid w:val="0"/>
        <w:sz w:val="16"/>
      </w:rPr>
      <w:t>/JBL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245" w:rsidRDefault="00306245">
      <w:r>
        <w:separator/>
      </w:r>
    </w:p>
  </w:footnote>
  <w:footnote w:type="continuationSeparator" w:id="0">
    <w:p w:rsidR="00306245" w:rsidRDefault="00306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50"/>
      <w:gridCol w:w="6371"/>
      <w:gridCol w:w="1718"/>
    </w:tblGrid>
    <w:tr w:rsidR="00A34B3A" w:rsidRPr="002E638C" w:rsidTr="001B3602">
      <w:trPr>
        <w:trHeight w:val="720"/>
      </w:trPr>
      <w:tc>
        <w:tcPr>
          <w:tcW w:w="1550" w:type="dxa"/>
          <w:vAlign w:val="center"/>
        </w:tcPr>
        <w:p w:rsidR="00A34B3A" w:rsidRPr="00E37A0C" w:rsidRDefault="00A34B3A" w:rsidP="00A34B3A">
          <w:pPr>
            <w:pStyle w:val="En-tte"/>
            <w:spacing w:before="60" w:after="60"/>
            <w:rPr>
              <w:rFonts w:ascii="Calibri" w:hAnsi="Calibri"/>
            </w:rPr>
          </w:pPr>
          <w:r>
            <w:rPr>
              <w:rFonts w:ascii="Calibri" w:hAnsi="Calibri"/>
              <w:lang w:val="fr-CH" w:eastAsia="fr-CH"/>
            </w:rPr>
            <w:drawing>
              <wp:inline distT="0" distB="0" distL="0" distR="0" wp14:anchorId="7D575B31" wp14:editId="1B526D26">
                <wp:extent cx="895350" cy="538480"/>
                <wp:effectExtent l="0" t="0" r="0" b="0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_ICT_BB_BEJUN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538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1" w:type="dxa"/>
          <w:vAlign w:val="center"/>
        </w:tcPr>
        <w:p w:rsidR="00A34B3A" w:rsidRPr="00E37A0C" w:rsidRDefault="00A34B3A" w:rsidP="00A34B3A">
          <w:pPr>
            <w:pStyle w:val="En-tte"/>
            <w:spacing w:before="60" w:after="60"/>
            <w:rPr>
              <w:rFonts w:ascii="Calibri" w:hAnsi="Calibri"/>
            </w:rPr>
          </w:pPr>
          <w:r w:rsidRPr="000648F8">
            <w:rPr>
              <w:rFonts w:ascii="Calibri" w:hAnsi="Calibri"/>
              <w:sz w:val="36"/>
            </w:rPr>
            <w:t xml:space="preserve">MODULE </w:t>
          </w:r>
          <w:r>
            <w:rPr>
              <w:rFonts w:ascii="Calibri" w:hAnsi="Calibri"/>
              <w:sz w:val="36"/>
            </w:rPr>
            <w:t>143</w:t>
          </w:r>
        </w:p>
      </w:tc>
      <w:tc>
        <w:tcPr>
          <w:tcW w:w="1718" w:type="dxa"/>
        </w:tcPr>
        <w:p w:rsidR="00A34B3A" w:rsidRDefault="00A34B3A" w:rsidP="00A34B3A">
          <w:pPr>
            <w:pStyle w:val="En-tte"/>
            <w:spacing w:before="60" w:after="60"/>
            <w:ind w:left="369"/>
            <w:rPr>
              <w:rFonts w:ascii="Calibri" w:hAnsi="Calibri"/>
              <w:b/>
              <w:color w:val="C0C0C0"/>
              <w:sz w:val="10"/>
            </w:rPr>
          </w:pPr>
          <w:r>
            <w:rPr>
              <w:rFonts w:ascii="Calibri" w:hAnsi="Calibri"/>
              <w:b/>
              <w:color w:val="C0C0C0"/>
              <w:sz w:val="10"/>
              <w:lang w:val="fr-CH" w:eastAsia="fr-CH"/>
            </w:rPr>
            <w:drawing>
              <wp:inline distT="0" distB="0" distL="0" distR="0" wp14:anchorId="44321881" wp14:editId="50E2F490">
                <wp:extent cx="375314" cy="375314"/>
                <wp:effectExtent l="0" t="0" r="5715" b="5715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_Informaticien_P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314" cy="375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E37A0C">
            <w:rPr>
              <w:rFonts w:ascii="Calibri" w:hAnsi="Calibri"/>
              <w:b/>
              <w:color w:val="C0C0C0"/>
              <w:sz w:val="10"/>
            </w:rPr>
            <w:t xml:space="preserve">        </w:t>
          </w:r>
        </w:p>
        <w:p w:rsidR="00A34B3A" w:rsidRPr="00EB1C59" w:rsidRDefault="00A34B3A" w:rsidP="00A34B3A">
          <w:pPr>
            <w:pStyle w:val="En-tte"/>
            <w:spacing w:before="60" w:after="60"/>
            <w:ind w:left="369"/>
            <w:rPr>
              <w:rFonts w:ascii="Segoe UI" w:hAnsi="Segoe UI" w:cs="Segoe UI"/>
              <w:b/>
              <w:color w:val="C0C0C0"/>
              <w:sz w:val="10"/>
            </w:rPr>
          </w:pPr>
          <w:r w:rsidRPr="00EB1C59">
            <w:rPr>
              <w:rFonts w:ascii="Segoe UI" w:hAnsi="Segoe UI" w:cs="Segoe UI"/>
              <w:b/>
              <w:sz w:val="18"/>
            </w:rPr>
            <w:t>CPNE-T</w:t>
          </w:r>
          <w:r w:rsidRPr="00E37A0C">
            <w:rPr>
              <w:rFonts w:ascii="Calibri" w:hAnsi="Calibri"/>
              <w:b/>
              <w:color w:val="C0C0C0"/>
              <w:sz w:val="10"/>
            </w:rPr>
            <w:t xml:space="preserve">        </w:t>
          </w:r>
        </w:p>
      </w:tc>
    </w:tr>
  </w:tbl>
  <w:p w:rsidR="004A1663" w:rsidRPr="002E638C" w:rsidRDefault="004A1663">
    <w:pPr>
      <w:pStyle w:val="En-tte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512C"/>
    <w:multiLevelType w:val="hybridMultilevel"/>
    <w:tmpl w:val="7AA0DA9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71047"/>
    <w:multiLevelType w:val="singleLevel"/>
    <w:tmpl w:val="596E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7B13504"/>
    <w:multiLevelType w:val="hybridMultilevel"/>
    <w:tmpl w:val="9422582C"/>
    <w:lvl w:ilvl="0" w:tplc="100C000F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3" w15:restartNumberingAfterBreak="0">
    <w:nsid w:val="20685CFE"/>
    <w:multiLevelType w:val="hybridMultilevel"/>
    <w:tmpl w:val="A7A27DB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F72063"/>
    <w:multiLevelType w:val="hybridMultilevel"/>
    <w:tmpl w:val="80F83014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C4B1A"/>
    <w:multiLevelType w:val="singleLevel"/>
    <w:tmpl w:val="7362D29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4B123EEF"/>
    <w:multiLevelType w:val="hybridMultilevel"/>
    <w:tmpl w:val="4CB2AEA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630412"/>
    <w:multiLevelType w:val="hybridMultilevel"/>
    <w:tmpl w:val="C2DAACC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03E42F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7B31A2"/>
    <w:multiLevelType w:val="hybridMultilevel"/>
    <w:tmpl w:val="A57634A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F069E8"/>
    <w:multiLevelType w:val="multilevel"/>
    <w:tmpl w:val="643CCA1A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1"/>
  </w:num>
  <w:num w:numId="3">
    <w:abstractNumId w:val="9"/>
  </w:num>
  <w:num w:numId="4">
    <w:abstractNumId w:val="9"/>
  </w:num>
  <w:num w:numId="5">
    <w:abstractNumId w:val="9"/>
  </w:num>
  <w:num w:numId="6">
    <w:abstractNumId w:val="6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4"/>
  </w:num>
  <w:num w:numId="19">
    <w:abstractNumId w:val="3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25"/>
    <w:rsid w:val="00025E31"/>
    <w:rsid w:val="00037645"/>
    <w:rsid w:val="00092293"/>
    <w:rsid w:val="000C659D"/>
    <w:rsid w:val="000D420A"/>
    <w:rsid w:val="00104125"/>
    <w:rsid w:val="001108B0"/>
    <w:rsid w:val="00160D46"/>
    <w:rsid w:val="001E7AC1"/>
    <w:rsid w:val="00203515"/>
    <w:rsid w:val="00233F26"/>
    <w:rsid w:val="00274815"/>
    <w:rsid w:val="002E638C"/>
    <w:rsid w:val="002F251C"/>
    <w:rsid w:val="00302F72"/>
    <w:rsid w:val="00306245"/>
    <w:rsid w:val="003668DB"/>
    <w:rsid w:val="004A1663"/>
    <w:rsid w:val="0055545E"/>
    <w:rsid w:val="00566A49"/>
    <w:rsid w:val="006136B2"/>
    <w:rsid w:val="00625B0D"/>
    <w:rsid w:val="00665252"/>
    <w:rsid w:val="006663DB"/>
    <w:rsid w:val="006D7781"/>
    <w:rsid w:val="007012DC"/>
    <w:rsid w:val="00745729"/>
    <w:rsid w:val="007710F7"/>
    <w:rsid w:val="00780704"/>
    <w:rsid w:val="007A0632"/>
    <w:rsid w:val="007C1CC0"/>
    <w:rsid w:val="007F101D"/>
    <w:rsid w:val="0085451C"/>
    <w:rsid w:val="0086306C"/>
    <w:rsid w:val="00933766"/>
    <w:rsid w:val="009B72A0"/>
    <w:rsid w:val="009E0B2D"/>
    <w:rsid w:val="00A10F81"/>
    <w:rsid w:val="00A34B3A"/>
    <w:rsid w:val="00AC4F12"/>
    <w:rsid w:val="00B03BBA"/>
    <w:rsid w:val="00B372D6"/>
    <w:rsid w:val="00BA1B00"/>
    <w:rsid w:val="00C44903"/>
    <w:rsid w:val="00C7014E"/>
    <w:rsid w:val="00D474B8"/>
    <w:rsid w:val="00D61815"/>
    <w:rsid w:val="00DA213B"/>
    <w:rsid w:val="00E3290B"/>
    <w:rsid w:val="00E439A4"/>
    <w:rsid w:val="00E520E9"/>
    <w:rsid w:val="00E773F0"/>
    <w:rsid w:val="00E83942"/>
    <w:rsid w:val="00ED383F"/>
    <w:rsid w:val="00F152DE"/>
    <w:rsid w:val="00F56AE1"/>
    <w:rsid w:val="00F651F4"/>
    <w:rsid w:val="00F723E7"/>
    <w:rsid w:val="00FB52D6"/>
    <w:rsid w:val="00FE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07C4DACD"/>
  <w15:chartTrackingRefBased/>
  <w15:docId w15:val="{7841463E-D273-45DC-913D-E2254C6E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B0D"/>
    <w:pPr>
      <w:spacing w:after="120"/>
      <w:jc w:val="both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next w:val="Normal"/>
    <w:qFormat/>
    <w:rsid w:val="002E638C"/>
    <w:pPr>
      <w:keepNext/>
      <w:numPr>
        <w:numId w:val="5"/>
      </w:numPr>
      <w:spacing w:before="120"/>
      <w:outlineLvl w:val="0"/>
    </w:pPr>
    <w:rPr>
      <w:rFonts w:asciiTheme="minorHAnsi" w:hAnsiTheme="minorHAnsi"/>
      <w:b/>
      <w:noProof/>
      <w:kern w:val="28"/>
      <w:sz w:val="24"/>
      <w:lang w:val="fr-FR" w:eastAsia="fr-FR"/>
    </w:rPr>
  </w:style>
  <w:style w:type="paragraph" w:styleId="Titre2">
    <w:name w:val="heading 2"/>
    <w:next w:val="Normal"/>
    <w:qFormat/>
    <w:rsid w:val="002E638C"/>
    <w:pPr>
      <w:keepNext/>
      <w:numPr>
        <w:ilvl w:val="1"/>
        <w:numId w:val="5"/>
      </w:numPr>
      <w:spacing w:before="120"/>
      <w:outlineLvl w:val="1"/>
    </w:pPr>
    <w:rPr>
      <w:rFonts w:asciiTheme="minorHAnsi" w:hAnsiTheme="minorHAnsi"/>
      <w:noProof/>
      <w:sz w:val="24"/>
      <w:lang w:val="fr-FR" w:eastAsia="fr-FR"/>
    </w:rPr>
  </w:style>
  <w:style w:type="paragraph" w:styleId="Titre3">
    <w:name w:val="heading 3"/>
    <w:basedOn w:val="Normal"/>
    <w:next w:val="Normal"/>
    <w:qFormat/>
    <w:rsid w:val="002E638C"/>
    <w:pPr>
      <w:keepNext/>
      <w:numPr>
        <w:ilvl w:val="2"/>
        <w:numId w:val="5"/>
      </w:numPr>
      <w:spacing w:before="120" w:after="0"/>
      <w:outlineLvl w:val="2"/>
    </w:pPr>
    <w:rPr>
      <w:i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5"/>
      </w:numPr>
      <w:spacing w:before="240" w:after="60"/>
      <w:outlineLvl w:val="3"/>
    </w:pPr>
    <w:rPr>
      <w:b/>
    </w:rPr>
  </w:style>
  <w:style w:type="paragraph" w:styleId="Titre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Pied page"/>
    <w:link w:val="En-tteCar"/>
    <w:pPr>
      <w:jc w:val="center"/>
    </w:pPr>
    <w:rPr>
      <w:rFonts w:ascii="Arial" w:hAnsi="Arial"/>
      <w:noProof/>
      <w:sz w:val="24"/>
      <w:lang w:val="fr-FR" w:eastAsia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de">
    <w:name w:val="Code"/>
    <w:rPr>
      <w:rFonts w:ascii="Courier New" w:hAnsi="Courier New"/>
      <w:noProof/>
      <w:sz w:val="18"/>
      <w:lang w:val="fr-FR" w:eastAsia="fr-FR"/>
    </w:rPr>
  </w:style>
  <w:style w:type="paragraph" w:styleId="Titre">
    <w:name w:val="Title"/>
    <w:qFormat/>
    <w:rsid w:val="002E638C"/>
    <w:pPr>
      <w:spacing w:before="120" w:after="120"/>
      <w:jc w:val="center"/>
      <w:outlineLvl w:val="0"/>
    </w:pPr>
    <w:rPr>
      <w:rFonts w:asciiTheme="minorHAnsi" w:hAnsiTheme="minorHAnsi"/>
      <w:b/>
      <w:noProof/>
      <w:kern w:val="28"/>
      <w:sz w:val="28"/>
      <w:lang w:val="fr-FR" w:eastAsia="fr-FR"/>
    </w:rPr>
  </w:style>
  <w:style w:type="paragraph" w:styleId="Textedebulles">
    <w:name w:val="Balloon Text"/>
    <w:basedOn w:val="Normal"/>
    <w:link w:val="TextedebullesCar"/>
    <w:rsid w:val="00F56AE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56AE1"/>
    <w:rPr>
      <w:rFonts w:ascii="Tahoma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rsid w:val="009B7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rotation">
    <w:name w:val="Numérotation"/>
    <w:basedOn w:val="Normal"/>
    <w:rsid w:val="00104125"/>
    <w:pPr>
      <w:spacing w:before="240" w:after="0"/>
      <w:ind w:left="567" w:hanging="567"/>
      <w:jc w:val="left"/>
    </w:pPr>
    <w:rPr>
      <w:rFonts w:ascii="Arial" w:hAnsi="Arial"/>
      <w:snapToGrid w:val="0"/>
      <w:sz w:val="20"/>
    </w:rPr>
  </w:style>
  <w:style w:type="character" w:customStyle="1" w:styleId="En-tteCar">
    <w:name w:val="En-tête Car"/>
    <w:aliases w:val="Pied page Car"/>
    <w:basedOn w:val="Policepardfaut"/>
    <w:link w:val="En-tte"/>
    <w:rsid w:val="00A34B3A"/>
    <w:rPr>
      <w:rFonts w:ascii="Arial" w:hAnsi="Arial"/>
      <w:noProof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eberla\Desktop\143\Modict_exercic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Modict_exercices.dotx</Template>
  <TotalTime>264</TotalTime>
  <Pages>1</Pages>
  <Words>264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Mod_Info_ICT_2013</vt:lpstr>
    </vt:vector>
  </TitlesOfParts>
  <Company>CPLN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Mod_Info_ICT_2013</dc:title>
  <dc:subject/>
  <dc:creator>Utilisateur Windows</dc:creator>
  <cp:keywords>Modèle ICT</cp:keywords>
  <cp:lastModifiedBy>eleves</cp:lastModifiedBy>
  <cp:revision>29</cp:revision>
  <cp:lastPrinted>2019-04-16T15:30:00Z</cp:lastPrinted>
  <dcterms:created xsi:type="dcterms:W3CDTF">2016-02-08T10:03:00Z</dcterms:created>
  <dcterms:modified xsi:type="dcterms:W3CDTF">2023-04-05T14:06:00Z</dcterms:modified>
</cp:coreProperties>
</file>